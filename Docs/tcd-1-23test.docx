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8" w:type="dxa"/>
        <w:tblLayout w:type="fixed"/>
        <w:tblLook w:val="01E0" w:firstRow="1" w:lastRow="1" w:firstColumn="1" w:lastColumn="1" w:noHBand="0" w:noVBand="0"/>
      </w:tblPr>
      <w:tblGrid>
        <w:gridCol w:w="3330"/>
        <w:gridCol w:w="5508"/>
      </w:tblGrid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Title of Text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  <w:r w:rsidRPr="00124163">
              <w:rPr>
                <w:cs/>
                <w:lang w:bidi="bo-CN"/>
              </w:rPr>
              <w:t>ཐེག་པའི་མཆོག་རིན་པོ་ཆེའི་མཛོད།</w:t>
            </w:r>
            <w:r w:rsidRPr="00124163">
              <w:rPr>
                <w:lang w:bidi="bo-CN"/>
              </w:rPr>
              <w:t> </w:t>
            </w: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Cover Page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  <w:r>
              <w:rPr>
                <w:rFonts w:hint="cs"/>
              </w:rPr>
              <w:t>ཐེག་པའི་མཆོག་རིན་པོ་ཆེའི་མཛོ</w:t>
            </w:r>
            <w:r>
              <w:t>ད་</w:t>
            </w:r>
            <w:r w:rsidRPr="003C18CA">
              <w:rPr>
                <w:rFonts w:hint="cs"/>
              </w:rPr>
              <w:t>བཞུགས་སྷོ།།</w:t>
            </w:r>
            <w:r w:rsidRPr="003C18CA">
              <w:t xml:space="preserve"> </w:t>
            </w:r>
            <w:r w:rsidRPr="003C18CA">
              <w:rPr>
                <w:rFonts w:hint="cs"/>
              </w:rPr>
              <w:t>ས་དྷུ་དྲི་ཤྱ་ཧོ།།</w:t>
            </w:r>
            <w:r>
              <w:t> དགེའོ།།</w:t>
            </w: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Title on Cover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  <w:r w:rsidRPr="003C18CA">
              <w:rPr>
                <w:rFonts w:hint="cs"/>
              </w:rPr>
              <w:t>ཐེག་པའི་མཆོག་རིན་པོ་ཆེའི་མཛོད</w:t>
            </w:r>
            <w:r>
              <w:t>།</w:t>
            </w: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Title on Spine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Margin Title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Author of Text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  <w:r w:rsidRPr="00124163">
              <w:rPr>
                <w:cs/>
                <w:lang w:bidi="bo-CN"/>
              </w:rPr>
              <w:t>ཀློང་ཆེན་རབ་འབྱམས་པ།</w:t>
            </w:r>
            <w:r w:rsidRPr="00124163">
              <w:rPr>
                <w:lang w:bidi="bo-CN"/>
              </w:rPr>
              <w:t> </w:t>
            </w: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Name of Collection (if applicable)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  <w:r w:rsidRPr="00124163">
              <w:rPr>
                <w:cs/>
                <w:lang w:bidi="bo-CN"/>
              </w:rPr>
              <w:t>མཛོད་བདུན།</w:t>
            </w:r>
            <w:r w:rsidRPr="00124163">
              <w:rPr>
                <w:lang w:bidi="bo-CN"/>
              </w:rPr>
              <w:t> </w:t>
            </w: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Publisher Name</w:t>
            </w:r>
          </w:p>
        </w:tc>
        <w:tc>
          <w:tcPr>
            <w:tcW w:w="5508" w:type="dxa"/>
          </w:tcPr>
          <w:p w:rsidR="00061A6E" w:rsidRPr="00415F06" w:rsidRDefault="00061A6E" w:rsidP="00D67A00">
            <w:r w:rsidRPr="00415F06">
              <w:rPr>
                <w:bCs/>
              </w:rPr>
              <w:t>a ’dzom chos sgar</w:t>
            </w: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Publisher Place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dkar mdzes bod rigs rang skyong khul, dpal yul rdzong, a 'dzom chos sgar</w:t>
            </w: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Publisher Date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ISBN (if applicable)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Library Call</w:t>
            </w:r>
            <w:r w:rsidRPr="00124163">
              <w:rPr>
                <w:cs/>
                <w:lang w:bidi="bo-CN"/>
              </w:rPr>
              <w:t>་</w:t>
            </w:r>
            <w:r w:rsidRPr="00124163">
              <w:t>number (if applicable)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Other ID number (if applicable)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Volume Number (if applicable)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1</w:t>
            </w: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Pagination of Text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</w:p>
        </w:tc>
      </w:tr>
      <w:tr w:rsidR="00061A6E" w:rsidRPr="00124163" w:rsidTr="00D67A00">
        <w:tc>
          <w:tcPr>
            <w:tcW w:w="3330" w:type="dxa"/>
            <w:tcBorders>
              <w:bottom w:val="single" w:sz="4" w:space="0" w:color="auto"/>
            </w:tcBorders>
          </w:tcPr>
          <w:p w:rsidR="00061A6E" w:rsidRPr="00124163" w:rsidRDefault="00061A6E" w:rsidP="00D67A00">
            <w:pPr>
              <w:pStyle w:val="Paragraph"/>
            </w:pPr>
            <w:r w:rsidRPr="00124163">
              <w:t>Pages Represented in this file</w:t>
            </w:r>
          </w:p>
        </w:tc>
        <w:tc>
          <w:tcPr>
            <w:tcW w:w="5508" w:type="dxa"/>
            <w:tcBorders>
              <w:bottom w:val="single" w:sz="4" w:space="0" w:color="auto"/>
            </w:tcBorders>
          </w:tcPr>
          <w:p w:rsidR="00061A6E" w:rsidRPr="00124163" w:rsidRDefault="00061A6E" w:rsidP="00D67A00">
            <w:pPr>
              <w:pStyle w:val="Paragraph"/>
            </w:pPr>
            <w:r w:rsidRPr="00124163">
              <w:t>1-697, 1-601 (chapters 1-25)</w:t>
            </w:r>
          </w:p>
        </w:tc>
      </w:tr>
      <w:tr w:rsidR="00061A6E" w:rsidRPr="00124163" w:rsidTr="00D67A00">
        <w:tc>
          <w:tcPr>
            <w:tcW w:w="3330" w:type="dxa"/>
            <w:shd w:val="clear" w:color="auto" w:fill="E6E6E6"/>
          </w:tcPr>
          <w:p w:rsidR="00061A6E" w:rsidRPr="00124163" w:rsidRDefault="00061A6E" w:rsidP="00D67A00">
            <w:pPr>
              <w:pStyle w:val="Paragraph"/>
            </w:pPr>
            <w:r w:rsidRPr="00124163">
              <w:t>Name of Inputter</w:t>
            </w:r>
          </w:p>
        </w:tc>
        <w:tc>
          <w:tcPr>
            <w:tcW w:w="5508" w:type="dxa"/>
            <w:shd w:val="clear" w:color="auto" w:fill="E6E6E6"/>
          </w:tcPr>
          <w:p w:rsidR="00061A6E" w:rsidRPr="00124163" w:rsidRDefault="00061A6E" w:rsidP="00D67A00">
            <w:pPr>
              <w:pStyle w:val="Paragraph"/>
            </w:pP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lastRenderedPageBreak/>
              <w:t>Date Inputting Begun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Date Inputting Finished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Place of Inputting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Lhasa Input Center</w:t>
            </w:r>
          </w:p>
        </w:tc>
      </w:tr>
      <w:tr w:rsidR="00061A6E" w:rsidRPr="00124163" w:rsidTr="00D67A00">
        <w:tc>
          <w:tcPr>
            <w:tcW w:w="3330" w:type="dxa"/>
            <w:tcBorders>
              <w:bottom w:val="single" w:sz="4" w:space="0" w:color="auto"/>
            </w:tcBorders>
          </w:tcPr>
          <w:p w:rsidR="00061A6E" w:rsidRPr="00124163" w:rsidRDefault="00061A6E" w:rsidP="00D67A00">
            <w:pPr>
              <w:pStyle w:val="Paragraph"/>
            </w:pPr>
            <w:r w:rsidRPr="00124163">
              <w:t>Method of Input</w:t>
            </w:r>
          </w:p>
        </w:tc>
        <w:tc>
          <w:tcPr>
            <w:tcW w:w="5508" w:type="dxa"/>
            <w:tcBorders>
              <w:bottom w:val="single" w:sz="4" w:space="0" w:color="auto"/>
            </w:tcBorders>
          </w:tcPr>
          <w:p w:rsidR="00061A6E" w:rsidRPr="00124163" w:rsidRDefault="00061A6E" w:rsidP="00D67A00">
            <w:pPr>
              <w:pStyle w:val="Paragraph"/>
            </w:pPr>
          </w:p>
        </w:tc>
      </w:tr>
      <w:tr w:rsidR="00061A6E" w:rsidRPr="00124163" w:rsidTr="00D67A00">
        <w:tc>
          <w:tcPr>
            <w:tcW w:w="3330" w:type="dxa"/>
            <w:shd w:val="clear" w:color="auto" w:fill="E6E6E6"/>
          </w:tcPr>
          <w:p w:rsidR="00061A6E" w:rsidRPr="00124163" w:rsidRDefault="00061A6E" w:rsidP="00D67A00">
            <w:pPr>
              <w:pStyle w:val="Paragraph"/>
            </w:pPr>
            <w:r w:rsidRPr="00124163">
              <w:t>Name of Proofreader</w:t>
            </w:r>
          </w:p>
        </w:tc>
        <w:tc>
          <w:tcPr>
            <w:tcW w:w="5508" w:type="dxa"/>
            <w:shd w:val="clear" w:color="auto" w:fill="E6E6E6"/>
          </w:tcPr>
          <w:p w:rsidR="00061A6E" w:rsidRPr="00124163" w:rsidRDefault="00061A6E" w:rsidP="00D67A00">
            <w:pPr>
              <w:pStyle w:val="Paragraph"/>
            </w:pPr>
            <w:r w:rsidRPr="00124163">
              <w:t>Tsering Gyurme, and then Tibet U.</w:t>
            </w: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Date Proofreading Began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Date Proofreading Finished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2010</w:t>
            </w:r>
          </w:p>
        </w:tc>
      </w:tr>
      <w:tr w:rsidR="00061A6E" w:rsidRPr="00124163" w:rsidTr="00D67A00">
        <w:tc>
          <w:tcPr>
            <w:tcW w:w="3330" w:type="dxa"/>
            <w:tcBorders>
              <w:bottom w:val="single" w:sz="4" w:space="0" w:color="auto"/>
            </w:tcBorders>
          </w:tcPr>
          <w:p w:rsidR="00061A6E" w:rsidRPr="00124163" w:rsidRDefault="00061A6E" w:rsidP="00D67A00">
            <w:pPr>
              <w:pStyle w:val="Paragraph"/>
            </w:pPr>
            <w:r w:rsidRPr="00124163">
              <w:t>Place of Proofreading</w:t>
            </w:r>
          </w:p>
        </w:tc>
        <w:tc>
          <w:tcPr>
            <w:tcW w:w="5508" w:type="dxa"/>
            <w:tcBorders>
              <w:bottom w:val="single" w:sz="4" w:space="0" w:color="auto"/>
            </w:tcBorders>
          </w:tcPr>
          <w:p w:rsidR="00061A6E" w:rsidRPr="00124163" w:rsidRDefault="00061A6E" w:rsidP="00D67A00">
            <w:pPr>
              <w:pStyle w:val="Paragraph"/>
            </w:pPr>
          </w:p>
        </w:tc>
      </w:tr>
      <w:tr w:rsidR="00061A6E" w:rsidRPr="00124163" w:rsidTr="00D67A00">
        <w:tc>
          <w:tcPr>
            <w:tcW w:w="3330" w:type="dxa"/>
            <w:shd w:val="clear" w:color="auto" w:fill="E6E6E6"/>
          </w:tcPr>
          <w:p w:rsidR="00061A6E" w:rsidRPr="00124163" w:rsidRDefault="00061A6E" w:rsidP="00D67A00">
            <w:pPr>
              <w:pStyle w:val="Paragraph"/>
            </w:pPr>
            <w:r w:rsidRPr="00124163">
              <w:t>Name of Proofreader</w:t>
            </w:r>
            <w:r w:rsidR="008C742C">
              <w:t>2</w:t>
            </w:r>
          </w:p>
        </w:tc>
        <w:tc>
          <w:tcPr>
            <w:tcW w:w="5508" w:type="dxa"/>
            <w:shd w:val="clear" w:color="auto" w:fill="E6E6E6"/>
          </w:tcPr>
          <w:p w:rsidR="00061A6E" w:rsidRPr="00124163" w:rsidRDefault="00061A6E" w:rsidP="00D67A00">
            <w:pPr>
              <w:pStyle w:val="Paragraph"/>
            </w:pPr>
            <w:r>
              <w:t>Khenpo Ngawang Dorjee</w:t>
            </w:r>
          </w:p>
        </w:tc>
      </w:tr>
      <w:tr w:rsidR="00061A6E" w:rsidRPr="00124163" w:rsidTr="00D67A00">
        <w:tc>
          <w:tcPr>
            <w:tcW w:w="3330" w:type="dxa"/>
            <w:tcBorders>
              <w:bottom w:val="single" w:sz="4" w:space="0" w:color="auto"/>
            </w:tcBorders>
          </w:tcPr>
          <w:p w:rsidR="00061A6E" w:rsidRPr="00690F4C" w:rsidRDefault="00061A6E" w:rsidP="00D67A00">
            <w:r w:rsidRPr="00690F4C">
              <w:t>Date Proofreading</w:t>
            </w:r>
            <w:r w:rsidR="008C742C">
              <w:t>2</w:t>
            </w:r>
            <w:r w:rsidRPr="00690F4C">
              <w:t xml:space="preserve"> Began</w:t>
            </w:r>
          </w:p>
        </w:tc>
        <w:tc>
          <w:tcPr>
            <w:tcW w:w="5508" w:type="dxa"/>
            <w:tcBorders>
              <w:bottom w:val="single" w:sz="4" w:space="0" w:color="auto"/>
            </w:tcBorders>
          </w:tcPr>
          <w:p w:rsidR="00061A6E" w:rsidRPr="00690F4C" w:rsidRDefault="00061A6E" w:rsidP="00D67A00">
            <w:r>
              <w:t>2017-07-28</w:t>
            </w:r>
          </w:p>
        </w:tc>
      </w:tr>
      <w:tr w:rsidR="00061A6E" w:rsidRPr="00124163" w:rsidTr="00D67A00">
        <w:tc>
          <w:tcPr>
            <w:tcW w:w="3330" w:type="dxa"/>
            <w:tcBorders>
              <w:bottom w:val="single" w:sz="4" w:space="0" w:color="auto"/>
            </w:tcBorders>
          </w:tcPr>
          <w:p w:rsidR="00061A6E" w:rsidRPr="00690F4C" w:rsidRDefault="00061A6E" w:rsidP="00D67A00">
            <w:r w:rsidRPr="00690F4C">
              <w:t>Date Proofreading</w:t>
            </w:r>
            <w:r w:rsidR="008C742C">
              <w:t>2</w:t>
            </w:r>
            <w:r w:rsidRPr="00690F4C">
              <w:t xml:space="preserve"> Finished</w:t>
            </w:r>
          </w:p>
        </w:tc>
        <w:tc>
          <w:tcPr>
            <w:tcW w:w="5508" w:type="dxa"/>
            <w:tcBorders>
              <w:bottom w:val="single" w:sz="4" w:space="0" w:color="auto"/>
            </w:tcBorders>
          </w:tcPr>
          <w:p w:rsidR="00061A6E" w:rsidRPr="00690F4C" w:rsidRDefault="00061A6E" w:rsidP="00D67A00">
            <w:r w:rsidRPr="00690F4C">
              <w:t>201</w:t>
            </w:r>
            <w:r>
              <w:t>7-09-30</w:t>
            </w:r>
          </w:p>
        </w:tc>
      </w:tr>
      <w:tr w:rsidR="00061A6E" w:rsidRPr="00124163" w:rsidTr="00D67A00">
        <w:tc>
          <w:tcPr>
            <w:tcW w:w="3330" w:type="dxa"/>
            <w:tcBorders>
              <w:bottom w:val="single" w:sz="4" w:space="0" w:color="auto"/>
            </w:tcBorders>
          </w:tcPr>
          <w:p w:rsidR="00061A6E" w:rsidRPr="00690F4C" w:rsidRDefault="00061A6E" w:rsidP="00D67A00">
            <w:r w:rsidRPr="00690F4C">
              <w:t>Place of Proofreading</w:t>
            </w:r>
            <w:r w:rsidR="008C742C">
              <w:t>2</w:t>
            </w:r>
          </w:p>
        </w:tc>
        <w:tc>
          <w:tcPr>
            <w:tcW w:w="5508" w:type="dxa"/>
            <w:tcBorders>
              <w:bottom w:val="single" w:sz="4" w:space="0" w:color="auto"/>
            </w:tcBorders>
          </w:tcPr>
          <w:p w:rsidR="00061A6E" w:rsidRPr="00690F4C" w:rsidRDefault="00061A6E" w:rsidP="00D67A00">
            <w:r>
              <w:t>Charlottesville, VA</w:t>
            </w:r>
          </w:p>
        </w:tc>
      </w:tr>
      <w:tr w:rsidR="00061A6E" w:rsidRPr="00124163" w:rsidTr="00D67A00">
        <w:tc>
          <w:tcPr>
            <w:tcW w:w="3330" w:type="dxa"/>
            <w:shd w:val="clear" w:color="auto" w:fill="E6E6E6"/>
          </w:tcPr>
          <w:p w:rsidR="00061A6E" w:rsidRPr="00124163" w:rsidRDefault="00061A6E" w:rsidP="00D67A00">
            <w:pPr>
              <w:pStyle w:val="Paragraph"/>
            </w:pPr>
            <w:r w:rsidRPr="00124163">
              <w:t>Name of Converter</w:t>
            </w:r>
          </w:p>
        </w:tc>
        <w:tc>
          <w:tcPr>
            <w:tcW w:w="5508" w:type="dxa"/>
            <w:shd w:val="clear" w:color="auto" w:fill="E6E6E6"/>
          </w:tcPr>
          <w:p w:rsidR="00061A6E" w:rsidRPr="00124163" w:rsidRDefault="001B6098" w:rsidP="00D67A00">
            <w:pPr>
              <w:pStyle w:val="Paragraph"/>
            </w:pPr>
            <w:r>
              <w:t>Than Grove</w:t>
            </w: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Date Conversion Began</w:t>
            </w:r>
          </w:p>
        </w:tc>
        <w:tc>
          <w:tcPr>
            <w:tcW w:w="5508" w:type="dxa"/>
          </w:tcPr>
          <w:p w:rsidR="00061A6E" w:rsidRPr="00124163" w:rsidRDefault="001B6098" w:rsidP="00D67A00">
            <w:pPr>
              <w:pStyle w:val="Paragraph"/>
            </w:pPr>
            <w:r>
              <w:t>2020-10-01</w:t>
            </w: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Date Conversion Finished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</w:p>
        </w:tc>
      </w:tr>
      <w:tr w:rsidR="00061A6E" w:rsidRPr="00124163" w:rsidTr="00D67A00">
        <w:tc>
          <w:tcPr>
            <w:tcW w:w="3330" w:type="dxa"/>
            <w:tcBorders>
              <w:bottom w:val="single" w:sz="4" w:space="0" w:color="auto"/>
            </w:tcBorders>
          </w:tcPr>
          <w:p w:rsidR="00061A6E" w:rsidRPr="00124163" w:rsidRDefault="00061A6E" w:rsidP="00D67A00">
            <w:pPr>
              <w:pStyle w:val="Paragraph"/>
            </w:pPr>
            <w:r w:rsidRPr="00124163">
              <w:t>Place of Conversion</w:t>
            </w:r>
          </w:p>
        </w:tc>
        <w:tc>
          <w:tcPr>
            <w:tcW w:w="5508" w:type="dxa"/>
            <w:tcBorders>
              <w:bottom w:val="single" w:sz="4" w:space="0" w:color="auto"/>
            </w:tcBorders>
          </w:tcPr>
          <w:p w:rsidR="00061A6E" w:rsidRPr="00124163" w:rsidRDefault="001B6098" w:rsidP="00D67A00">
            <w:pPr>
              <w:pStyle w:val="Paragraph"/>
            </w:pPr>
            <w:r>
              <w:t>Staunton, VA</w:t>
            </w:r>
          </w:p>
        </w:tc>
      </w:tr>
      <w:tr w:rsidR="00061A6E" w:rsidRPr="00124163" w:rsidTr="00D67A00">
        <w:tc>
          <w:tcPr>
            <w:tcW w:w="3330" w:type="dxa"/>
            <w:shd w:val="clear" w:color="auto" w:fill="E6E6E6"/>
          </w:tcPr>
          <w:p w:rsidR="00061A6E" w:rsidRPr="00124163" w:rsidRDefault="00061A6E" w:rsidP="00D67A00">
            <w:pPr>
              <w:pStyle w:val="Paragraph"/>
            </w:pPr>
            <w:r w:rsidRPr="00124163">
              <w:t>Name of Markup</w:t>
            </w:r>
            <w:r w:rsidRPr="00124163">
              <w:rPr>
                <w:lang w:bidi="bo-CN"/>
              </w:rPr>
              <w:t>-</w:t>
            </w:r>
            <w:r w:rsidRPr="00124163">
              <w:t>er</w:t>
            </w:r>
          </w:p>
        </w:tc>
        <w:tc>
          <w:tcPr>
            <w:tcW w:w="5508" w:type="dxa"/>
            <w:shd w:val="clear" w:color="auto" w:fill="E6E6E6"/>
          </w:tcPr>
          <w:p w:rsidR="00061A6E" w:rsidRPr="00124163" w:rsidRDefault="00061A6E" w:rsidP="00D67A00">
            <w:pPr>
              <w:pStyle w:val="Paragraph"/>
            </w:pPr>
            <w:r w:rsidRPr="00124163">
              <w:t>Chris Hatchell</w:t>
            </w: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Date Markup Began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2005</w:t>
            </w:r>
            <w:r w:rsidRPr="00124163">
              <w:rPr>
                <w:lang w:bidi="bo-CN"/>
              </w:rPr>
              <w:t>-</w:t>
            </w:r>
            <w:r w:rsidRPr="00124163">
              <w:t>07</w:t>
            </w:r>
            <w:r w:rsidRPr="00124163">
              <w:rPr>
                <w:lang w:bidi="bo-CN"/>
              </w:rPr>
              <w:t>-</w:t>
            </w:r>
            <w:r w:rsidRPr="00124163">
              <w:t>01</w:t>
            </w: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Date Markup Finished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2008</w:t>
            </w:r>
            <w:r w:rsidRPr="00124163">
              <w:rPr>
                <w:lang w:bidi="bo-CN"/>
              </w:rPr>
              <w:t>-</w:t>
            </w:r>
            <w:r w:rsidRPr="00124163">
              <w:t>03</w:t>
            </w:r>
            <w:r w:rsidRPr="00124163">
              <w:rPr>
                <w:lang w:bidi="bo-CN"/>
              </w:rPr>
              <w:t>-</w:t>
            </w:r>
            <w:r w:rsidRPr="00124163">
              <w:t>25</w:t>
            </w: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lastRenderedPageBreak/>
              <w:t>Place of Markup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Charlottesville, VA</w:t>
            </w: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Name of Markup</w:t>
            </w:r>
            <w:r w:rsidRPr="00124163">
              <w:rPr>
                <w:lang w:bidi="bo-CN"/>
              </w:rPr>
              <w:t>-</w:t>
            </w:r>
            <w:r w:rsidRPr="00124163">
              <w:t>er</w:t>
            </w:r>
            <w:r w:rsidR="001B6098">
              <w:t>2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  <w:r>
              <w:t>Khenpo Ngawang Dorjee</w:t>
            </w: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Date Markup</w:t>
            </w:r>
            <w:r w:rsidR="001B6098">
              <w:t>2</w:t>
            </w:r>
            <w:r w:rsidRPr="00124163">
              <w:t> Began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20</w:t>
            </w:r>
            <w:r>
              <w:t>18</w:t>
            </w:r>
            <w:r w:rsidRPr="00124163">
              <w:rPr>
                <w:lang w:bidi="bo-CN"/>
              </w:rPr>
              <w:t>-</w:t>
            </w:r>
            <w:r w:rsidRPr="00124163">
              <w:t>0</w:t>
            </w:r>
            <w:r>
              <w:t>1</w:t>
            </w:r>
            <w:r w:rsidRPr="00124163">
              <w:rPr>
                <w:lang w:bidi="bo-CN"/>
              </w:rPr>
              <w:t>-</w:t>
            </w:r>
            <w:r>
              <w:t>25</w:t>
            </w: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Date Markup</w:t>
            </w:r>
            <w:r w:rsidR="001B6098">
              <w:t>2</w:t>
            </w:r>
            <w:r w:rsidRPr="00124163">
              <w:t> Finished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20</w:t>
            </w:r>
            <w:r>
              <w:t>1</w:t>
            </w:r>
            <w:r w:rsidRPr="00124163">
              <w:t>8</w:t>
            </w:r>
            <w:r w:rsidRPr="00124163">
              <w:rPr>
                <w:lang w:bidi="bo-CN"/>
              </w:rPr>
              <w:t>-</w:t>
            </w:r>
            <w:r w:rsidRPr="00124163">
              <w:t>0</w:t>
            </w:r>
            <w:r>
              <w:t>2</w:t>
            </w:r>
            <w:r w:rsidRPr="00124163">
              <w:rPr>
                <w:lang w:bidi="bo-CN"/>
              </w:rPr>
              <w:t>-</w:t>
            </w:r>
            <w:r>
              <w:t>0</w:t>
            </w:r>
            <w:r w:rsidRPr="00124163">
              <w:t>5</w:t>
            </w: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Place of Markup</w:t>
            </w:r>
            <w:r w:rsidR="001B6098">
              <w:t>2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Charlottesville, VA</w:t>
            </w: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Problems/Anomalies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  <w:rPr>
                <w:color w:val="993366"/>
              </w:rPr>
            </w:pPr>
            <w:r w:rsidRPr="00124163">
              <w:rPr>
                <w:color w:val="993366"/>
              </w:rPr>
              <w:t>See JIRA </w:t>
            </w:r>
            <w:hyperlink r:id="rId7" w:history="1">
              <w:r w:rsidRPr="00124163">
                <w:rPr>
                  <w:color w:val="0000FF"/>
                  <w:u w:val="single"/>
                </w:rPr>
                <w:t>THLLIT-49</w:t>
              </w:r>
            </w:hyperlink>
          </w:p>
        </w:tc>
      </w:tr>
    </w:tbl>
    <w:p w:rsidR="00061A6E" w:rsidRPr="005E6995" w:rsidRDefault="00061A6E" w:rsidP="00061A6E">
      <w:pPr>
        <w:pStyle w:val="Heading0Front"/>
        <w:rPr>
          <w:cs/>
        </w:rPr>
      </w:pPr>
      <w:r w:rsidRPr="005E6995">
        <w:t>1</w:t>
      </w:r>
      <w:r w:rsidRPr="005E6995">
        <w:rPr>
          <w:cs/>
          <w:lang w:bidi="bo-CN"/>
        </w:rPr>
        <w:t xml:space="preserve"> ཀླད།</w:t>
      </w:r>
    </w:p>
    <w:p w:rsidR="00061A6E" w:rsidRDefault="00061A6E" w:rsidP="00061A6E">
      <w:pPr>
        <w:pStyle w:val="Heading1"/>
        <w:rPr>
          <w:cs/>
        </w:rPr>
      </w:pPr>
      <w:r>
        <w:t>1.1 མཚན་བྱང་།</w:t>
      </w:r>
    </w:p>
    <w:p w:rsidR="00061A6E" w:rsidRPr="00724A76" w:rsidRDefault="00061A6E" w:rsidP="00061A6E">
      <w:pPr>
        <w:pStyle w:val="Paragraph"/>
        <w:rPr>
          <w:cs/>
        </w:rPr>
      </w:pPr>
      <w:r w:rsidRPr="00E17D8B">
        <w:rPr>
          <w:rStyle w:val="PageNumberPrintEdition"/>
          <w:cs/>
        </w:rPr>
        <w:t xml:space="preserve">[page </w:t>
      </w:r>
      <w:r>
        <w:rPr>
          <w:rStyle w:val="PageNumberPrintEdition"/>
          <w:cs/>
        </w:rPr>
        <w:t>My-</w:t>
      </w:r>
      <w:r w:rsidRPr="00E17D8B">
        <w:rPr>
          <w:rStyle w:val="PageNumberPrintEdition"/>
          <w:cs/>
        </w:rPr>
        <w:t>1</w:t>
      </w:r>
      <w:r>
        <w:rPr>
          <w:rStyle w:val="PageNumberPrintEdition"/>
          <w:cs/>
        </w:rPr>
        <w:t>a</w:t>
      </w:r>
      <w:r w:rsidRPr="00E17D8B">
        <w:rPr>
          <w:rStyle w:val="PageNumberPrintEdition"/>
          <w:cs/>
        </w:rPr>
        <w:t>][page Ad-1]</w:t>
      </w:r>
      <w:r w:rsidRPr="00CF0F94">
        <w:rPr>
          <w:rStyle w:val="PageNumberPrintEdition"/>
          <w:cs/>
        </w:rPr>
        <w:t>[page Dg-1]</w:t>
      </w:r>
      <w:r>
        <w:t>{</w:t>
      </w:r>
      <w:r w:rsidRPr="00D65EB7">
        <w:rPr>
          <w:rFonts w:hint="cs"/>
        </w:rPr>
        <w:t>༄༅།།</w:t>
      </w:r>
      <w:r w:rsidRPr="00E0389B">
        <w:rPr>
          <w:rStyle w:val="TitleOwnNon-TibetanLanguage"/>
          <w:rFonts w:ascii="Mangal" w:hAnsi="Mangal" w:cs="Mangal"/>
        </w:rPr>
        <w:t>यानाग्ररत्नकोषनामविजहारं</w:t>
      </w:r>
    </w:p>
    <w:p w:rsidR="00061A6E" w:rsidRDefault="00061A6E" w:rsidP="00061A6E">
      <w:pPr>
        <w:pStyle w:val="Paragraph"/>
      </w:pPr>
      <w:r w:rsidRPr="00D65EB7">
        <w:rPr>
          <w:rFonts w:hint="cs"/>
        </w:rPr>
        <w:t>༄༅།།</w:t>
      </w:r>
      <w:r w:rsidRPr="00A66F5C">
        <w:rPr>
          <w:rStyle w:val="TitleOwnNon-TibetanLanguage"/>
        </w:rPr>
        <w:t>ཡཱ ནཱ གྲ ར ཏྣ ཀོ ཥ ནཱ མ བི ཛ ཧཱ རམ྄</w:t>
      </w:r>
      <w:r>
        <w:t>།</w:t>
      </w:r>
    </w:p>
    <w:p w:rsidR="00061A6E" w:rsidRDefault="00061A6E" w:rsidP="00061A6E">
      <w:pPr>
        <w:pStyle w:val="Paragraph"/>
      </w:pPr>
      <w:r>
        <w:t>}</w:t>
      </w:r>
      <w:r>
        <w:rPr>
          <w:rStyle w:val="FootnoteReference"/>
        </w:rPr>
        <w:footnoteReference w:id="1"/>
      </w:r>
      <w:r w:rsidRPr="00D65EB7">
        <w:rPr>
          <w:rFonts w:hint="cs"/>
        </w:rPr>
        <w:t>༄༅།།</w:t>
      </w:r>
      <w:r w:rsidRPr="003C18CA">
        <w:rPr>
          <w:rFonts w:hint="cs"/>
        </w:rPr>
        <w:t>ཐེག་པའི་མཆོག་རིན་པོ་ཆེའི་མཛོད་བཞུགས་སྷོ།།</w:t>
      </w:r>
      <w:r w:rsidRPr="003C18CA">
        <w:t xml:space="preserve"> </w:t>
      </w:r>
      <w:r w:rsidRPr="003C18CA">
        <w:rPr>
          <w:rFonts w:hint="cs"/>
        </w:rPr>
        <w:t>ས་དྷུ་དྲི་ཤྱ་ཧོ།།</w:t>
      </w:r>
      <w:r w:rsidRPr="003C18CA">
        <w:t xml:space="preserve"> </w:t>
      </w:r>
      <w:r w:rsidRPr="003C18CA">
        <w:rPr>
          <w:rFonts w:hint="cs"/>
        </w:rPr>
        <w:t>དགེའོ།།</w:t>
      </w:r>
    </w:p>
    <w:p w:rsidR="00061A6E" w:rsidRPr="00124163" w:rsidRDefault="00061A6E" w:rsidP="00061A6E">
      <w:pPr>
        <w:pStyle w:val="Heading1"/>
        <w:rPr>
          <w:cs/>
        </w:rPr>
      </w:pPr>
      <w:r w:rsidRPr="006A4445">
        <w:t>1.</w:t>
      </w:r>
      <w:r>
        <w:t>2</w:t>
      </w:r>
      <w:r w:rsidRPr="006A4445">
        <w:t xml:space="preserve"> </w:t>
      </w:r>
      <w:r w:rsidRPr="00DA2F9D">
        <w:rPr>
          <w:rFonts w:eastAsia="Microsoft Himalaya"/>
          <w:cs/>
        </w:rPr>
        <w:t>མཚན།</w:t>
      </w:r>
    </w:p>
    <w:p w:rsidR="00061A6E" w:rsidRPr="0052115B" w:rsidRDefault="00061A6E" w:rsidP="00061A6E">
      <w:pPr>
        <w:pStyle w:val="Paragraph"/>
        <w:rPr>
          <w:sz w:val="24"/>
          <w:cs/>
        </w:rPr>
      </w:pPr>
      <w:r w:rsidRPr="001F5F94">
        <w:rPr>
          <w:rStyle w:val="PageNumberPrintEdition"/>
        </w:rPr>
        <w:t>[</w:t>
      </w:r>
      <w:r>
        <w:rPr>
          <w:rStyle w:val="PageNumberPrintEdition"/>
        </w:rPr>
        <w:t>page My</w:t>
      </w:r>
      <w:r w:rsidRPr="001F5F94">
        <w:rPr>
          <w:rStyle w:val="PageNumberPrintEdition"/>
        </w:rPr>
        <w:t>-1b]</w:t>
      </w:r>
      <w:r w:rsidRPr="00E17D8B">
        <w:rPr>
          <w:rStyle w:val="PageNumberPrintEdition"/>
        </w:rPr>
        <w:t>[page Ad-2]</w:t>
      </w:r>
      <w:r w:rsidRPr="004C4CD6">
        <w:rPr>
          <w:rStyle w:val="PageNumberPrintEdition"/>
        </w:rPr>
        <w:t>[page Dg-2]</w:t>
      </w:r>
      <w:r w:rsidRPr="00124163">
        <w:rPr>
          <w:cs/>
          <w:lang w:bidi="bo-CN"/>
        </w:rPr>
        <w:t>༄༅༅།</w:t>
      </w:r>
      <w:r w:rsidRPr="00124163">
        <w:rPr>
          <w:lang w:bidi="bo-CN"/>
        </w:rPr>
        <w:t>།</w:t>
      </w:r>
      <w:r>
        <w:rPr>
          <w:lang w:bidi="bo-CN"/>
        </w:rPr>
        <w:t xml:space="preserve"> </w:t>
      </w:r>
      <w:r w:rsidRPr="00124163">
        <w:rPr>
          <w:cs/>
          <w:lang w:bidi="bo-CN"/>
        </w:rPr>
        <w:t>རྒྱ་གར་སྐད་དུ།</w:t>
      </w:r>
      <w:r w:rsidRPr="00124163">
        <w:rPr>
          <w:lang w:bidi="bo-CN"/>
        </w:rPr>
        <w:t> </w:t>
      </w:r>
      <w:r w:rsidRPr="00E530E3">
        <w:rPr>
          <w:rStyle w:val="TitleOwnNon-TibetanLanguage"/>
          <w:cs/>
        </w:rPr>
        <w:t>ཡཱ་ན་ཨ་གྲ་</w:t>
      </w:r>
      <w:r>
        <w:rPr>
          <w:rStyle w:val="TitleOwnNon-TibetanLanguage"/>
          <w:cs/>
        </w:rPr>
        <w:t>{</w:t>
      </w:r>
      <w:r w:rsidRPr="00E530E3">
        <w:rPr>
          <w:rStyle w:val="TitleOwnNon-TibetanLanguage"/>
          <w:cs/>
        </w:rPr>
        <w:t>ར</w:t>
      </w:r>
      <w:r w:rsidRPr="00E530E3">
        <w:rPr>
          <w:rStyle w:val="TitleOwnNon-TibetanLanguage"/>
          <w:rFonts w:hint="cs"/>
          <w:cs/>
        </w:rPr>
        <w:t>ད་ན་</w:t>
      </w:r>
      <w:r>
        <w:rPr>
          <w:rStyle w:val="TitleOwnNon-TibetanLanguage"/>
          <w:cs/>
        </w:rPr>
        <w:t>}</w:t>
      </w:r>
      <w:r>
        <w:rPr>
          <w:rStyle w:val="FootnoteReference"/>
          <w:i/>
          <w:u w:val="single"/>
          <w:cs/>
        </w:rPr>
        <w:footnoteReference w:id="2"/>
      </w:r>
      <w:r w:rsidRPr="00E530E3">
        <w:rPr>
          <w:rStyle w:val="TitleOwnNon-TibetanLanguage"/>
          <w:cs/>
        </w:rPr>
        <w:t>ཀོ་</w:t>
      </w:r>
      <w:r w:rsidRPr="00E530E3">
        <w:rPr>
          <w:rStyle w:val="TitleOwnNon-TibetanLanguage"/>
          <w:rFonts w:hint="cs"/>
          <w:cs/>
        </w:rPr>
        <w:t>ཤ་</w:t>
      </w:r>
      <w:r w:rsidRPr="00124163">
        <w:rPr>
          <w:cs/>
          <w:lang w:bidi="bo-CN"/>
        </w:rPr>
        <w:t>ནཱ་མ།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བོད་སྐད་དུ།</w:t>
      </w:r>
      <w:r w:rsidRPr="00124163">
        <w:rPr>
          <w:lang w:bidi="bo-CN"/>
        </w:rPr>
        <w:t> </w:t>
      </w:r>
      <w:r w:rsidRPr="00E77266">
        <w:rPr>
          <w:rStyle w:val="TitleOwnTibetan"/>
          <w:cs/>
        </w:rPr>
        <w:t>ཐེག་པའི་མཆོག་རིན་པོ་ཆེའི་མཛོད་</w:t>
      </w:r>
      <w:r w:rsidRPr="00124163">
        <w:rPr>
          <w:cs/>
          <w:lang w:bidi="bo-CN"/>
        </w:rPr>
        <w:t>ཅེས་བྱ་བ།</w:t>
      </w:r>
    </w:p>
    <w:p w:rsidR="00061A6E" w:rsidRPr="00124163" w:rsidRDefault="00061A6E" w:rsidP="00061A6E">
      <w:pPr>
        <w:pStyle w:val="Heading1"/>
        <w:rPr>
          <w:cs/>
        </w:rPr>
      </w:pPr>
      <w:r w:rsidRPr="006A4445">
        <w:t>1.</w:t>
      </w:r>
      <w:r>
        <w:t>3</w:t>
      </w:r>
      <w:r w:rsidRPr="006A4445">
        <w:t xml:space="preserve"> </w:t>
      </w:r>
      <w:r>
        <w:rPr>
          <w:cs/>
        </w:rPr>
        <w:t>རྩོམ་པ་པོའི་ཕྱ</w:t>
      </w:r>
      <w:r w:rsidRPr="00124163">
        <w:rPr>
          <w:cs/>
        </w:rPr>
        <w:t>ག་འཚལ།</w:t>
      </w:r>
    </w:p>
    <w:p w:rsidR="00061A6E" w:rsidRPr="00F06D27" w:rsidRDefault="00061A6E" w:rsidP="00061A6E">
      <w:pPr>
        <w:pStyle w:val="Paragraph"/>
        <w:rPr>
          <w:cs/>
        </w:rPr>
      </w:pPr>
      <w:r w:rsidRPr="00F06D27">
        <w:rPr>
          <w:cs/>
        </w:rPr>
        <w:t>དཔལ</w:t>
      </w:r>
      <w:r w:rsidRPr="00F06D27">
        <w:rPr>
          <w:rStyle w:val="X-NameBuddhistDeity"/>
          <w:cs/>
        </w:rPr>
        <w:t>་ཀུན་ཏུ་བཟང་པོ་</w:t>
      </w:r>
      <w:r w:rsidRPr="00F06D27">
        <w:rPr>
          <w:cs/>
        </w:rPr>
        <w:t>ལ་ཕྱག་འཚལ་ལོ།</w:t>
      </w:r>
      <w:r w:rsidRPr="00F06D27">
        <w:t> </w:t>
      </w:r>
      <w:r w:rsidRPr="00F06D27">
        <w:rPr>
          <w:cs/>
        </w:rPr>
        <w:t>།</w:t>
      </w:r>
    </w:p>
    <w:p w:rsidR="00061A6E" w:rsidRPr="00124163" w:rsidRDefault="00061A6E" w:rsidP="00061A6E">
      <w:pPr>
        <w:pStyle w:val="Heading1"/>
        <w:rPr>
          <w:cs/>
        </w:rPr>
      </w:pPr>
      <w:r w:rsidRPr="006A4445">
        <w:t>1.</w:t>
      </w:r>
      <w:r>
        <w:t>4</w:t>
      </w:r>
      <w:r w:rsidRPr="006A4445">
        <w:t xml:space="preserve"> </w:t>
      </w:r>
      <w:r>
        <w:rPr>
          <w:cs/>
        </w:rPr>
        <w:t>མཆོད་བརྗོད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1"/>
        <w:rPr>
          <w:cs/>
          <w:lang w:bidi="bo-CN"/>
        </w:rPr>
      </w:pPr>
      <w:r w:rsidRPr="00124163">
        <w:rPr>
          <w:cs/>
          <w:lang w:bidi="bo-CN"/>
        </w:rPr>
        <w:t>གང་གི་རང་བཞིན་ཕུན་སུམ་ཚོགས་ལྔ་མངའ་དབང་རྫོགས་པའི་ཀུན་ཏུ་བཟང༌།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2"/>
        <w:rPr>
          <w:cs/>
          <w:lang w:bidi="bo-CN"/>
        </w:rPr>
      </w:pPr>
      <w:r w:rsidRPr="00124163">
        <w:rPr>
          <w:cs/>
          <w:lang w:bidi="bo-CN"/>
        </w:rPr>
        <w:lastRenderedPageBreak/>
        <w:t>རྒྱལ་ཚབ་རིགས་ལྔ་གང་ཆེན་མཚོ་དེ་དེད་དཔོན་དམ་པའི་སྟོན་པར་བཅས།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2"/>
        <w:rPr>
          <w:cs/>
          <w:lang w:bidi="bo-CN"/>
        </w:rPr>
      </w:pPr>
      <w:r w:rsidRPr="00124163">
        <w:rPr>
          <w:cs/>
          <w:lang w:bidi="bo-CN"/>
        </w:rPr>
        <w:t>རིག</w:t>
      </w:r>
      <w:r w:rsidRPr="00124163">
        <w:rPr>
          <w:rFonts w:eastAsia="SimSun"/>
          <w:lang w:eastAsia="zh-CN" w:bidi="bo-CN"/>
        </w:rPr>
        <w:t>ས</w:t>
      </w:r>
      <w:r w:rsidRPr="00124163">
        <w:rPr>
          <w:cs/>
          <w:lang w:bidi="bo-CN"/>
        </w:rPr>
        <w:t>་འཛིན་རྣམ་ལྔ་སྙན་བརྒྱུད་ཚོགས་གང་ལྷར་བཅས་འཇིག་རྟེན་གསུམ་གྱི་རྒྱན།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2"/>
        <w:rPr>
          <w:cs/>
          <w:lang w:bidi="bo-CN"/>
        </w:rPr>
      </w:pPr>
      <w:r w:rsidRPr="00124163">
        <w:rPr>
          <w:cs/>
          <w:lang w:bidi="bo-CN"/>
        </w:rPr>
        <w:t>དཔལ་ལྡན་བཀྲ་ཤིས་བདེ་ལེགས་མཛད་དེ་ཀུན་ནས་དགའ་བའི་གཙུག་གིས་མཆོད།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1"/>
        <w:rPr>
          <w:cs/>
          <w:lang w:bidi="bo-CN"/>
        </w:rPr>
      </w:pPr>
      <w:r w:rsidRPr="00124163">
        <w:rPr>
          <w:cs/>
          <w:lang w:bidi="bo-CN"/>
        </w:rPr>
        <w:t>གདོད་ནས་རྣམ་དག་སྤྲོས་ཀུན་ཞི་བའི་མཁའ་ལ་ཉེ་བར་མཛེས་པ་གང༌།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2"/>
        <w:rPr>
          <w:cs/>
          <w:lang w:bidi="bo-CN"/>
        </w:rPr>
      </w:pPr>
      <w:r w:rsidRPr="00124163">
        <w:rPr>
          <w:cs/>
          <w:lang w:bidi="bo-CN"/>
        </w:rPr>
        <w:t>རང་བཞིན་</w:t>
      </w:r>
      <w:r w:rsidRPr="00E17D8B">
        <w:rPr>
          <w:rStyle w:val="PageNumberPrintEdition"/>
        </w:rPr>
        <w:t>[page Ad-3]</w:t>
      </w:r>
      <w:r w:rsidRPr="00124163">
        <w:rPr>
          <w:cs/>
          <w:lang w:bidi="bo-CN"/>
        </w:rPr>
        <w:t>རྟག་བཞུགས་འོད་གསལ་རྟ་བདུན་སྐུ་གསུམ་ཡོན་ཏན་རྣམ་</w:t>
      </w:r>
      <w:r>
        <w:rPr>
          <w:rStyle w:val="PageNumberPrintEdition"/>
        </w:rPr>
        <w:t>[page My-2a</w:t>
      </w:r>
      <w:r w:rsidRPr="00DF31F1">
        <w:rPr>
          <w:rStyle w:val="PageNumberPrintEdition"/>
        </w:rPr>
        <w:t>]</w:t>
      </w:r>
      <w:r w:rsidRPr="00124163">
        <w:rPr>
          <w:cs/>
        </w:rPr>
        <w:t>འགྲོས</w:t>
      </w:r>
      <w:r w:rsidRPr="00124163">
        <w:rPr>
          <w:cs/>
          <w:lang w:bidi="bo-CN"/>
        </w:rPr>
        <w:t>་ཅན།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2"/>
        <w:rPr>
          <w:cs/>
          <w:lang w:bidi="bo-CN"/>
        </w:rPr>
      </w:pPr>
      <w:r w:rsidRPr="00124163">
        <w:rPr>
          <w:cs/>
          <w:lang w:bidi="bo-CN"/>
        </w:rPr>
        <w:t>སྲིད་ཞིར་མི</w:t>
      </w:r>
      <w:r>
        <w:rPr>
          <w:rFonts w:hint="cs"/>
          <w:cs/>
          <w:lang w:bidi="bo-CN"/>
        </w:rPr>
        <w:t>་</w:t>
      </w:r>
      <w:r>
        <w:rPr>
          <w:cs/>
          <w:lang w:bidi="bo-CN"/>
        </w:rPr>
        <w:t>ག</w:t>
      </w:r>
      <w:r w:rsidRPr="00124163">
        <w:rPr>
          <w:cs/>
          <w:lang w:bidi="bo-CN"/>
        </w:rPr>
        <w:t>ནས</w:t>
      </w:r>
      <w:r>
        <w:rPr>
          <w:cs/>
          <w:lang w:bidi="bo-CN"/>
        </w:rPr>
        <w:t>་ཀུན་ལ་རྗེས་ཞུགས་འདུས་མ་བྱས་</w:t>
      </w:r>
      <w:r>
        <w:rPr>
          <w:lang w:bidi="bo-CN"/>
        </w:rPr>
        <w:t>{</w:t>
      </w:r>
      <w:r>
        <w:rPr>
          <w:rFonts w:hint="cs"/>
          <w:cs/>
          <w:lang w:bidi="bo-CN"/>
        </w:rPr>
        <w:t>ཞིང་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3"/>
      </w:r>
      <w:r w:rsidRPr="00124163">
        <w:rPr>
          <w:cs/>
          <w:lang w:bidi="bo-CN"/>
        </w:rPr>
        <w:t>ལྷུན་གྱིས་གྲུབ།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Default="00061A6E" w:rsidP="00061A6E">
      <w:pPr>
        <w:pStyle w:val="Verse2"/>
        <w:rPr>
          <w:cs/>
          <w:lang w:bidi="bo-CN"/>
        </w:rPr>
      </w:pPr>
      <w:r w:rsidRPr="00124163">
        <w:rPr>
          <w:cs/>
          <w:lang w:bidi="bo-CN"/>
        </w:rPr>
        <w:t>རྣམ་ཀུན་མཆོག་ལྡན་རྡོ་རྗེ་རྩེ་མོ་བདེ་གཤེགས་སྙིང་པོ་དེ་ལ་འདུད།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Default="00061A6E" w:rsidP="00061A6E">
      <w:pPr>
        <w:pStyle w:val="Heading1"/>
      </w:pPr>
      <w:r>
        <w:t>1.5</w:t>
      </w:r>
      <w:r w:rsidRPr="00D907A5">
        <w:t xml:space="preserve"> </w:t>
      </w:r>
      <w:r w:rsidRPr="00D907A5">
        <w:rPr>
          <w:rFonts w:hint="cs"/>
        </w:rPr>
        <w:t>རྩོམ་པར་དམ་བཅའ་བ།</w:t>
      </w:r>
    </w:p>
    <w:p w:rsidR="00061A6E" w:rsidRPr="00124163" w:rsidRDefault="00061A6E" w:rsidP="00061A6E">
      <w:pPr>
        <w:pStyle w:val="Verse1"/>
        <w:rPr>
          <w:cs/>
          <w:lang w:bidi="bo-CN"/>
        </w:rPr>
      </w:pPr>
      <w:r w:rsidRPr="00124163">
        <w:rPr>
          <w:cs/>
          <w:lang w:bidi="bo-CN"/>
        </w:rPr>
        <w:t>ཆོས་ཚུལ་ཉི་མ་དྲི་མེད་རྒྱ་ཆེ་དཔག་ཡས་ནམ་མཁའི་རྒྱན་གྱུར་ལས།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2"/>
        <w:rPr>
          <w:cs/>
          <w:lang w:bidi="bo-CN"/>
        </w:rPr>
      </w:pPr>
      <w:r w:rsidRPr="00124163">
        <w:rPr>
          <w:cs/>
          <w:lang w:bidi="bo-CN"/>
        </w:rPr>
        <w:t>བླ་མེད་རབ་གསང་རྡོ་རྗེའི་ཐེག་པ་ཀུན་ལས་འཕགས་</w:t>
      </w:r>
      <w:r w:rsidRPr="00CF0F94">
        <w:rPr>
          <w:rStyle w:val="PageNumberPrintEdition"/>
        </w:rPr>
        <w:t>[page Dg-</w:t>
      </w:r>
      <w:r>
        <w:rPr>
          <w:rStyle w:val="PageNumberPrintEdition"/>
        </w:rPr>
        <w:t>3</w:t>
      </w:r>
      <w:r w:rsidRPr="00CF0F94">
        <w:rPr>
          <w:rStyle w:val="PageNumberPrintEdition"/>
        </w:rPr>
        <w:t>]</w:t>
      </w:r>
      <w:r w:rsidRPr="00124163">
        <w:rPr>
          <w:cs/>
          <w:lang w:bidi="bo-CN"/>
        </w:rPr>
        <w:t>སོ་ནོར་བུའི་དཔལ།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2"/>
        <w:rPr>
          <w:cs/>
          <w:lang w:bidi="bo-CN"/>
        </w:rPr>
      </w:pPr>
      <w:r w:rsidRPr="00124163">
        <w:rPr>
          <w:cs/>
          <w:lang w:bidi="bo-CN"/>
        </w:rPr>
        <w:t>དེ་དག་ནང་ནས་ཆེ་མཆོག་དམ་པ་རང་བཞིན་རྫོགས་པ་ཆེན་པོའི་རྩེ།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2"/>
        <w:rPr>
          <w:cs/>
          <w:lang w:bidi="bo-CN"/>
        </w:rPr>
      </w:pPr>
      <w:r w:rsidRPr="00124163">
        <w:rPr>
          <w:cs/>
          <w:lang w:bidi="bo-CN"/>
        </w:rPr>
        <w:t>མངོན་སུམ་སྙིང་པོའི་དེ་ཉིད་མཚོན་དེས་དེ་རིང་བདག་བློའི་པད་མཚོར་སྐྱོངས།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1"/>
        <w:rPr>
          <w:cs/>
        </w:rPr>
      </w:pPr>
      <w:r w:rsidRPr="00124163">
        <w:rPr>
          <w:cs/>
          <w:lang w:bidi="bo-CN"/>
        </w:rPr>
        <w:t>བསྟན་པ་རྒྱ་མཚོ་ཆུ་སྲིན་འཛིན་ཁྲིའི་གནས</w:t>
      </w:r>
      <w:r w:rsidRPr="00124163">
        <w:rPr>
          <w:cs/>
        </w:rPr>
        <w:t>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2"/>
        <w:rPr>
          <w:cs/>
        </w:rPr>
      </w:pPr>
      <w:r w:rsidRPr="00124163">
        <w:rPr>
          <w:cs/>
          <w:lang w:bidi="bo-CN"/>
        </w:rPr>
        <w:t>ཀུན་ལས་མཆོག་གྱུར་རྡོ་རྗེ་སྙིང་པོའི་</w:t>
      </w:r>
      <w:r w:rsidRPr="00124163">
        <w:rPr>
          <w:cs/>
        </w:rPr>
        <w:t>དབྱིངས།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2"/>
        <w:rPr>
          <w:cs/>
        </w:rPr>
      </w:pPr>
      <w:r w:rsidRPr="00124163">
        <w:rPr>
          <w:cs/>
          <w:lang w:bidi="bo-CN"/>
        </w:rPr>
        <w:t>ཟབ་ཅིང་རྒྱ་ཆེའི་གནས་རྣམས་གསལ་བྱེད་</w:t>
      </w:r>
      <w:r w:rsidRPr="00124163">
        <w:rPr>
          <w:cs/>
        </w:rPr>
        <w:t>པ།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2"/>
        <w:rPr>
          <w:cs/>
        </w:rPr>
      </w:pPr>
      <w:r w:rsidRPr="00124163">
        <w:rPr>
          <w:cs/>
          <w:lang w:bidi="bo-CN"/>
        </w:rPr>
        <w:t>ཐེག་མཆོག་རིན་ཆེན་མཛོད་ཀྱི་རྣམ་</w:t>
      </w:r>
      <w:r>
        <w:rPr>
          <w:rStyle w:val="PageNumberPrintEdition"/>
        </w:rPr>
        <w:t>[page My-2b</w:t>
      </w:r>
      <w:r w:rsidRPr="00DF31F1">
        <w:rPr>
          <w:rStyle w:val="PageNumberPrintEdition"/>
        </w:rPr>
        <w:t>]</w:t>
      </w:r>
      <w:r w:rsidRPr="00124163">
        <w:rPr>
          <w:cs/>
          <w:lang w:bidi="bo-CN"/>
        </w:rPr>
        <w:t>བཤད་</w:t>
      </w:r>
      <w:r w:rsidRPr="00124163">
        <w:rPr>
          <w:cs/>
        </w:rPr>
        <w:t>བྱ།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Heading1"/>
        <w:rPr>
          <w:cs/>
        </w:rPr>
      </w:pPr>
      <w:r w:rsidRPr="006A4445">
        <w:t>1.</w:t>
      </w:r>
      <w:r>
        <w:t>6</w:t>
      </w:r>
      <w:r w:rsidRPr="006A4445">
        <w:t xml:space="preserve"> </w:t>
      </w:r>
      <w:r>
        <w:rPr>
          <w:rFonts w:hint="cs"/>
          <w:cs/>
          <w:lang w:bidi="bo-CN"/>
        </w:rPr>
        <w:t>མགོ</w:t>
      </w:r>
      <w:r w:rsidRPr="00124163">
        <w:rPr>
          <w:cs/>
        </w:rPr>
        <w:t>་བརྗོད།</w:t>
      </w:r>
      <w:r w:rsidRPr="00124163">
        <w:rPr>
          <w:rStyle w:val="FootnoteReference"/>
        </w:rPr>
        <w:footnoteReference w:id="4"/>
      </w:r>
    </w:p>
    <w:p w:rsidR="00061A6E" w:rsidRDefault="00061A6E" w:rsidP="00061A6E">
      <w:pPr>
        <w:pStyle w:val="Paragraph"/>
        <w:rPr>
          <w:lang w:bidi="bo-CN"/>
        </w:rPr>
      </w:pPr>
      <w:r w:rsidRPr="00124163">
        <w:rPr>
          <w:cs/>
          <w:lang w:bidi="bo-CN"/>
        </w:rPr>
        <w:t>གང་གི་</w:t>
      </w:r>
      <w:r w:rsidRPr="00E17D8B">
        <w:rPr>
          <w:rStyle w:val="PageNumberPrintEdition"/>
          <w:cs/>
        </w:rPr>
        <w:t>[page Ad-4]</w:t>
      </w:r>
      <w:r w:rsidRPr="00124163">
        <w:rPr>
          <w:cs/>
          <w:lang w:bidi="bo-CN"/>
        </w:rPr>
        <w:t>ཚེ་ཆོས་ཀྱི་སྐུའི་བདུད་རྩི་བརྙེས་ནས།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ལོངས་སྤྱོད་རྫོགས་པ་དང༌།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སྤྲུལ་པའི་སྐུ་མངོན་དུ་གྱུར་ཏེ།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ཆོས་ཀྱི་ཚུལ་རྒྱ་མཚོ་གསུངས་པ་དག་ཀྱང་</w:t>
      </w:r>
      <w:r>
        <w:rPr>
          <w:rFonts w:hint="cs"/>
          <w:cs/>
          <w:lang w:bidi="bo-CN"/>
        </w:rPr>
        <w:t>།</w:t>
      </w:r>
      <w:r>
        <w:rPr>
          <w:lang w:bidi="bo-CN"/>
        </w:rPr>
        <w:t xml:space="preserve"> </w:t>
      </w:r>
      <w:r w:rsidRPr="00124163">
        <w:rPr>
          <w:cs/>
          <w:lang w:bidi="bo-CN"/>
        </w:rPr>
        <w:t>སྟོན་པ་དང༌།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གནས་དང༌།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བསྟན་པའི་དབང་གིས་རྣམ་པ་གསུམ་དུ་རིགས་བསྡུ་བས་རྣམ་པར་གཞག་པ་ནི།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གནས་ཕུན་སུམ་ཚོགས་པ་ཆོས་ཉིད་འོད་གསལ་གྱི་གཞི།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སུས་ཀྱང་མངོན་པར་འདུས་མ་བྱས་པའི་ཡོན་ཏན་བཀོད་པ་ལས་རང་སྣང་བ་ལྷུན་གྲུབ་རིན་པོ་ཆེའི་ཞིང་ཁམས་ན།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ྟོན་པ་ཕུན་སུམ་ཚོགས་པ་མངའ་དབང་རྫོགས་པའི་རྒྱལ་བ་ཀུན་ཏུ་བཟང་པོ་འཁོར་ཡེ་ཤེས་རྒྱ་མཚོའི་ཚོགས་དང་ལྷན་ཅིག</w:t>
      </w:r>
      <w:r w:rsidRPr="00124163">
        <w:rPr>
          <w:lang w:bidi="bo-CN"/>
        </w:rPr>
        <w:t> </w:t>
      </w:r>
      <w:r>
        <w:rPr>
          <w:lang w:bidi="bo-CN"/>
        </w:rPr>
        <w:t>{</w:t>
      </w:r>
      <w:r w:rsidRPr="00124163">
        <w:rPr>
          <w:cs/>
          <w:lang w:bidi="bo-CN"/>
        </w:rPr>
        <w:t>།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5"/>
      </w:r>
      <w:r w:rsidRPr="00124163">
        <w:rPr>
          <w:cs/>
          <w:lang w:bidi="bo-CN"/>
        </w:rPr>
        <w:t>སྐུ་དང་ཡེ་ཤེས་འདུ་འབྲལ་</w:t>
      </w:r>
      <w:r w:rsidRPr="00CF0F94">
        <w:rPr>
          <w:rStyle w:val="PageNumberPrintEdition"/>
        </w:rPr>
        <w:t>[page Dg-4]</w:t>
      </w:r>
      <w:r w:rsidRPr="00124163">
        <w:rPr>
          <w:cs/>
          <w:lang w:bidi="bo-CN"/>
        </w:rPr>
        <w:t>མེད་པའི་དགོངས་པ་ལ་བཞུགས་ཏེ།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བསྟན་པ་རྒྱུ་</w:t>
      </w:r>
      <w:r w:rsidRPr="00E17D8B">
        <w:rPr>
          <w:rStyle w:val="PageNumberPrintEdition"/>
          <w:cs/>
        </w:rPr>
        <w:t>[page Ad-5]</w:t>
      </w:r>
      <w:r w:rsidRPr="00124163">
        <w:rPr>
          <w:cs/>
          <w:lang w:bidi="bo-CN"/>
        </w:rPr>
        <w:t>འབྲས་བྱ་རྩོལ་ལས་འདས་པ་ཆོས་ཀྱི་སྐུའི་རང་བཞིན།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ཆོས་ཉིད་བྱ་རྩོལ་ལས་འདས་པའི་དུས།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ནང་གསལ་ཕྲ་བའི་ཡེ་ཤེས་སུ་གདོད་མའི་དབྱིངས་ན་བཞུགས་པའོ།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།དེ་ཉིད་ཀྱི་ངང་ངམ་བྱིན་རླབས་ལས་རང་སྣང་སྟུག་པོ་བཀོད་པའི་ཞིང་ཁམས།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ཕྱིར་གསལ་འོད་ལྔས་བརྒྱན་པ་ན་རིགས་ལྔ་སོ་སོའི་སྟོན་པ་རང་སྣང་དཀྱིལ་འཁོར་གྱི་རོལ་པར་ཤར་བ་ན།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བསྟན་པ་ཆོས་ཉིད་འོད་གསལ་རྫོགས་པ་ཆེན་པོ་རང་སྣང་ལྷུན་གྱིས་གྲུབ་པའི་དུས་ན།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རང་ཆས་ཡེ་ཤེས་ཆེན་པོར་བཞུགས་ཏེ།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ལས་དག་པའི་གདུལ་བྱ་རྣམས་ཀྱི་ཡང་སྤྱོད་ཡུལ་ལས་འདས་པ་རང་སྣང་བའོ།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།དེ་ཉིད་ཀྱི་རྩ</w:t>
      </w:r>
      <w:r w:rsidRPr="00124163">
        <w:rPr>
          <w:cs/>
        </w:rPr>
        <w:t>ལ</w:t>
      </w:r>
      <w:r w:rsidRPr="00124163">
        <w:rPr>
          <w:cs/>
          <w:lang w:bidi="bo-CN"/>
        </w:rPr>
        <w:t>་ལམ་བྱིན་རླབས་ལས་མཚན་རྫོགས་རྡོ་རྗེ་འཆང་གི་ཞིང་ཁམས་འོག་མིན་སྟུག་པོ་བཀོད་པར་སྟོན་པ་དྲུག་པ་རྡོ་རྗེ་འཆང་</w:t>
      </w:r>
      <w:r>
        <w:rPr>
          <w:rStyle w:val="PageNumberPrintEdition"/>
        </w:rPr>
        <w:t>[page My-3a</w:t>
      </w:r>
      <w:r w:rsidRPr="00DF31F1">
        <w:rPr>
          <w:rStyle w:val="PageNumberPrintEdition"/>
        </w:rPr>
        <w:t>]</w:t>
      </w:r>
      <w:r w:rsidRPr="00124163">
        <w:rPr>
          <w:cs/>
          <w:lang w:bidi="bo-CN"/>
        </w:rPr>
        <w:t>ཡོན་ཏན་རྫོགས་པའི་སྐུའི་རྣམ་</w:t>
      </w:r>
      <w:r w:rsidRPr="00124163">
        <w:rPr>
          <w:cs/>
          <w:lang w:bidi="bo-CN"/>
        </w:rPr>
        <w:lastRenderedPageBreak/>
        <w:t>པར་བཞེངས་ཏེ།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འཁོར་ཕུན་སུམ་ཚོགས་པ་ས་ལ་</w:t>
      </w:r>
      <w:r w:rsidRPr="00124163">
        <w:rPr>
          <w:cs/>
        </w:rPr>
        <w:t>གནས</w:t>
      </w:r>
      <w:r w:rsidRPr="00124163">
        <w:rPr>
          <w:cs/>
          <w:lang w:bidi="bo-CN"/>
        </w:rPr>
        <w:t>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རིག་པ་འཛིན་པ་དང༌།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མཁའ་འགྲོ་མ་དང༌།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གྲུབ་པ་དང༌།</w:t>
      </w:r>
      <w:r w:rsidRPr="00124163">
        <w:rPr>
          <w:lang w:bidi="bo-CN"/>
        </w:rPr>
        <w:t> </w:t>
      </w:r>
      <w:r>
        <w:rPr>
          <w:cs/>
          <w:lang w:bidi="bo-CN"/>
        </w:rPr>
        <w:t>རང་སྣང་ཡོངས་སུ་བཀོད་པའི་ཚོགས་ལ</w:t>
      </w:r>
      <w:r>
        <w:rPr>
          <w:rFonts w:hint="cs"/>
          <w:cs/>
          <w:lang w:bidi="bo-CN"/>
        </w:rPr>
        <w:t>།</w:t>
      </w:r>
      <w:r>
        <w:rPr>
          <w:lang w:bidi="bo-CN"/>
        </w:rPr>
        <w:t xml:space="preserve"> </w:t>
      </w:r>
      <w:r>
        <w:rPr>
          <w:cs/>
          <w:lang w:bidi="bo-CN"/>
        </w:rPr>
        <w:t>བསམ་གྱིས་མི་ཁྱབ་པའི་དུས་ན</w:t>
      </w:r>
      <w:r>
        <w:rPr>
          <w:rFonts w:hint="cs"/>
          <w:cs/>
          <w:lang w:bidi="bo-CN"/>
        </w:rPr>
        <w:t>།</w:t>
      </w:r>
      <w:r>
        <w:rPr>
          <w:lang w:bidi="bo-CN"/>
        </w:rPr>
        <w:t xml:space="preserve"> </w:t>
      </w:r>
      <w:r w:rsidRPr="00124163">
        <w:rPr>
          <w:cs/>
          <w:lang w:bidi="bo-CN"/>
        </w:rPr>
        <w:t>ཆོས་ཕུན་སུམ་ཚོགས་པ་འབྲས་བུ་རྡོ་ར</w:t>
      </w:r>
      <w:r>
        <w:rPr>
          <w:cs/>
          <w:lang w:bidi="bo-CN"/>
        </w:rPr>
        <w:t>ྗེའི་ཐེག་པ་རྒྱུད་སྡེ་རྒྱ་མཚོ</w:t>
      </w:r>
      <w:r>
        <w:rPr>
          <w:rFonts w:hint="cs"/>
          <w:cs/>
          <w:lang w:bidi="bo-CN"/>
        </w:rPr>
        <w:t>་</w:t>
      </w:r>
      <w:r>
        <w:rPr>
          <w:lang w:bidi="bo-CN"/>
        </w:rPr>
        <w:t>{}</w:t>
      </w:r>
      <w:r>
        <w:rPr>
          <w:rStyle w:val="FootnoteReference"/>
          <w:lang w:bidi="bo-CN"/>
        </w:rPr>
        <w:footnoteReference w:id="6"/>
      </w:r>
      <w:r w:rsidRPr="00124163">
        <w:rPr>
          <w:cs/>
          <w:lang w:bidi="bo-CN"/>
        </w:rPr>
        <w:t>སྙེད་གསུང་</w:t>
      </w:r>
      <w:r w:rsidRPr="00124163">
        <w:rPr>
          <w:cs/>
        </w:rPr>
        <w:t>པ</w:t>
      </w:r>
      <w:r w:rsidRPr="00124163">
        <w:rPr>
          <w:cs/>
          <w:lang w:bidi="bo-CN"/>
        </w:rPr>
        <w:t>ར་མཛད་པ་དང༌།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གནས་ཕུན་སུམ་</w:t>
      </w:r>
      <w:r w:rsidRPr="00124163">
        <w:rPr>
          <w:cs/>
        </w:rPr>
        <w:t>ཚོགས</w:t>
      </w:r>
      <w:r w:rsidRPr="00124163">
        <w:rPr>
          <w:cs/>
          <w:lang w:bidi="bo-CN"/>
        </w:rPr>
        <w:t>་པ་འགྲོ་དྲུག་རང་སྣང་ལ་སྣང་བ་སོ་སོ་ན།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སྟོན་པ་ཕུན་སུམ་ཚོགས་པ་སྤྲུལ་པའི་སྐུ་གང་ལ་གང་འདུལ་གྱི་རྣམ་པས་དེད་དཔོན་དམ་པའི་རྣམ་པར་ཤར་ཏེ།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ལས་དང་སྨོན་</w:t>
      </w:r>
      <w:r w:rsidRPr="00E17D8B">
        <w:rPr>
          <w:rStyle w:val="PageNumberPrintEdition"/>
          <w:cs/>
        </w:rPr>
        <w:t>[page Ad-6]</w:t>
      </w:r>
      <w:r>
        <w:rPr>
          <w:cs/>
          <w:lang w:bidi="bo-CN"/>
        </w:rPr>
        <w:t>ལམ་དག་པའི་དུས་ན</w:t>
      </w:r>
      <w:r>
        <w:rPr>
          <w:rFonts w:hint="cs"/>
          <w:cs/>
          <w:lang w:bidi="bo-CN"/>
        </w:rPr>
        <w:t>།</w:t>
      </w:r>
      <w:r>
        <w:rPr>
          <w:lang w:bidi="bo-CN"/>
        </w:rPr>
        <w:t xml:space="preserve"> </w:t>
      </w:r>
      <w:r w:rsidRPr="00124163">
        <w:rPr>
          <w:cs/>
          <w:lang w:bidi="bo-CN"/>
        </w:rPr>
        <w:t>ཆོས་ཕུན་སུམ་ཚོགས་པ་མདོ་སྡེ་དང༌།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འདུལ་བ་དང༌།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མངོན་པའི་སྡེ་སྣོད་ཐེག་པ་སྣ་ཚོགས་སུ་སྟོན་པར་སྣང་བའོ།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cs/>
          <w:lang w:bidi="bo-CN"/>
        </w:rPr>
        <w:t>དེ་ལ་</w:t>
      </w:r>
      <w:r>
        <w:rPr>
          <w:cs/>
          <w:lang w:bidi="bo-CN"/>
        </w:rPr>
        <w:t>རྒྱུ་མཚན་ཉིད་ཀྱི་ཐེག་པ་གསུམ་</w:t>
      </w:r>
      <w:r>
        <w:rPr>
          <w:rFonts w:hint="cs"/>
          <w:cs/>
          <w:lang w:bidi="bo-CN"/>
        </w:rPr>
        <w:t>ནི་</w:t>
      </w:r>
      <w:r w:rsidRPr="00124163">
        <w:rPr>
          <w:cs/>
          <w:lang w:bidi="bo-CN"/>
        </w:rPr>
        <w:t>འབྲས་བུ་རྡོ་རྗེའི་ཐེག་པར་འཇུག་པའི་རྒྱུ་དང་ཐབས་སུ་བསྟན་ཞིང༌།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གསང་སྔགས་རྡོ་རྗེའི་ཐེག་པ་ཡོངས་སུ་རྫོ</w:t>
      </w:r>
      <w:r>
        <w:rPr>
          <w:cs/>
          <w:lang w:bidi="bo-CN"/>
        </w:rPr>
        <w:t>གས་པའི་རྩེ་མོའམ་འབྲས་བུ་དམ་པ་ནི</w:t>
      </w:r>
      <w:r>
        <w:rPr>
          <w:rFonts w:hint="cs"/>
          <w:cs/>
          <w:lang w:bidi="bo-CN"/>
        </w:rPr>
        <w:t>།</w:t>
      </w:r>
      <w:r>
        <w:rPr>
          <w:lang w:bidi="bo-CN"/>
        </w:rPr>
        <w:t xml:space="preserve"> </w:t>
      </w:r>
      <w:r w:rsidRPr="00124163">
        <w:rPr>
          <w:cs/>
          <w:lang w:bidi="bo-CN"/>
        </w:rPr>
        <w:t>རང་བཞིན་རྫོགས་པ་ཆེན་པོ་བླ་ན་མེད་པའི་ཐེག་པ་ཡིན་ལ།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དེའི་གནས་ངེས་པ་ནི་འོད་གསལ་རྡོ་རྗེ་སྙིང་པོའི་བསྟན་པ་སྟེ།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ེ་བཞིན་གཤེགས་པ་ཐམས་ཅད་ཀྱི་ཐུགས་ཀྱི་གསང་བ་བླ་ན་མེད་པ་ཡོངས་སུ་རྫོགས་པ་ཆེན་པོ་རྡོ་རྗེའི་གནས་ངོ་མཚར་རྨད་དུ་བྱུང་</w:t>
      </w:r>
      <w:r w:rsidRPr="00FB268E">
        <w:rPr>
          <w:rStyle w:val="PageNumberPrintEdition"/>
        </w:rPr>
        <w:t>[page Dg-5]</w:t>
      </w:r>
      <w:r w:rsidRPr="00124163">
        <w:rPr>
          <w:cs/>
          <w:lang w:bidi="bo-CN"/>
        </w:rPr>
        <w:t>བའི་བདག་ཉིད་དོ།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5E6995" w:rsidRDefault="00061A6E" w:rsidP="00061A6E">
      <w:pPr>
        <w:pStyle w:val="Heading0Body"/>
        <w:rPr>
          <w:cs/>
        </w:rPr>
      </w:pPr>
      <w:r w:rsidRPr="005E6995">
        <w:rPr>
          <w:rtl/>
        </w:rPr>
        <w:t>2</w:t>
      </w:r>
      <w:r w:rsidRPr="005E6995">
        <w:rPr>
          <w:cs/>
          <w:lang w:bidi="bo-CN"/>
        </w:rPr>
        <w:t xml:space="preserve"> གཞུང་།</w:t>
      </w:r>
    </w:p>
    <w:p w:rsidR="00061A6E" w:rsidRPr="00124163" w:rsidRDefault="00061A6E" w:rsidP="00061A6E">
      <w:pPr>
        <w:pStyle w:val="Heading1"/>
        <w:rPr>
          <w:cs/>
        </w:rPr>
      </w:pPr>
      <w:r w:rsidRPr="006A4445">
        <w:t xml:space="preserve">2.1 </w:t>
      </w:r>
      <w:r w:rsidRPr="00AF7E38">
        <w:rPr>
          <w:cs/>
        </w:rPr>
        <w:t>བྱུང་ཚུལ་གཏན་ལ་དབབ་པ་སྟེ་རིམ་ཁང་དང་པོ།</w:t>
      </w:r>
    </w:p>
    <w:p w:rsidR="00061A6E" w:rsidRDefault="00061A6E" w:rsidP="00061A6E">
      <w:pPr>
        <w:pStyle w:val="Paragraph"/>
        <w:rPr>
          <w:rStyle w:val="Sabcad"/>
          <w:lang w:bidi="bo-CN"/>
        </w:rPr>
      </w:pPr>
      <w:r w:rsidRPr="00124163">
        <w:rPr>
          <w:rStyle w:val="FootnoteReference"/>
          <w:cs/>
          <w:lang w:bidi="bo-CN"/>
        </w:rPr>
        <w:footnoteReference w:id="7"/>
      </w:r>
      <w:r w:rsidRPr="00124163">
        <w:rPr>
          <w:rStyle w:val="Sabcad"/>
          <w:cs/>
          <w:lang w:bidi="bo-CN"/>
        </w:rPr>
        <w:t>དེ་ལྟར་གསང་བ་རྒྱལ་པོའི་མཛོད་ལས།</w:t>
      </w:r>
      <w:r w:rsidRPr="00124163">
        <w:rPr>
          <w:rStyle w:val="Sabcad"/>
          <w:lang w:bidi="bo-CN"/>
        </w:rPr>
        <w:t> </w:t>
      </w:r>
      <w:r w:rsidRPr="00124163">
        <w:rPr>
          <w:rStyle w:val="Sabcad"/>
          <w:cs/>
          <w:lang w:bidi="bo-CN"/>
        </w:rPr>
        <w:t>གདོད་མའི་མགོན་པོ་མངོན་པར་བྱང་ཆུབ་ནས་ཞིང་ཁམས་ཇི་ལྟར་བཀོད་པའི་ཚུལ་རྒྱ་མཚོ་དང༌།</w:t>
      </w:r>
      <w:r w:rsidRPr="00124163">
        <w:rPr>
          <w:rStyle w:val="Sabcad"/>
          <w:lang w:bidi="bo-CN"/>
        </w:rPr>
        <w:t> </w:t>
      </w:r>
      <w:r w:rsidRPr="00124163">
        <w:rPr>
          <w:rStyle w:val="Sabcad"/>
          <w:cs/>
          <w:lang w:bidi="bo-CN"/>
        </w:rPr>
        <w:t>ཞིང་འདིར་རྡོ་རྗེ་འཆང་གི་རྣམ་པར་འཕྲུལ་པས་ཞི་བ་བརྙེས་པའི་ཚུལ་དང༌།</w:t>
      </w:r>
      <w:r w:rsidRPr="00124163">
        <w:rPr>
          <w:rStyle w:val="Sabcad"/>
          <w:lang w:bidi="bo-CN"/>
        </w:rPr>
        <w:t> </w:t>
      </w:r>
      <w:r>
        <w:rPr>
          <w:rStyle w:val="PageNumberPrintEdition"/>
        </w:rPr>
        <w:t>[page My-3b</w:t>
      </w:r>
      <w:r w:rsidRPr="00DF31F1">
        <w:rPr>
          <w:rStyle w:val="PageNumberPrintEdition"/>
        </w:rPr>
        <w:t>]</w:t>
      </w:r>
      <w:r w:rsidRPr="00124163">
        <w:rPr>
          <w:rStyle w:val="Sabcad"/>
          <w:cs/>
          <w:lang w:bidi="bo-CN"/>
        </w:rPr>
        <w:t>སྤྲུལ་པའི་སྐུ་སྤྲོས་པས་ཆོས་ཀྱི་འཁོར་ལོ་བསྐོར་བའི་ཚུལ་ལས།</w:t>
      </w:r>
      <w:r>
        <w:rPr>
          <w:rStyle w:val="Sabcad"/>
          <w:lang w:bidi="bo-CN"/>
        </w:rPr>
        <w:t xml:space="preserve"> </w:t>
      </w:r>
    </w:p>
    <w:p w:rsidR="00061A6E" w:rsidRPr="00124163" w:rsidRDefault="00061A6E" w:rsidP="00061A6E">
      <w:pPr>
        <w:pStyle w:val="Heading2"/>
        <w:rPr>
          <w:cs/>
        </w:rPr>
      </w:pPr>
      <w:r w:rsidRPr="003A4D24">
        <w:t xml:space="preserve">2.1.1 </w:t>
      </w:r>
      <w:r w:rsidRPr="005E6995">
        <w:rPr>
          <w:cs/>
          <w:lang w:bidi="bo-CN"/>
        </w:rPr>
        <w:t>གདོད་མའི་མགོན་པོ་མངོན་པར་བྱང་ཆུབ་ནས་ཞིང་ཁམས་ཇི་ལྟར་བཀོད་པའི་ཚུལ་རྒྱ་མཚོ།</w:t>
      </w:r>
    </w:p>
    <w:p w:rsidR="00061A6E" w:rsidRDefault="00061A6E" w:rsidP="00061A6E">
      <w:pPr>
        <w:pStyle w:val="Paragraph"/>
        <w:rPr>
          <w:lang w:bidi="bo-CN"/>
        </w:rPr>
      </w:pPr>
      <w:r w:rsidRPr="00124163">
        <w:rPr>
          <w:rStyle w:val="Sabcad"/>
          <w:cs/>
          <w:lang w:bidi="bo-CN"/>
        </w:rPr>
        <w:t>དང་པོ་ནི་</w:t>
      </w:r>
      <w:r w:rsidRPr="00124163">
        <w:rPr>
          <w:cs/>
          <w:lang w:bidi="bo-CN"/>
        </w:rPr>
        <w:t>འཁོར་བ་དང་མྱ་ངན་ལས་འདས་པ་གང་དུའང་མ་ཕྱེ་མི་འབྱེད་འབྱེད་པ་མེད་པ་ཀུན་གྱི་སྔོན་རོལ་དུ།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མངའ་དབང་རྫོགས་པའི་སྟོན་པ་ཀུན་ཏུ་བཟང་པོ་ཉིད།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དབྱིངས་རང་བྱུང་གི་ཡེ་ཤེས་བདེ་བར་གཤེགས་པའི་སྙིང་པོ་གདོད་མའི་གཞི་ལས་གཞི་སྣང་དུ་ཤར་ཏེ།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ཞི་ལས་འཕགས་པའི་སྐད་ཅིག་ལ་རང་སྣང་དུ་ངོ་ཤེས་པས་རང་བྱུང་གི་ཆོས་གསུམ་གྱིས་ལྷུན་གྲུབ་རིན་པོ་ཆེའི་སྦུབ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གདོད་མའི་ཟད་ས་ཀ་</w:t>
      </w:r>
      <w:r w:rsidRPr="00E17D8B">
        <w:rPr>
          <w:rStyle w:val="PageNumberPrintEdition"/>
          <w:cs/>
        </w:rPr>
        <w:t>[page Ad-7]</w:t>
      </w:r>
      <w:r w:rsidRPr="00124163">
        <w:rPr>
          <w:cs/>
          <w:lang w:bidi="bo-CN"/>
        </w:rPr>
        <w:t>དག་ཆེན་པོ།</w:t>
      </w:r>
      <w:r w:rsidRPr="00124163">
        <w:rPr>
          <w:lang w:bidi="bo-CN"/>
        </w:rPr>
        <w:t> </w:t>
      </w:r>
      <w:r>
        <w:rPr>
          <w:cs/>
          <w:lang w:bidi="bo-CN"/>
        </w:rPr>
        <w:t>གཞོན་ནུ་བུམ་པ</w:t>
      </w:r>
      <w:r>
        <w:rPr>
          <w:rFonts w:hint="cs"/>
          <w:cs/>
          <w:lang w:bidi="bo-CN"/>
        </w:rPr>
        <w:t>་</w:t>
      </w:r>
      <w:r w:rsidRPr="00124163">
        <w:rPr>
          <w:cs/>
          <w:lang w:bidi="bo-CN"/>
        </w:rPr>
        <w:t>སྐུའི་ཞིང་ལ་བཙན་ས་ཟིན་ཏེ།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སྤངས་རྟོགས་ཀྱི་ཡོན་ཏན་མཐར་ཕྱིན་ནས་ཆོས་ཀྱི་སྐུའི་རང་བཞིན་དུ་སངས་རྒྱས་ཏེ་ནང་གསལ་དུ་བཞུགས་སོ།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།དེའི་རྩལ་ལམ་བྱིན་རླབས་ལས་ཡེ་ཤེས་ལྔས་གདལ་བའི་ཞིང་ཁམས་རང་སྣང་ལྷུ</w:t>
      </w:r>
      <w:r w:rsidRPr="00124163">
        <w:rPr>
          <w:cs/>
        </w:rPr>
        <w:t>ན</w:t>
      </w:r>
      <w:r w:rsidRPr="00124163">
        <w:rPr>
          <w:cs/>
          <w:lang w:bidi="bo-CN"/>
        </w:rPr>
        <w:t>་གྲུབ་སྟུག་པོ་བཀོད་པའི་དཀྱིལ་འཁོར</w:t>
      </w:r>
      <w:r>
        <w:rPr>
          <w:cs/>
          <w:lang w:bidi="bo-CN"/>
        </w:rPr>
        <w:t>་ནམ་མཁའི་མཐ</w:t>
      </w:r>
      <w:r>
        <w:rPr>
          <w:rFonts w:hint="cs"/>
          <w:cs/>
          <w:lang w:bidi="bo-CN"/>
        </w:rPr>
        <w:t>ས་</w:t>
      </w:r>
      <w:r w:rsidRPr="00124163">
        <w:rPr>
          <w:cs/>
          <w:lang w:bidi="bo-CN"/>
        </w:rPr>
        <w:t>ཀླས་པ་རིགས་ལྔ་སོ་སོར་རང་སྣང་དུ་བཀོད་དེ་གདུལ་བྱའི་ཡུལ་ལས་འདས་པར་བཞུགས་སོ།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Default="00061A6E" w:rsidP="00061A6E">
      <w:pPr>
        <w:pStyle w:val="Paragraph"/>
        <w:rPr>
          <w:lang w:bidi="bo-CN"/>
        </w:rPr>
      </w:pPr>
      <w:r w:rsidRPr="00124163">
        <w:rPr>
          <w:cs/>
          <w:lang w:bidi="bo-CN"/>
        </w:rPr>
        <w:t>དེ་ནས་རིང་ཞིག་ན་གདོད་མའི་གཞི་ལས་གཞི་སྣང་དུ་ཤར་བའི་རྩལ་ལས་འགྲོ་བ་རྨི་ལམ་དང་འདྲ་བ་འཁྲུལ་རྒྱུ་མེད་</w:t>
      </w:r>
      <w:r w:rsidRPr="00124163">
        <w:rPr>
          <w:cs/>
        </w:rPr>
        <w:t>བཞིན</w:t>
      </w:r>
      <w:r w:rsidRPr="00124163">
        <w:rPr>
          <w:cs/>
          <w:lang w:bidi="bo-CN"/>
        </w:rPr>
        <w:t>་དུ་འཁྲུལ་པ་ལྟར་སྣང་བ་རྣམས་གཡོ་བར་གཟིགས་ནས།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བརྩེ་བའི་ཐུགས་རྗེ་སྐྱེས་ཏེ་འགྲོ་བའི་དོན་དུ་ཞིང་ཁམས་རྣམ་པར་བཀོད་པ་ནི།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</w:t>
      </w:r>
      <w:r w:rsidRPr="00124163">
        <w:rPr>
          <w:cs/>
        </w:rPr>
        <w:t>ང</w:t>
      </w:r>
      <w:r w:rsidRPr="00124163">
        <w:rPr>
          <w:cs/>
          <w:lang w:bidi="bo-CN"/>
        </w:rPr>
        <w:t>་སྣང་ལོངས་སྤྱོད་རྫོགས་པ་སྐུའི་སྣང་ཆ་ལས་རིགས་ལྔའི་རྒྱལ་བ་གང་ཆེན་མཚོའི་སྐུ་ནམ་མཁའི་མཐའ་ཀླས་པར་བཀོད་པ་རྣམས་ཀྱ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ཕྱག་རྒྱ་རིན་པོ་ཆེའི་འཁོར་ལོ་དང༌།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རྡོ་རྗེ་དང༌།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ནོར་བུ་དང༌།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པདྨ་དང༌།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རྒྱ</w:t>
      </w:r>
      <w:r>
        <w:rPr>
          <w:cs/>
          <w:lang w:bidi="bo-CN"/>
        </w:rPr>
        <w:t>་གྲམ་དུ་སྣང་བའི་ཁོང་གསེང་ལས་</w:t>
      </w:r>
      <w:r>
        <w:rPr>
          <w:lang w:bidi="bo-CN"/>
        </w:rPr>
        <w:t>{</w:t>
      </w:r>
      <w:r>
        <w:rPr>
          <w:cs/>
          <w:lang w:bidi="bo-CN"/>
        </w:rPr>
        <w:t>པ</w:t>
      </w:r>
      <w:r>
        <w:rPr>
          <w:rFonts w:hint="cs"/>
          <w:cs/>
          <w:lang w:bidi="bo-CN"/>
        </w:rPr>
        <w:t>ད་མ་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8"/>
      </w:r>
      <w:r w:rsidRPr="00124163">
        <w:rPr>
          <w:cs/>
          <w:lang w:bidi="bo-CN"/>
        </w:rPr>
        <w:t>འཁྲུངས་པའི་སྟེང་གི་ཆ་ལ་ཞིང་ཁམས་ཉི་ཤུ་རྩ་ལྔ་དང༌།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བ་སྤུའི་ཁུང་རྣམས་ལས་སྤོས་ཆུའི་རྒྱུན་གང་ཆེན་མཚོ་འབབ་པའི་དབྱིངས་ན།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ཆུ་དང༌།</w:t>
      </w:r>
      <w:r w:rsidRPr="00124163">
        <w:rPr>
          <w:lang w:bidi="bo-CN"/>
        </w:rPr>
        <w:t> </w:t>
      </w:r>
      <w:r w:rsidRPr="00D75246">
        <w:rPr>
          <w:rStyle w:val="PageNumberPrintEdition"/>
        </w:rPr>
        <w:t>[page Dg-6]</w:t>
      </w:r>
      <w:r w:rsidRPr="00124163">
        <w:rPr>
          <w:cs/>
          <w:lang w:bidi="bo-CN"/>
        </w:rPr>
        <w:t>མེ་དང༌།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རླུང་གི་རྡུལ་ཕྲ་བ་སྙེད་ཇི་སྙེད་པའི་གོ་ཐམས་ཅད་ན།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སངས་རྒྱས་ཀྱི་བྱིན་གྱིས་བརླབས་དང༌།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འགྲོ་བའི་</w:t>
      </w:r>
      <w:r>
        <w:rPr>
          <w:rStyle w:val="PageNumberPrintEdition"/>
        </w:rPr>
        <w:t>[page My-4a</w:t>
      </w:r>
      <w:r w:rsidRPr="00DF31F1">
        <w:rPr>
          <w:rStyle w:val="PageNumberPrintEdition"/>
        </w:rPr>
        <w:t>]</w:t>
      </w:r>
      <w:r w:rsidRPr="00124163">
        <w:rPr>
          <w:cs/>
          <w:lang w:bidi="bo-CN"/>
        </w:rPr>
        <w:t>ལས་ཀྱི་ཞིང་ཁམས་ཐ་དད་པ།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ཟླུམ་པོ་དང༌།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གྲུ་བཞི་</w:t>
      </w:r>
      <w:r w:rsidRPr="00E17D8B">
        <w:rPr>
          <w:rStyle w:val="PageNumberPrintEdition"/>
          <w:cs/>
        </w:rPr>
        <w:t xml:space="preserve">[page </w:t>
      </w:r>
      <w:r w:rsidRPr="00E17D8B">
        <w:rPr>
          <w:rStyle w:val="PageNumberPrintEdition"/>
          <w:cs/>
        </w:rPr>
        <w:lastRenderedPageBreak/>
        <w:t>Ad-8]</w:t>
      </w:r>
      <w:r w:rsidRPr="00124163">
        <w:rPr>
          <w:cs/>
          <w:lang w:bidi="bo-CN"/>
        </w:rPr>
        <w:t>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ནར་མོ་དང༌།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ཟླ་གམ་ལ་སོགས་པ་གཟུགས་དང་བཀོད་པ་ཚད་མེད་བསམ་གྱིས་མི་ཁྱབ་པ་སྣང་བར་མཛད་པ་ནི།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ནམ་མཁས་གང་དུ་ཁྱབ་པ་དེ་ཙམ་དུ་སྐུ་དང༌།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གསུང་དང༌།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ཐུགས་དང༌།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ཡོན་ཏན་དང༌།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འཕྲིན་ལས་དང༌།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དེ་དག་ལས་ཤར་བའི་ཞིང་ཁམས་ཀྱིས་ཁྱབ་པར་མཛད་ནས།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རྟག་པ་རྒྱུན་གྱི་འཁོར་མོར་འགྲོ་བའི་དོན་མཛད་པ་ནི།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ཐོག་མའི་ཀུན་ཏུ་བཟང་པོ་གཅིག་གི་གདུལ་ཞིང་དང་མཛད་པ་ཡིན་ཏེ།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ཆོས་ཀྱི་དབྱིངས་དང་ནམ་མཁའི་ཁམས་ལྟར་རྒྱ་ཆེ་ཞིང༌།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ཐོག་མའི་དུས་འདི་ཙམ་ཞིག་ནས་བྱུང་ངོ་ཞེས་ལོ་དང་བསྐལ་བ་ཞིང་གི་རྡུལ་རྒྱ་མཚོས་དཔག་པར་མི་ནུས་ཤིང༌།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མཐར་གྱིས་མཛད་པ་འདི་ཙམ་ན་རྫོགས་སོ་ཞེས་ཕྱི་མའི་མཐའ་གཞལ་བར་མི་ནུས་པས།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མི་གཡོ་ལྷུན་གྲུབ་ཆེན་པོའི་ཞིང་ཁམས་རྒྱ་མཚོའི་སྙིང</w:t>
      </w:r>
      <w:r w:rsidRPr="00124163">
        <w:rPr>
          <w:sz w:val="40"/>
          <w:cs/>
          <w:lang w:eastAsia="zh-CN" w:bidi="bo-CN"/>
        </w:rPr>
        <w:t>་</w:t>
      </w:r>
      <w:r w:rsidRPr="00124163">
        <w:rPr>
          <w:cs/>
          <w:lang w:bidi="bo-CN"/>
        </w:rPr>
        <w:t>པོ་ཅན་ན།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རང་བཞིན་ལྷུན་གྱིས་གྲུ</w:t>
      </w:r>
      <w:r>
        <w:rPr>
          <w:cs/>
          <w:lang w:bidi="bo-CN"/>
        </w:rPr>
        <w:t>བ་པའི་སངས་རྒྱས་འཁོར་འདས་ཀུན་</w:t>
      </w:r>
      <w:r>
        <w:rPr>
          <w:lang w:bidi="bo-CN"/>
        </w:rPr>
        <w:t>{</w:t>
      </w:r>
      <w:r>
        <w:rPr>
          <w:cs/>
          <w:lang w:bidi="bo-CN"/>
        </w:rPr>
        <w:t>གྱི</w:t>
      </w:r>
      <w:r>
        <w:rPr>
          <w:rFonts w:hint="cs"/>
          <w:cs/>
          <w:lang w:bidi="bo-CN"/>
        </w:rPr>
        <w:t>ས་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9"/>
      </w:r>
      <w:r w:rsidRPr="00124163">
        <w:rPr>
          <w:cs/>
          <w:lang w:bidi="bo-CN"/>
        </w:rPr>
        <w:t>བླ་མ་ཐོག་མ་མེད་པའི་དུས་སུ་བྱོན་ནས།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སྐུ་གསུམ་གྱི་སྣང་བ་ལ་ཞིང་ཁམས་མི་འདྲ་བ་གསུམ་དུ་བཀོད་པ་ནི།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ཆོས་ཀྱི་སྐུའི་དུས་ན།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འོད་གསལ་རྡོ་རྗེ་སྙིང་པོའི་ཞིང་ཁམས་ཞེས་བྱ།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རང་སྣང་ལོངས་སྤྱོད་རྫོགས་པ་སྐུའི་དུས་ན་ཚངས་པ་རྔ་སྒྲའི་ཞིང་ཁམས་ཞེས་བྱ།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སྤྲུལ་པ་སྐུའི་དུས་ན་ཚངས་ཆེན་གྱི་བསྐལ་པའམ་ཞིང་ཁམས་ཞེས་བྱའོ།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cs/>
          <w:lang w:bidi="bo-CN"/>
        </w:rPr>
        <w:t>འདིའི་གོ་ན་ཀུན་ཏུ་བཟང་པོ་ཉིད་ཀྱིས་སྤྲུལ་པའི་སངས་རྒྱས་དང༌།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དེས་བྱིན་གྱིས་བརླབས་པས་སངས་རྒྱས་པའི་སྟོན་པ་དུས་</w:t>
      </w:r>
      <w:r w:rsidRPr="00E17D8B">
        <w:rPr>
          <w:rStyle w:val="PageNumberPrintEdition"/>
          <w:cs/>
        </w:rPr>
        <w:t>[page Ad-9]</w:t>
      </w:r>
      <w:r w:rsidRPr="00124163">
        <w:rPr>
          <w:cs/>
          <w:lang w:bidi="bo-CN"/>
        </w:rPr>
        <w:t>གསུམ་དུ་གཤེགས་པ་རྣམས་དང༌།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སེམས་ཅན་གྱི་ཁམས་ཐམས་ཅད་ཡོད་དེ།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གདུལ་ཞིང་ཤིན་ཏུ་རྒྱ་ཆེ་བ་ཉིད་དོ།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།དེའང་ས་ཆུ་མེ་རླུང་ནམ་མཁས་གར་ཁྱབ་ཐམས་ཅད་ཚངས་ཆེན་གྱི་བསྐལ་པའི་ཁོངས་སུ་འདུ</w:t>
      </w:r>
      <w:r w:rsidRPr="00124163">
        <w:rPr>
          <w:sz w:val="40"/>
          <w:cs/>
          <w:lang w:eastAsia="zh-CN" w:bidi="bo-CN"/>
        </w:rPr>
        <w:t>་</w:t>
      </w:r>
      <w:r w:rsidRPr="00124163">
        <w:rPr>
          <w:cs/>
          <w:lang w:bidi="bo-CN"/>
        </w:rPr>
        <w:t>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དེ་ན་སེམས་ཅན་གྱི་འཁྲུལ་སྣང་ལ་རྡུལ་ཕྲན་རེའི་གོ་ནའང་ཞིང་ཁམས་གྲངས་མེད་ཚད་ལས་འདས་པ་སྣང་བ་ན།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ལས་</w:t>
      </w:r>
      <w:r>
        <w:rPr>
          <w:rStyle w:val="PageNumberPrintEdition"/>
        </w:rPr>
        <w:t>[page My-4b</w:t>
      </w:r>
      <w:r w:rsidRPr="00DF31F1">
        <w:rPr>
          <w:rStyle w:val="PageNumberPrintEdition"/>
        </w:rPr>
        <w:t>]</w:t>
      </w:r>
      <w:r w:rsidRPr="00124163">
        <w:rPr>
          <w:cs/>
          <w:lang w:bidi="bo-CN"/>
        </w:rPr>
        <w:t>དག་པའི་སྣང་བ་ལ་སངས་རྒྱས་ཀྱི་མཛད་པ་</w:t>
      </w:r>
      <w:r w:rsidRPr="003F27D6">
        <w:rPr>
          <w:rStyle w:val="PageNumberPrintEdition"/>
          <w:rtl/>
          <w:cs/>
        </w:rPr>
        <w:t>[7</w:t>
      </w:r>
      <w:r>
        <w:rPr>
          <w:rStyle w:val="PageNumberPrintEdition"/>
          <w:rtl/>
          <w:cs/>
        </w:rPr>
        <w:t>-</w:t>
      </w:r>
      <w:r w:rsidRPr="003F27D6">
        <w:rPr>
          <w:rStyle w:val="PageNumberPrintEdition"/>
          <w:rtl/>
          <w:cs/>
        </w:rPr>
        <w:t>page Dg]</w:t>
      </w:r>
      <w:r w:rsidRPr="00124163">
        <w:rPr>
          <w:cs/>
          <w:lang w:bidi="bo-CN"/>
        </w:rPr>
        <w:t>ཆེན་པོ་སྣ་ཚོགས་སུ་སྣང་ཞིང༌།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སླར་མྱ་ངན་ལས་འདས་པ་དང༌།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བསྟན་པ་གནས་པ་དང༌།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ལམ་བསྒྲུབ་པ་ལ་སོགས་པ་མཐོ</w:t>
      </w:r>
      <w:r>
        <w:rPr>
          <w:cs/>
          <w:lang w:bidi="bo-CN"/>
        </w:rPr>
        <w:t>་རིས་དང་ཐར་པའི་བདེ་འབྲས་སྤྱོད་ལ</w:t>
      </w:r>
      <w:r>
        <w:rPr>
          <w:rFonts w:hint="cs"/>
          <w:cs/>
          <w:lang w:bidi="bo-CN"/>
        </w:rPr>
        <w:t>།</w:t>
      </w:r>
      <w:r>
        <w:rPr>
          <w:lang w:bidi="bo-CN"/>
        </w:rPr>
        <w:t xml:space="preserve"> </w:t>
      </w:r>
      <w:r w:rsidRPr="00124163">
        <w:rPr>
          <w:cs/>
          <w:lang w:bidi="bo-CN"/>
        </w:rPr>
        <w:t>མ་དག་པ་རྣམས་ལ་བསྟན་པ་ནུབ་པ་དང༌།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ངན་སོང་དུ་སྣང་བ་དང༌།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།སྐལ་པ་འཇིག་པ་ལ་སོགས་པ་བདེ་སྡུག་གི་སྣང་བ་སྣ་ཚོགས་ལ་སྤྱོད་པ་ནི།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རྨི་ལམ་ལྟ་བུའོ།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།དེ་ལྟར་རྡུལ་ཕྲན་རེའི་གོ་ནའང་རི་དང་གླིང་ལ་སོགས་པའི་ཞིང་ཁམས་ཆེན་པོར་སྣང་བ་ནི།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འགྲོ་བའི་འཁྲུལ་སྣང་སྟེ་དོན་ལ་མེད་པ་གསལ་སྣང་ཡིན་པས་འཐད་པ་ཡིན་ནོ།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།ཇི་སྐད་དུ།</w:t>
      </w:r>
      <w:r w:rsidRPr="00124163">
        <w:rPr>
          <w:lang w:bidi="bo-CN"/>
        </w:rPr>
        <w:t> </w:t>
      </w:r>
      <w:r w:rsidRPr="00FB0507">
        <w:rPr>
          <w:rStyle w:val="TitleinCitingOtherTexts"/>
          <w:cs/>
        </w:rPr>
        <w:t>འཕགས་པ་ཏིང་ངེ་འཛིན་རྒྱལ་པོའི་མདོ་</w:t>
      </w:r>
      <w:r w:rsidRPr="00124163">
        <w:rPr>
          <w:cs/>
          <w:lang w:bidi="bo-CN"/>
        </w:rPr>
        <w:t>ལས།</w:t>
      </w:r>
      <w:r w:rsidRPr="00124163">
        <w:rPr>
          <w:lang w:bidi="bo-CN"/>
        </w:rPr>
        <w:t> </w:t>
      </w:r>
    </w:p>
    <w:p w:rsidR="00061A6E" w:rsidRPr="00124163" w:rsidRDefault="00061A6E" w:rsidP="00061A6E">
      <w:pPr>
        <w:pStyle w:val="VerseCitation1"/>
        <w:rPr>
          <w:cs/>
          <w:lang w:bidi="bo-CN"/>
        </w:rPr>
      </w:pPr>
      <w:r w:rsidRPr="00124163">
        <w:rPr>
          <w:cs/>
          <w:lang w:bidi="bo-CN"/>
        </w:rPr>
        <w:t>སྐྲ་རྩེའི་ཁྱོན་ལའང་སངས་རྒྱས་མང་པོ་ནི།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</w:rPr>
      </w:pPr>
      <w:r>
        <w:rPr>
          <w:lang w:bidi="bo-CN"/>
        </w:rPr>
        <w:t>{</w:t>
      </w:r>
      <w:r>
        <w:rPr>
          <w:rFonts w:hint="cs"/>
          <w:cs/>
          <w:lang w:bidi="bo-CN"/>
        </w:rPr>
        <w:t>གྷ་གྷའི་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10"/>
      </w:r>
      <w:r w:rsidRPr="00124163">
        <w:rPr>
          <w:cs/>
          <w:lang w:bidi="bo-CN"/>
        </w:rPr>
        <w:t>ཀླུང་གི་བྱེ་མ་ཅི་ཡོད་</w:t>
      </w:r>
      <w:r w:rsidRPr="00124163">
        <w:rPr>
          <w:cs/>
        </w:rPr>
        <w:t>སྙེད།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2"/>
        <w:rPr>
          <w:cs/>
        </w:rPr>
      </w:pPr>
      <w:r w:rsidRPr="00124163">
        <w:rPr>
          <w:cs/>
          <w:lang w:bidi="bo-CN"/>
        </w:rPr>
        <w:t>རྒྱལ་བ་དེ་དག་ཞིང་ཡང་དེ་སྙེད་</w:t>
      </w:r>
      <w:r w:rsidRPr="00124163">
        <w:rPr>
          <w:cs/>
        </w:rPr>
        <w:t>དེ།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2"/>
        <w:rPr>
          <w:cs/>
        </w:rPr>
      </w:pPr>
      <w:r w:rsidRPr="00124163">
        <w:rPr>
          <w:cs/>
          <w:lang w:bidi="bo-CN"/>
        </w:rPr>
        <w:t>དེ་དག་མཚན་ཉིད་མི་འདྲ་</w:t>
      </w:r>
      <w:r w:rsidRPr="00124163">
        <w:rPr>
          <w:cs/>
        </w:rPr>
        <w:t>བསྐལ</w:t>
      </w:r>
      <w:r w:rsidRPr="00124163">
        <w:rPr>
          <w:cs/>
          <w:lang w:bidi="bo-CN"/>
        </w:rPr>
        <w:t>་མི་</w:t>
      </w:r>
      <w:r w:rsidRPr="00124163">
        <w:rPr>
          <w:cs/>
        </w:rPr>
        <w:t>མཉམ།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1"/>
        <w:rPr>
          <w:cs/>
        </w:rPr>
      </w:pPr>
      <w:r w:rsidRPr="00124163">
        <w:rPr>
          <w:cs/>
          <w:lang w:bidi="bo-CN"/>
        </w:rPr>
        <w:t>སྐྲ་ཡི་ཁྱོན་ལ་འགྲོ་བ་ལྔ་རྣམས་</w:t>
      </w:r>
      <w:r w:rsidRPr="00124163">
        <w:rPr>
          <w:cs/>
        </w:rPr>
        <w:t>ཏེ།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2"/>
      </w:pPr>
      <w:r w:rsidRPr="00124163">
        <w:rPr>
          <w:cs/>
          <w:lang w:bidi="bo-CN"/>
        </w:rPr>
        <w:t>སེམས་ཅན་དམྱལ་དང་དུད་འགྲོའི་འགྲོ་བ་</w:t>
      </w:r>
      <w:r w:rsidRPr="00124163">
        <w:rPr>
          <w:cs/>
        </w:rPr>
        <w:t>དང༌།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2"/>
        <w:rPr>
          <w:cs/>
        </w:rPr>
      </w:pPr>
      <w:r w:rsidRPr="00124163">
        <w:rPr>
          <w:cs/>
          <w:lang w:bidi="bo-CN"/>
        </w:rPr>
        <w:t>གཤིན་རྗེའི་འཇིག་རྟེན་ལྷ་དང་མི་</w:t>
      </w:r>
      <w:r w:rsidRPr="00106743">
        <w:rPr>
          <w:rStyle w:val="PageNumberPrintEdition"/>
          <w:cs/>
        </w:rPr>
        <w:t>[page Ad-10]</w:t>
      </w:r>
      <w:r w:rsidRPr="00124163">
        <w:rPr>
          <w:cs/>
          <w:lang w:bidi="bo-CN"/>
        </w:rPr>
        <w:t>རྣམས་</w:t>
      </w:r>
      <w:r w:rsidRPr="00124163">
        <w:rPr>
          <w:cs/>
        </w:rPr>
        <w:t>བཞུགས།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2"/>
        <w:rPr>
          <w:cs/>
        </w:rPr>
      </w:pPr>
      <w:r w:rsidRPr="00124163">
        <w:rPr>
          <w:cs/>
          <w:lang w:bidi="bo-CN"/>
        </w:rPr>
        <w:t>འདྲེས་པ་མེད་ཅིང་གནོད་པར་གྱུ</w:t>
      </w:r>
      <w:r w:rsidRPr="00124163">
        <w:rPr>
          <w:cs/>
        </w:rPr>
        <w:t>ར</w:t>
      </w:r>
      <w:r w:rsidRPr="00124163">
        <w:rPr>
          <w:cs/>
          <w:lang w:bidi="bo-CN"/>
        </w:rPr>
        <w:t>་པ་</w:t>
      </w:r>
      <w:r w:rsidRPr="00124163">
        <w:rPr>
          <w:cs/>
        </w:rPr>
        <w:t>མེད།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1"/>
        <w:rPr>
          <w:cs/>
        </w:rPr>
      </w:pPr>
      <w:r w:rsidRPr="00124163">
        <w:rPr>
          <w:cs/>
          <w:lang w:bidi="bo-CN"/>
        </w:rPr>
        <w:t>དེ་དག་གནས་སུ་མཚོ་དང་རྒྱ་མཚོར་</w:t>
      </w:r>
      <w:r w:rsidRPr="00124163">
        <w:rPr>
          <w:cs/>
        </w:rPr>
        <w:t>བཅས།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>
        <w:rPr>
          <w:cs/>
          <w:lang w:bidi="bo-CN"/>
        </w:rPr>
        <w:t>ཆུ་ཀླུང་དེ་བཞིན་མཚོ་དང་</w:t>
      </w:r>
      <w:r>
        <w:rPr>
          <w:rFonts w:hint="cs"/>
          <w:cs/>
          <w:lang w:bidi="bo-CN"/>
        </w:rPr>
        <w:t>ལྡེ</w:t>
      </w:r>
      <w:r w:rsidRPr="00124163">
        <w:rPr>
          <w:cs/>
          <w:lang w:bidi="bo-CN"/>
        </w:rPr>
        <w:t>ང་ཀ་རྣམས།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</w:rPr>
      </w:pPr>
      <w:r w:rsidRPr="00124163">
        <w:rPr>
          <w:cs/>
          <w:lang w:bidi="bo-CN"/>
        </w:rPr>
        <w:t>འདྲེས་པ་མེད་ཅིང་གནོད་པར་འགྱུར་མེད་</w:t>
      </w:r>
      <w:r w:rsidRPr="00124163">
        <w:rPr>
          <w:cs/>
        </w:rPr>
        <w:t>དེ།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དེ་ལྟར་རྒྱལ་བའི་ཆོས་ནི་བསམ་མི་ཁྱབ།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1"/>
        <w:rPr>
          <w:cs/>
          <w:lang w:bidi="bo-CN"/>
        </w:rPr>
      </w:pPr>
      <w:r w:rsidRPr="00124163">
        <w:rPr>
          <w:cs/>
          <w:lang w:bidi="bo-CN"/>
        </w:rPr>
        <w:t>དེ་ཡི་གནས་སུ་རི་བོ་དུ་མ་སྟེ།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ཁོ་ར་ཁོར་ཡུག་ལྷུན་པོ་རབ་ལྷུན་དང༌།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lastRenderedPageBreak/>
        <w:t>བཏང་ཟུང་དང་ནི་བཏང་ཟུང་ཆེན་པོ་དང༌།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འབིགས་བྱེད་བྱ་རྒོད་ཕུང་པོ་གངས་ཀྱི་རི།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1"/>
        <w:rPr>
          <w:cs/>
        </w:rPr>
      </w:pPr>
      <w:r>
        <w:rPr>
          <w:cs/>
          <w:lang w:bidi="bo-CN"/>
        </w:rPr>
        <w:t>གནས་དེར་སེམས་ཅན་དམྱལ་བ་མི་</w:t>
      </w:r>
      <w:r w:rsidRPr="00124163">
        <w:rPr>
          <w:cs/>
          <w:lang w:bidi="bo-CN"/>
        </w:rPr>
        <w:t>ཟད་</w:t>
      </w:r>
      <w:r w:rsidRPr="00124163">
        <w:rPr>
          <w:cs/>
        </w:rPr>
        <w:t>པ།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ཚ་དང་རབ་ཏུ་ཚ་བ་ཉམས་མི་དགའ།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དེ་ན་སེམས་ཅན་དམྱལ་བའི་ཚོར་བ་ནི།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སྡུག་བསྔལ་དེ་དག་རྗེས་སུ་མྱོང་བར་བྱེད།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1"/>
        <w:rPr>
          <w:cs/>
          <w:lang w:bidi="bo-CN"/>
        </w:rPr>
      </w:pPr>
      <w:r w:rsidRPr="00124163">
        <w:rPr>
          <w:cs/>
          <w:lang w:bidi="bo-CN"/>
        </w:rPr>
        <w:t>དེ་ཡི་གནས་ན་ལྷ་ཡི་གཞལ་མེད་ཁང༌།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དེ་དག་དཔག་ཚད་བཅུ་གཉིས་ཉམས་དགའ་བ།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</w:rPr>
      </w:pPr>
      <w:r w:rsidRPr="00124163">
        <w:rPr>
          <w:cs/>
          <w:lang w:bidi="bo-CN"/>
        </w:rPr>
        <w:t>ལྷ་རྣམས་སྟོང་ཕྲག་མང་པོ་དག་གིས་</w:t>
      </w:r>
      <w:r w:rsidRPr="00124163">
        <w:rPr>
          <w:cs/>
        </w:rPr>
        <w:t>ཀྱང༌།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2"/>
        <w:rPr>
          <w:cs/>
        </w:rPr>
      </w:pPr>
      <w:r w:rsidRPr="00124163">
        <w:rPr>
          <w:cs/>
          <w:lang w:bidi="bo-CN"/>
        </w:rPr>
        <w:t>ལྷ་ཡི་དགའ་བས་ཤིན་ཏུ་བདེ་བ་</w:t>
      </w:r>
      <w:r w:rsidRPr="00124163">
        <w:rPr>
          <w:cs/>
        </w:rPr>
        <w:t>མྱོང༌།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1"/>
        <w:rPr>
          <w:cs/>
          <w:lang w:bidi="bo-CN"/>
        </w:rPr>
      </w:pPr>
      <w:r>
        <w:rPr>
          <w:cs/>
          <w:lang w:bidi="bo-CN"/>
        </w:rPr>
        <w:t>དེ་ཡི་གནས་སུ་སངས་རྒྱས་རྣམས་བ</w:t>
      </w:r>
      <w:r>
        <w:rPr>
          <w:rFonts w:hint="cs"/>
          <w:cs/>
          <w:lang w:bidi="bo-CN"/>
        </w:rPr>
        <w:t>ཀྱེ་</w:t>
      </w:r>
      <w:r w:rsidRPr="00124163">
        <w:rPr>
          <w:cs/>
          <w:lang w:bidi="bo-CN"/>
        </w:rPr>
        <w:t>ཞིང༌།</w:t>
      </w:r>
      <w:r w:rsidRPr="00124163">
        <w:rPr>
          <w:lang w:bidi="bo-CN"/>
        </w:rPr>
        <w:t> </w:t>
      </w:r>
    </w:p>
    <w:p w:rsidR="00061A6E" w:rsidRPr="00124163" w:rsidRDefault="00061A6E" w:rsidP="00061A6E">
      <w:pPr>
        <w:pStyle w:val="VerseCitation2"/>
        <w:rPr>
          <w:cs/>
        </w:rPr>
      </w:pPr>
      <w:r w:rsidRPr="00124163">
        <w:rPr>
          <w:cs/>
          <w:lang w:bidi="bo-CN"/>
        </w:rPr>
        <w:t>འཇིག་རྟེན་རིག་པའི་བསྟན་པ་</w:t>
      </w:r>
      <w:r w:rsidRPr="00124163">
        <w:rPr>
          <w:cs/>
        </w:rPr>
        <w:t>འབར</w:t>
      </w:r>
      <w:r w:rsidRPr="00124163">
        <w:rPr>
          <w:cs/>
          <w:lang w:bidi="bo-CN"/>
        </w:rPr>
        <w:t>་བར་</w:t>
      </w:r>
      <w:r w:rsidRPr="00124163">
        <w:rPr>
          <w:cs/>
        </w:rPr>
        <w:t>སྣང༌།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2"/>
        <w:rPr>
          <w:cs/>
        </w:rPr>
      </w:pPr>
      <w:r w:rsidRPr="00124163">
        <w:rPr>
          <w:cs/>
          <w:lang w:bidi="bo-CN"/>
        </w:rPr>
        <w:t>དེ་ཡི་གནས་ཉིད་</w:t>
      </w:r>
      <w:r>
        <w:rPr>
          <w:rStyle w:val="PageNumberPrintEdition"/>
        </w:rPr>
        <w:t>[page My-5a</w:t>
      </w:r>
      <w:r w:rsidRPr="00DF31F1">
        <w:rPr>
          <w:rStyle w:val="PageNumberPrintEdition"/>
        </w:rPr>
        <w:t>]</w:t>
      </w:r>
      <w:r w:rsidRPr="00124163">
        <w:rPr>
          <w:cs/>
          <w:lang w:bidi="bo-CN"/>
        </w:rPr>
        <w:t>ན་ཡང་</w:t>
      </w:r>
      <w:r w:rsidRPr="001A0A14">
        <w:rPr>
          <w:rStyle w:val="PageNumberPrintEdition"/>
          <w:rtl/>
          <w:cs/>
        </w:rPr>
        <w:t>[8-page Dg]</w:t>
      </w:r>
      <w:r w:rsidRPr="00124163">
        <w:rPr>
          <w:cs/>
          <w:lang w:bidi="bo-CN"/>
        </w:rPr>
        <w:t>ཆོས་ནུབ་</w:t>
      </w:r>
      <w:r w:rsidRPr="00124163">
        <w:rPr>
          <w:cs/>
        </w:rPr>
        <w:t>ཅིང༌།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2"/>
        <w:rPr>
          <w:cs/>
        </w:rPr>
      </w:pPr>
      <w:r w:rsidRPr="00124163">
        <w:rPr>
          <w:cs/>
          <w:lang w:bidi="bo-CN"/>
        </w:rPr>
        <w:t>འདྲེན་པ་མྱ་ངན་འདས་པའི་སྒྲ་ཡང་</w:t>
      </w:r>
      <w:r w:rsidRPr="00124163">
        <w:rPr>
          <w:cs/>
        </w:rPr>
        <w:t>ཐོས།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1"/>
        <w:rPr>
          <w:cs/>
        </w:rPr>
      </w:pPr>
      <w:r w:rsidRPr="00124163">
        <w:rPr>
          <w:cs/>
          <w:lang w:bidi="bo-CN"/>
        </w:rPr>
        <w:t>མི་དག་བདག་གི་ཁྱིམ་ན་རྨི་ལམ་</w:t>
      </w:r>
      <w:r w:rsidRPr="00124163">
        <w:rPr>
          <w:cs/>
        </w:rPr>
        <w:t>བཞིན།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2"/>
        <w:rPr>
          <w:cs/>
        </w:rPr>
      </w:pPr>
      <w:r w:rsidRPr="00124163">
        <w:rPr>
          <w:cs/>
          <w:lang w:bidi="bo-CN"/>
        </w:rPr>
        <w:t>འདོད་པའི་ཡོན་ཏན་དག་ལ་དགའ་མྱོས་</w:t>
      </w:r>
      <w:r w:rsidRPr="00124163">
        <w:rPr>
          <w:cs/>
        </w:rPr>
        <w:t>ནས།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2"/>
        <w:rPr>
          <w:cs/>
        </w:rPr>
      </w:pPr>
      <w:r w:rsidRPr="00124163">
        <w:rPr>
          <w:cs/>
          <w:lang w:bidi="bo-CN"/>
        </w:rPr>
        <w:t>ཕྱིར་སད་ནས་ཀྱང་དེ་ཡི་འདོད་མ་</w:t>
      </w:r>
      <w:r w:rsidRPr="00124163">
        <w:rPr>
          <w:cs/>
        </w:rPr>
        <w:t>མཐོང༌།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2"/>
        <w:rPr>
          <w:cs/>
        </w:rPr>
      </w:pPr>
      <w:r w:rsidRPr="00124163">
        <w:rPr>
          <w:cs/>
          <w:lang w:bidi="bo-CN"/>
        </w:rPr>
        <w:t>དེ་ནི་རྨི་ལམ་ཡིན་པ་དེ་</w:t>
      </w:r>
      <w:r w:rsidRPr="00124163">
        <w:rPr>
          <w:cs/>
        </w:rPr>
        <w:t>ཡིས</w:t>
      </w:r>
      <w:r w:rsidRPr="00124163">
        <w:rPr>
          <w:cs/>
          <w:lang w:bidi="bo-CN"/>
        </w:rPr>
        <w:t>་</w:t>
      </w:r>
      <w:r w:rsidRPr="00124163">
        <w:rPr>
          <w:cs/>
        </w:rPr>
        <w:t>ཤེས།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1"/>
        <w:rPr>
          <w:cs/>
          <w:lang w:bidi="bo-CN"/>
        </w:rPr>
      </w:pPr>
      <w:r w:rsidRPr="00124163">
        <w:rPr>
          <w:cs/>
          <w:lang w:bidi="bo-CN"/>
        </w:rPr>
        <w:t>དེ་བཞིན་མཐོང་ཐོས་རིག་དང་བྱེ་བྲག་ཕྱེད།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འདི་དག་ཐམས་ཅད་མི་བདེན་རྨི་ལམ་བཞིན།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ParagraphContinued"/>
        <w:rPr>
          <w:cs/>
          <w:lang w:bidi="bo-CN"/>
        </w:rPr>
      </w:pPr>
      <w:r w:rsidRPr="00124163">
        <w:rPr>
          <w:cs/>
          <w:lang w:bidi="bo-CN"/>
        </w:rPr>
        <w:t>ཅེས་སོ།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cs/>
          <w:lang w:bidi="bo-CN"/>
        </w:rPr>
        <w:t>དེ་ལྟར་རྡུལ་གཅིག་</w:t>
      </w:r>
      <w:r w:rsidRPr="00106743">
        <w:rPr>
          <w:rStyle w:val="PageNumberPrintEdition"/>
          <w:cs/>
        </w:rPr>
        <w:t>[page Ad-11]</w:t>
      </w:r>
      <w:r w:rsidRPr="00124163">
        <w:rPr>
          <w:cs/>
          <w:lang w:bidi="bo-CN"/>
        </w:rPr>
        <w:t>གི་གོ་སའི་འཇིག་རྟེན་དེ་ན་སྣང་བའི་རྡུལ་ཕྲ་བ་ལ་འང་སེམས་ཅན་གྱི་ཞིང་དང་བཀོད་པ་ཚད་མེད་དེ།</w:t>
      </w:r>
      <w:r w:rsidRPr="00124163">
        <w:rPr>
          <w:lang w:bidi="bo-CN"/>
        </w:rPr>
        <w:t> </w:t>
      </w:r>
      <w:r w:rsidRPr="00512D71">
        <w:rPr>
          <w:rStyle w:val="TitleinCitingOtherTexts"/>
          <w:cs/>
        </w:rPr>
        <w:t>སངས་རྒྱས་ཀྱི་ཡུལ་དང་ཡེ་ཤེས་བསམ་གྱིས་མི་ཁྱབ་པ་ལ་འཇུག་པའི་མདོ་</w:t>
      </w:r>
      <w:r w:rsidRPr="00124163">
        <w:rPr>
          <w:cs/>
          <w:lang w:bidi="bo-CN"/>
        </w:rPr>
        <w:t>ལས།</w:t>
      </w:r>
      <w:r w:rsidRPr="00124163">
        <w:rPr>
          <w:lang w:bidi="bo-CN"/>
        </w:rPr>
        <w:t> </w:t>
      </w:r>
    </w:p>
    <w:p w:rsidR="00061A6E" w:rsidRPr="00124163" w:rsidRDefault="00061A6E" w:rsidP="00061A6E">
      <w:pPr>
        <w:pStyle w:val="ParagraphCitation"/>
      </w:pPr>
      <w:r w:rsidRPr="00124163">
        <w:rPr>
          <w:cs/>
        </w:rPr>
        <w:t>སྟོང་གསུམ་གྱི་ལྷ་དང་མི་ནི་ཆེས་ཉུང་གིས།</w:t>
      </w:r>
      <w:r w:rsidRPr="00124163">
        <w:t> </w:t>
      </w:r>
      <w:r w:rsidRPr="00124163">
        <w:rPr>
          <w:cs/>
        </w:rPr>
        <w:t>ཕྱི་རོལ་པའི་དྲང་སྲོང་མངོན་པར་ཤེས་པ་དང་ལྡན་པ་གཅིག་གིས་ཤིང་རྟའི</w:t>
      </w:r>
      <w:r>
        <w:rPr>
          <w:cs/>
        </w:rPr>
        <w:t>་འཕང་ལོ་ཙམ་</w:t>
      </w:r>
      <w:r>
        <w:rPr>
          <w:rFonts w:hint="cs"/>
          <w:cs/>
          <w:lang w:bidi="bo-CN"/>
        </w:rPr>
        <w:t>གྱི་</w:t>
      </w:r>
      <w:r w:rsidRPr="00124163">
        <w:rPr>
          <w:cs/>
        </w:rPr>
        <w:t>སའི་ཁྱོན་ལ་སེམས་ཅན་མཐོང་བ་ནི་དེ་བས་ཆེས་མང་ངོ༌།</w:t>
      </w:r>
      <w:r w:rsidRPr="00124163">
        <w:t> </w:t>
      </w:r>
      <w:r w:rsidRPr="00124163">
        <w:rPr>
          <w:cs/>
        </w:rPr>
        <w:t>།དེ་དག་གིས་སྟོང་གསུམ་དུ་མཐོང་བ་བས་ནི་ཉན་ཐོས་རྣམ་པར་ཐར་པ་བརྒྱད་ལས།</w:t>
      </w:r>
      <w:r w:rsidRPr="00124163">
        <w:t> </w:t>
      </w:r>
      <w:r w:rsidRPr="00124163">
        <w:rPr>
          <w:cs/>
        </w:rPr>
        <w:t>བསམ་གཏན་པའི་གང་ཟག་གཅིག་གིས་ཤིང་རྟའི་འཕང་ལོ་ཙམ་ལ་མཐོང་བ་ཆེས་མང་ངོ༌།</w:t>
      </w:r>
      <w:r w:rsidRPr="00124163">
        <w:t> </w:t>
      </w:r>
      <w:r w:rsidRPr="00124163">
        <w:rPr>
          <w:cs/>
        </w:rPr>
        <w:t>།དེ་དག་གིས་སྟོང་གསུམ་དུ་མཐོང་བ་བས་ནི་བྱང་ཆུབ་སེམས་དཔའ་རྣམ་པར་ཐར་པ་བརྒྱད་ལས་བསམ་གཏན་པ་གཅིག་གིས་ཤིང་རྟའི་འཕང་ལོ་ཙམ་ལ་མཐོང་བ་ཆེས་མང་ངོ་།</w:t>
      </w:r>
      <w:r w:rsidRPr="00124163">
        <w:t> </w:t>
      </w:r>
      <w:r>
        <w:rPr>
          <w:rFonts w:hint="cs"/>
          <w:cs/>
        </w:rPr>
        <w:t>།</w:t>
      </w:r>
      <w:r w:rsidRPr="00124163">
        <w:rPr>
          <w:cs/>
        </w:rPr>
        <w:t>དེ་དག་གིས་སྟོང་གསུམ་དུ་མཐོང་བ་བས་ནི།</w:t>
      </w:r>
      <w:r w:rsidRPr="00124163">
        <w:t> </w:t>
      </w:r>
      <w:r w:rsidRPr="00124163">
        <w:rPr>
          <w:cs/>
        </w:rPr>
        <w:t>དེ་བཞིན་གཤེགས་པའི་སྤྱན་གྱིས་ཤིང་རྟའི་འཕང་ལོ་ཙམ་གྱིས་སའི་ཁྱོན་ལ་གཟིགས་པ་ཆེས་མང་ངོ་</w:t>
      </w:r>
    </w:p>
    <w:p w:rsidR="00061A6E" w:rsidRPr="00124163" w:rsidRDefault="00061A6E" w:rsidP="00061A6E">
      <w:pPr>
        <w:pStyle w:val="ParagraphContinued"/>
        <w:rPr>
          <w:cs/>
          <w:lang w:bidi="bo-CN"/>
        </w:rPr>
      </w:pPr>
      <w:r>
        <w:rPr>
          <w:lang w:bidi="bo-CN"/>
        </w:rPr>
        <w:t>{</w:t>
      </w:r>
      <w:r>
        <w:rPr>
          <w:rFonts w:hint="cs"/>
          <w:cs/>
          <w:lang w:bidi="bo-CN"/>
        </w:rPr>
        <w:t>ཅེས</w:t>
      </w:r>
      <w:r w:rsidRPr="00124163">
        <w:rPr>
          <w:cs/>
          <w:lang w:bidi="bo-CN"/>
        </w:rPr>
        <w:t>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11"/>
      </w:r>
      <w:r w:rsidRPr="00124163">
        <w:rPr>
          <w:cs/>
          <w:lang w:bidi="bo-CN"/>
        </w:rPr>
        <w:t>གསུངས་སོ།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cs/>
          <w:lang w:bidi="bo-CN"/>
        </w:rPr>
        <w:lastRenderedPageBreak/>
        <w:t>དེ་ལྟར་ན་ནམ་མཁས་གར་ཁྱབ་ཀྱི་གནས་ནས་སེམས་ཅན་གྱིས་ཁྱབ་ལ།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དེ་དག་ལ་སང</w:t>
      </w:r>
      <w:r w:rsidRPr="00124163">
        <w:rPr>
          <w:cs/>
        </w:rPr>
        <w:t>ས</w:t>
      </w:r>
      <w:r w:rsidRPr="00124163">
        <w:rPr>
          <w:cs/>
          <w:lang w:bidi="bo-CN"/>
        </w:rPr>
        <w:t>་རྒྱས་ཀྱི་སྤྲུལ་པས་ཁྱབ་ནས་དོན་མཛད་པ་ཐམས་ཅད་ཀྱང༌།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ལ་ལ་ནི་སྟོན་པ་ཀུན་ཏུ་བཟང་པོའི་སྤྲུལ་པས་དངོས་སུ་དོན་མཛད་ལ།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ལ་ལར་རྒྱུད་</w:t>
      </w:r>
      <w:r>
        <w:rPr>
          <w:cs/>
          <w:lang w:bidi="bo-CN"/>
        </w:rPr>
        <w:t>གཞན་གྱིས་བསྡུས་པའི་སངས་རྒྱས་ཀྱི</w:t>
      </w:r>
      <w:r>
        <w:rPr>
          <w:rFonts w:hint="cs"/>
          <w:cs/>
          <w:lang w:bidi="bo-CN"/>
        </w:rPr>
        <w:t>ས་</w:t>
      </w:r>
      <w:r w:rsidRPr="00124163">
        <w:rPr>
          <w:cs/>
          <w:lang w:bidi="bo-CN"/>
        </w:rPr>
        <w:t>དོན་མཛད་པ་དེ་དག་ཀྱང༌།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དང་པོ་ཀུན་ཏུ་བཟང་པོས་ལམ་བསྟན་ནས་སེམས་བསྐྱེད་དུ་</w:t>
      </w:r>
      <w:r w:rsidRPr="00106743">
        <w:rPr>
          <w:rStyle w:val="PageNumberPrintEdition"/>
          <w:cs/>
        </w:rPr>
        <w:t>[page Ad-12]</w:t>
      </w:r>
      <w:r w:rsidRPr="00124163">
        <w:rPr>
          <w:cs/>
          <w:lang w:bidi="bo-CN"/>
        </w:rPr>
        <w:t>བཅུག་པ་ལས་བྱུང་བས།</w:t>
      </w:r>
      <w:r w:rsidRPr="00124163">
        <w:rPr>
          <w:lang w:bidi="bo-CN"/>
        </w:rPr>
        <w:t> </w:t>
      </w:r>
      <w:r>
        <w:rPr>
          <w:cs/>
          <w:lang w:bidi="bo-CN"/>
        </w:rPr>
        <w:t>ཀུན་ཏུ་བཟང་པོས་</w:t>
      </w:r>
      <w:r>
        <w:rPr>
          <w:lang w:bidi="bo-CN"/>
        </w:rPr>
        <w:t>{</w:t>
      </w:r>
      <w:r w:rsidRPr="00124163">
        <w:rPr>
          <w:cs/>
          <w:lang w:bidi="bo-CN"/>
        </w:rPr>
        <w:t>རྒྱུད་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12"/>
      </w:r>
      <w:r w:rsidRPr="00124163">
        <w:rPr>
          <w:cs/>
          <w:lang w:bidi="bo-CN"/>
        </w:rPr>
        <w:t>ནས་དོན་མཛད་</w:t>
      </w:r>
      <w:r>
        <w:rPr>
          <w:rStyle w:val="PageNumberPrintEdition"/>
        </w:rPr>
        <w:t>[page My-5b</w:t>
      </w:r>
      <w:r w:rsidRPr="00DF31F1">
        <w:rPr>
          <w:rStyle w:val="PageNumberPrintEdition"/>
        </w:rPr>
        <w:t>]</w:t>
      </w:r>
      <w:r w:rsidRPr="00124163">
        <w:rPr>
          <w:cs/>
          <w:lang w:bidi="bo-CN"/>
        </w:rPr>
        <w:t>པ་ཞེས་བྱའོ།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།འདི་དག་བསྟན་བཅོས་འགའ་ཞིག་ཏུ།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སངས་རྒྱས་ལས་ཆོས་</w:t>
      </w:r>
      <w:r>
        <w:rPr>
          <w:rFonts w:hint="cs"/>
          <w:cs/>
          <w:lang w:bidi="bo-CN"/>
        </w:rPr>
        <w:t>ཆོས་</w:t>
      </w:r>
      <w:r w:rsidRPr="00124163">
        <w:rPr>
          <w:cs/>
          <w:lang w:bidi="bo-CN"/>
        </w:rPr>
        <w:t>ལས་འཕགས་པའི་ཚོགས།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  <w:r w:rsidRPr="001A0A14">
        <w:rPr>
          <w:rStyle w:val="PageNumberPrintEdition"/>
          <w:rtl/>
          <w:cs/>
        </w:rPr>
        <w:t>[9-page Dg]</w:t>
      </w:r>
      <w:r w:rsidRPr="00124163">
        <w:rPr>
          <w:cs/>
          <w:lang w:bidi="bo-CN"/>
        </w:rPr>
        <w:t>ཞེས་འབྱུང་བའི་གོ་རིམས་ཀྱི་དགོངས་པ་ཡིན་ནོ།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2"/>
        <w:rPr>
          <w:cs/>
        </w:rPr>
      </w:pPr>
      <w:r w:rsidRPr="003A4D24">
        <w:t xml:space="preserve">2.1.2 </w:t>
      </w:r>
      <w:r w:rsidRPr="005E6995">
        <w:rPr>
          <w:cs/>
          <w:lang w:bidi="bo-CN"/>
        </w:rPr>
        <w:t>ཞིང་འདིར་རྡོ་རྗེ་འཆང་གི་རྣམ་པར་འཕྲུལ་པས་ཞི་བ་བརྙེས་པའི་ཚུལ།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གཉིས་པ་ཞིང་འདིར་རྡོ་རྗེ་འཆང་གིས་ཞི་བ་བརྙེས་པའི་ཚུལ་ལ།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ཁ་ཅིག་</w:t>
      </w:r>
      <w:r w:rsidRPr="001C19CA">
        <w:rPr>
          <w:rStyle w:val="TitleinCitingOtherTexts"/>
          <w:cs/>
        </w:rPr>
        <w:t>ཐོག་མའི་མགོན་པོ་</w:t>
      </w:r>
      <w:r w:rsidRPr="00124163">
        <w:rPr>
          <w:rStyle w:val="FootnoteReference"/>
          <w:cs/>
        </w:rPr>
        <w:footnoteReference w:id="13"/>
      </w:r>
      <w:r w:rsidRPr="00124163">
        <w:rPr>
          <w:cs/>
          <w:lang w:bidi="bo-CN"/>
        </w:rPr>
        <w:t>ལས།</w:t>
      </w:r>
      <w:r w:rsidRPr="00124163">
        <w:rPr>
          <w:lang w:bidi="bo-CN"/>
        </w:rPr>
        <w:t> </w:t>
      </w:r>
    </w:p>
    <w:p w:rsidR="00061A6E" w:rsidRDefault="00061A6E" w:rsidP="00061A6E">
      <w:pPr>
        <w:pStyle w:val="ParagraphCitation"/>
      </w:pPr>
      <w:r w:rsidRPr="00124163">
        <w:rPr>
          <w:cs/>
        </w:rPr>
        <w:t>རྒྱུད་ཐ་དད་པའི་སེམས་ཅན་གྱིས་སེམས་བསྐྱེད་པ་ཡིན་ནོ་</w:t>
      </w:r>
    </w:p>
    <w:p w:rsidR="00061A6E" w:rsidRPr="001C19CA" w:rsidRDefault="00061A6E" w:rsidP="00061A6E">
      <w:pPr>
        <w:pStyle w:val="ParagraphContinued"/>
      </w:pPr>
      <w:r w:rsidRPr="001C19CA">
        <w:rPr>
          <w:cs/>
        </w:rPr>
        <w:t>ཞེས་འདོད་པ་ནི་མི་རིགས་ཏེ།</w:t>
      </w:r>
      <w:r w:rsidRPr="001C19CA">
        <w:t> </w:t>
      </w:r>
      <w:r w:rsidRPr="001C19CA">
        <w:rPr>
          <w:rStyle w:val="TitleinCitingOtherTexts"/>
          <w:cs/>
        </w:rPr>
        <w:t>སྒྱུ་འཕྲུལ་རྡོ་རྗེ་</w:t>
      </w:r>
      <w:r w:rsidRPr="001C19CA">
        <w:rPr>
          <w:cs/>
        </w:rPr>
        <w:t>ལས།</w:t>
      </w:r>
      <w:r w:rsidRPr="001C19CA">
        <w:t> </w:t>
      </w:r>
    </w:p>
    <w:p w:rsidR="00061A6E" w:rsidRDefault="00061A6E" w:rsidP="00061A6E">
      <w:pPr>
        <w:pStyle w:val="VerseCitation1"/>
      </w:pPr>
      <w:r w:rsidRPr="00124163">
        <w:rPr>
          <w:cs/>
        </w:rPr>
        <w:t>དང་པོའི་རྒྱལ་བས་རྒྱལ་བ།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2"/>
        <w:rPr>
          <w:cs/>
        </w:rPr>
      </w:pPr>
      <w:r w:rsidRPr="00124163">
        <w:rPr>
          <w:cs/>
        </w:rPr>
        <w:t>སེམས་དཔའ་ཆེ་དང་འཇོམས་པ་ཆེ།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ParagraphContinued"/>
        <w:rPr>
          <w:cs/>
          <w:lang w:bidi="bo-CN"/>
        </w:rPr>
      </w:pPr>
      <w:r>
        <w:rPr>
          <w:lang w:bidi="bo-CN"/>
        </w:rPr>
        <w:t>{</w:t>
      </w:r>
      <w:r>
        <w:rPr>
          <w:rFonts w:hint="cs"/>
          <w:cs/>
          <w:lang w:bidi="bo-CN"/>
        </w:rPr>
        <w:t>ཅེ</w:t>
      </w:r>
      <w:r w:rsidRPr="00124163">
        <w:rPr>
          <w:cs/>
          <w:lang w:bidi="bo-CN"/>
        </w:rPr>
        <w:t>ས་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14"/>
      </w:r>
      <w:r w:rsidRPr="00124163">
        <w:rPr>
          <w:cs/>
          <w:lang w:bidi="bo-CN"/>
        </w:rPr>
        <w:t>པ་དང༌།</w:t>
      </w:r>
      <w:r w:rsidRPr="00124163">
        <w:rPr>
          <w:lang w:bidi="bo-CN"/>
        </w:rPr>
        <w:t> </w:t>
      </w:r>
    </w:p>
    <w:p w:rsidR="00061A6E" w:rsidRPr="00124163" w:rsidRDefault="00061A6E" w:rsidP="00061A6E">
      <w:pPr>
        <w:pStyle w:val="VerseCitation1"/>
        <w:rPr>
          <w:cs/>
          <w:lang w:bidi="bo-CN"/>
        </w:rPr>
      </w:pPr>
      <w:r w:rsidRPr="00124163">
        <w:rPr>
          <w:cs/>
          <w:lang w:bidi="bo-CN"/>
        </w:rPr>
        <w:t>འདི་ནི་སྟོན་པ་རྡོ་རྗེ་འཆང༌།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སངས་རྒྱས་ཀུན་བས་སྔར་སངས་རྒྱས།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ParagraphContinued"/>
        <w:rPr>
          <w:cs/>
          <w:lang w:bidi="bo-CN"/>
        </w:rPr>
      </w:pPr>
      <w:r>
        <w:rPr>
          <w:lang w:bidi="bo-CN"/>
        </w:rPr>
        <w:t>{</w:t>
      </w:r>
      <w:r>
        <w:rPr>
          <w:rFonts w:hint="cs"/>
          <w:cs/>
          <w:lang w:bidi="bo-CN"/>
        </w:rPr>
        <w:t>ཅེ</w:t>
      </w:r>
      <w:r w:rsidRPr="00124163">
        <w:rPr>
          <w:cs/>
          <w:lang w:bidi="bo-CN"/>
        </w:rPr>
        <w:t>ས་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15"/>
      </w:r>
      <w:r w:rsidRPr="00124163">
        <w:rPr>
          <w:cs/>
          <w:lang w:bidi="bo-CN"/>
        </w:rPr>
        <w:t>གསུངས་པ་དང་འགལ་བའི་ཕྱིར་རོ།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Default="00061A6E" w:rsidP="00061A6E">
      <w:pPr>
        <w:pStyle w:val="Paragraph"/>
        <w:rPr>
          <w:rStyle w:val="TitleinCitingOtherTexts"/>
          <w:lang w:bidi="bo-CN"/>
        </w:rPr>
      </w:pPr>
      <w:r w:rsidRPr="00124163">
        <w:rPr>
          <w:cs/>
          <w:lang w:bidi="bo-CN"/>
        </w:rPr>
        <w:t>དེས་ན་ཞིང་འདིའི་འགྲོ་བའི་དོན་དུ་ཐོག་མའི་དུས་སུ་ཀུན་ཏུ་བཟང་པོ་ཉིད་ཀྱི་རྣམ་འཕྲུལ་གྱིས་སོ་སོ་སྐྱེ་བོས་སེམས་བསྐྱེད་པ་ལྟར་བསྟན་ནས་སངས་རྒྱས་པའི་ཚུལ་དང་མཛད་པ་ཆེན་པོའི་རོལ་པ་བཀྱེ་བ་ཡིན་ན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།འདི་ལྟ་བུའི་ཚུལ་ནི་ཐུན་མོང་གི་མདོ་སྡེ་དག་ལས་ཀྱང་གྲགས་ཏེ།</w:t>
      </w:r>
      <w:r w:rsidRPr="00124163">
        <w:rPr>
          <w:lang w:bidi="bo-CN"/>
        </w:rPr>
        <w:t> </w:t>
      </w:r>
      <w:r w:rsidRPr="00512D71">
        <w:rPr>
          <w:rStyle w:val="TitleinCitingOtherTexts"/>
          <w:cs/>
        </w:rPr>
        <w:t>ཡབ་སྲ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512D71">
        <w:rPr>
          <w:rStyle w:val="TitleinCitingOtherTexts"/>
          <w:cs/>
        </w:rPr>
        <w:t>ས་མཇལ་བ་</w:t>
      </w:r>
      <w:r w:rsidRPr="00124163">
        <w:rPr>
          <w:cs/>
          <w:lang w:bidi="bo-CN"/>
        </w:rPr>
        <w:t>ལས།</w:t>
      </w:r>
      <w:r w:rsidRPr="00124163">
        <w:rPr>
          <w:lang w:bidi="bo-CN"/>
        </w:rPr>
        <w:t> </w:t>
      </w:r>
    </w:p>
    <w:p w:rsidR="00061A6E" w:rsidRPr="00124163" w:rsidRDefault="00061A6E" w:rsidP="00061A6E">
      <w:pPr>
        <w:pStyle w:val="VerseCitation1"/>
        <w:rPr>
          <w:cs/>
          <w:lang w:bidi="bo-CN"/>
        </w:rPr>
      </w:pPr>
      <w:r w:rsidRPr="00124163">
        <w:rPr>
          <w:cs/>
          <w:lang w:bidi="bo-CN"/>
        </w:rPr>
        <w:t>དཔའ་བོ་ཆེན་པོ་ཐབས་མཁས་ཏེ།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སེམས་ཅན་ཡོངས་སུ་སྨིན་བྱའི་ཕྱིར།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བྱེ་བ་ཕྲག་བརྒྱར་རྒྱལ་བ་ཉིད།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སངས་རྒྱས་ཉིད་དུ་བསྟན་གྱུར་ཀྱང༌།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ད་དུང་དུ་ཡང་འདྲེན་པ་ཁྱོད།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lastRenderedPageBreak/>
        <w:t>སངས་རྒྱས་མང་པོ་སྟོན་པར་མཛད།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ParagraphContinued"/>
        <w:rPr>
          <w:cs/>
          <w:lang w:bidi="bo-CN"/>
        </w:rPr>
      </w:pPr>
      <w:r w:rsidRPr="00124163">
        <w:rPr>
          <w:cs/>
          <w:lang w:bidi="bo-CN"/>
        </w:rPr>
        <w:t>ཅེས་པ་དང༌།</w:t>
      </w:r>
      <w:r w:rsidRPr="00124163">
        <w:rPr>
          <w:lang w:bidi="bo-CN"/>
        </w:rPr>
        <w:t> </w:t>
      </w:r>
      <w:r w:rsidRPr="002B0CAE">
        <w:rPr>
          <w:rStyle w:val="TitleinCitingOtherTexts"/>
          <w:cs/>
        </w:rPr>
        <w:t>ཕལ་པོ་ཆེ</w:t>
      </w:r>
      <w:r w:rsidRPr="00124163">
        <w:rPr>
          <w:rStyle w:val="TextTitle"/>
          <w:cs/>
          <w:lang w:bidi="bo-CN"/>
        </w:rPr>
        <w:t>་</w:t>
      </w:r>
      <w:r w:rsidRPr="00124163">
        <w:rPr>
          <w:cs/>
          <w:lang w:bidi="bo-CN"/>
        </w:rPr>
        <w:t>ལས།</w:t>
      </w:r>
      <w:r w:rsidRPr="00124163">
        <w:rPr>
          <w:lang w:bidi="bo-CN"/>
        </w:rPr>
        <w:t> </w:t>
      </w:r>
    </w:p>
    <w:p w:rsidR="00061A6E" w:rsidRPr="00124163" w:rsidRDefault="00061A6E" w:rsidP="00061A6E">
      <w:pPr>
        <w:pStyle w:val="VerseCitation1"/>
        <w:rPr>
          <w:cs/>
        </w:rPr>
      </w:pPr>
      <w:r w:rsidRPr="00124163">
        <w:rPr>
          <w:cs/>
          <w:lang w:bidi="bo-CN"/>
        </w:rPr>
        <w:t>བྱང་ཆུབ་རྒྱ་མཚོ་རབ་བརྙེས་གྱུ</w:t>
      </w:r>
      <w:r w:rsidRPr="00124163">
        <w:rPr>
          <w:cs/>
        </w:rPr>
        <w:t>ར</w:t>
      </w:r>
      <w:r w:rsidRPr="00124163">
        <w:rPr>
          <w:cs/>
          <w:lang w:bidi="bo-CN"/>
        </w:rPr>
        <w:t>་ནས་ཀྱང༌།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  <w:r w:rsidRPr="00106743">
        <w:rPr>
          <w:rStyle w:val="PageNumberPrintEdition"/>
          <w:cs/>
        </w:rPr>
        <w:t>[page Ad-13]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སེམས་ཅན་རྒྱ་མཚོ་རབ་ཏུ་སྨིན་བྱའི་ཕྱིར།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བྱང་ཆུབ་སེམས་བསྐྱེད་རྒྱ་མཚོ་སྟོན་མཛད་ཅིང༌།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མི་འགྲིབ་སྤྱོད་པ་རྒྱ་མཚོ་དུས་ཀུན་སྟོན།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བདེ་གཤེགས་རྣམས་ཀྱི་རྣམ་འཕྲུལ་དེ་འདྲའོ།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ParagraphContinued"/>
        <w:rPr>
          <w:cs/>
          <w:lang w:bidi="bo-CN"/>
        </w:rPr>
      </w:pPr>
      <w:r w:rsidRPr="00124163">
        <w:rPr>
          <w:cs/>
          <w:lang w:bidi="bo-CN"/>
        </w:rPr>
        <w:t>ཞེས་གསུངས་པ་བཞིན་ནོ།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Default="00061A6E" w:rsidP="00061A6E">
      <w:pPr>
        <w:pStyle w:val="Paragraph"/>
        <w:rPr>
          <w:lang w:bidi="bo-CN"/>
        </w:rPr>
      </w:pPr>
      <w:r w:rsidRPr="00124163">
        <w:rPr>
          <w:cs/>
          <w:lang w:bidi="bo-CN"/>
        </w:rPr>
        <w:t>དེའི་</w:t>
      </w:r>
      <w:r w:rsidRPr="00124163">
        <w:rPr>
          <w:cs/>
        </w:rPr>
        <w:t>ཕྱིར</w:t>
      </w:r>
      <w:r w:rsidRPr="00124163">
        <w:rPr>
          <w:cs/>
          <w:lang w:bidi="bo-CN"/>
        </w:rPr>
        <w:t>་ཐོག་མའི་མགོན་པོས་ཞིང་འདི་གདུལ་བར་དགོངས་ནས་རྣམ་པར་འཕྲུལ་པས་སེམས་</w:t>
      </w:r>
      <w:r w:rsidRPr="00124163">
        <w:rPr>
          <w:cs/>
        </w:rPr>
        <w:t>བསྐྱེད</w:t>
      </w:r>
      <w:r w:rsidRPr="00124163">
        <w:rPr>
          <w:cs/>
          <w:lang w:bidi="bo-CN"/>
        </w:rPr>
        <w:t>་པའི་ཚུལ་བསྟན་པ་དེ་ཡང་</w:t>
      </w:r>
      <w:r>
        <w:rPr>
          <w:rFonts w:hint="cs"/>
          <w:cs/>
          <w:lang w:bidi="bo-CN"/>
        </w:rPr>
        <w:t>།</w:t>
      </w:r>
      <w:r>
        <w:rPr>
          <w:lang w:bidi="bo-CN"/>
        </w:rPr>
        <w:t xml:space="preserve"> </w:t>
      </w:r>
      <w:r w:rsidRPr="00124163">
        <w:rPr>
          <w:cs/>
          <w:lang w:bidi="bo-CN"/>
        </w:rPr>
        <w:t>བསྐལ་པ་བཟང་པོ་འདི་ལ་ལྟོས་ནས།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བསྐལ་པ་དཔག་ཏུ་མེད་པའི་སྔོན་རོལ་ཞིང་ཁམས་རང་བཞིན་རྣམ་པར་བཀོད་པ་ཞེས་བྱ་བར།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སངས་རྒྱས་མེ་ཏོག་མཛེས་པ་ཆེན་པོ་ལ་གསེར་གྱི་རྡོ་རྗེ་ཅིག་ཕུལ་</w:t>
      </w:r>
      <w:r>
        <w:rPr>
          <w:rStyle w:val="PageNumberPrintEdition"/>
        </w:rPr>
        <w:t>[page My-6a</w:t>
      </w:r>
      <w:r w:rsidRPr="00DF31F1">
        <w:rPr>
          <w:rStyle w:val="PageNumberPrintEdition"/>
        </w:rPr>
        <w:t>]</w:t>
      </w:r>
      <w:r w:rsidRPr="00124163">
        <w:rPr>
          <w:cs/>
          <w:lang w:bidi="bo-CN"/>
        </w:rPr>
        <w:t>ནས་ཐུགས་དང་པོ་བྱང་ཆུབ་མཆོག་ཏུ་སེམས་བསྐྱེད་དོ།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།དེ་ནས་སྐྱེ་བ་གཉིས་ན་བྱང་ཕྱོགས་རླུང་གི་གཡོ་བ་</w:t>
      </w:r>
      <w:r w:rsidRPr="001A0A14">
        <w:rPr>
          <w:rStyle w:val="PageNumberPrintEdition"/>
          <w:rtl/>
          <w:cs/>
        </w:rPr>
        <w:t>[10-page Dg]</w:t>
      </w:r>
      <w:r w:rsidRPr="00124163">
        <w:rPr>
          <w:cs/>
          <w:lang w:bidi="bo-CN"/>
        </w:rPr>
        <w:t>བཀོད་པ་ཞེས་བྱ་བར་ཁྱིམ་བདག་ལེགས་སྦྱིན་གྱི་སྲས་ནོར་བུའི་ཕྲེང་བ་ཞེས་བྱ་བར་གྱུར་ནས།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སངས་རྒྱས་འཁོར་ལོ་ལེགས་པར་སྤྱོད་པའི་</w:t>
      </w:r>
      <w:r w:rsidRPr="00124163">
        <w:rPr>
          <w:sz w:val="40"/>
          <w:lang w:eastAsia="zh-CN"/>
        </w:rPr>
        <w:t>ཉེ</w:t>
      </w:r>
      <w:r w:rsidRPr="00124163">
        <w:rPr>
          <w:cs/>
          <w:lang w:bidi="bo-CN"/>
        </w:rPr>
        <w:t>་དྲུང་དུ་འཁོད་དེ་ཆོས་ཉན་ཏོ།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Default="00061A6E" w:rsidP="00061A6E">
      <w:pPr>
        <w:pStyle w:val="Paragraph"/>
        <w:rPr>
          <w:lang w:bidi="bo-CN"/>
        </w:rPr>
      </w:pPr>
      <w:r w:rsidRPr="00124163">
        <w:rPr>
          <w:cs/>
          <w:lang w:bidi="bo-CN"/>
        </w:rPr>
        <w:t>དེ་ནས་ཤི་འཕོས་ནས་བདེ་བས་མྱོས་པའི་གླིང་དུ་གློག་གི་འོད་ཅེས་བྱ་བའི་སྲས་སུ་འཁྲུངས་ཏེ་</w:t>
      </w:r>
      <w:r w:rsidRPr="00124163">
        <w:rPr>
          <w:sz w:val="40"/>
          <w:cs/>
        </w:rPr>
        <w:t>བྲ</w:t>
      </w:r>
      <w:r w:rsidRPr="00124163">
        <w:rPr>
          <w:sz w:val="40"/>
          <w:lang w:eastAsia="zh-CN"/>
        </w:rPr>
        <w:t>མ</w:t>
      </w:r>
      <w:r w:rsidRPr="00124163">
        <w:rPr>
          <w:cs/>
          <w:lang w:bidi="bo-CN"/>
        </w:rPr>
        <w:t>་ཟེའི་ཁྱེའུ་ལེགས་བྱིན་ཞེས་བྱའོ།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འི་ཚེ་སངས་རྒྱས་དགེ་བའི་བློ་གྲོས་ལ་ལོ་ལྔའི་བར་དུ་ཆོས་ཉན་ཅིང་ལོ་བདུན་དུ་ཏིང་ངེ་འཛིན་རྩེ་གཅིག་ལ་མཉམ་པར་བཞག་ན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ལོ་བདུན་ཅུ་རྩ་ལྔ་ན་ནོར་བུ་རིན་པོ་ཆེའི་ཕུང་པོ་རྣམ་པར་བཀོད་པ་ཞེས་བྱ</w:t>
      </w:r>
      <w:r w:rsidRPr="00124163">
        <w:rPr>
          <w:cs/>
          <w:lang w:eastAsia="zh-CN" w:bidi="bo-CN"/>
        </w:rPr>
        <w:t>་</w:t>
      </w:r>
      <w:r w:rsidRPr="00124163">
        <w:rPr>
          <w:cs/>
          <w:lang w:bidi="bo-CN"/>
        </w:rPr>
        <w:t>བའི་རིའི་རྩེ་མོ་ལ་མངོན་པར་རྫོགས་པར་སངས་རྒྱ་བའི་ཚུལ་བསྟན་ནས།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ཆོས་ཀྱི་སྐུའི་དགོངས་</w:t>
      </w:r>
      <w:r w:rsidRPr="00106743">
        <w:rPr>
          <w:rStyle w:val="PageNumberPrintEdition"/>
          <w:cs/>
        </w:rPr>
        <w:t>[page Ad-14]</w:t>
      </w:r>
      <w:r w:rsidRPr="00124163">
        <w:rPr>
          <w:cs/>
          <w:lang w:bidi="bo-CN"/>
        </w:rPr>
        <w:t>པ་ལ་བསྐལ་པ་ཆེན་པོ་གཅིག་ཏུ་བཞུགས་པ་ལས།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རྒྱལ་བ་ལོངས་སྤྱོད་རྫོགས་པའི་སྐུ་རྒྱན་དང་ཁ་དོག་གི་འཁོར་ལོར་རང་བྱོན་ནོ།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།འོད་ཟེར་གྱི་འཕྲོ་འདུ་ལས་མཛད་པ་སུམ་ཅུ་རྩ་དྲུག་གི་རྒྱུད་རང་བྱུང་ཞིང༌།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གནས་པ་འོད་ཀྱི་ཐིག་ལེ་ལས་གནས་ཕུན་སུམ་ཚོགས་པ་དྲུག་ཅུར་གནས་ཤིང༌།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སངས་རྒྱས་ཀྱི་སྐུ་འབུམ་ཕྲག་ཁྲག་ཁྲིག་དཔག་ཏུ་མེད་ཅིང་བརྗོད་ཀྱིས་མི་ལང་བ་རྣམས་སྣང་ཞིང༌།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ིགས་ལྔའི་སངས་རྒྱས་སུ་སྣང་བ་དག་གི་ལྗགས་ཀྱི་དབང་པོ་ལས་འོད་ཟེར་དཔག་ཏུ་མེད་པ་འཕྲོས་པ་ཐམས་ཅད་ཀྱང་རང</w:t>
      </w:r>
      <w:r>
        <w:rPr>
          <w:cs/>
          <w:lang w:bidi="bo-CN"/>
        </w:rPr>
        <w:t>་བྱུང་གི་ཡི་གེ་དྲུག་གི་སྒྲར་གྲག</w:t>
      </w:r>
      <w:r w:rsidRPr="00124163">
        <w:rPr>
          <w:cs/>
          <w:lang w:bidi="bo-CN"/>
        </w:rPr>
        <w:t>་པས་</w:t>
      </w:r>
      <w:r>
        <w:rPr>
          <w:lang w:bidi="bo-CN"/>
        </w:rPr>
        <w:t>{</w:t>
      </w:r>
      <w:r w:rsidRPr="00124163">
        <w:rPr>
          <w:cs/>
          <w:lang w:bidi="bo-CN"/>
        </w:rPr>
        <w:t>མཛད་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16"/>
      </w:r>
      <w:r w:rsidRPr="00124163">
        <w:rPr>
          <w:cs/>
          <w:lang w:bidi="bo-CN"/>
        </w:rPr>
        <w:t>པ་མེད་པའི་ཐུགས་རྗེ་ཕྱོགས་བཅུར་འཕྲོས་སོ།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་ཉིད་ཀྱི་ངང་ལས་སངས་རྒྱས་རྣམ་པར་སྣང་མཛད་ཆེན་པོའི་སྐུ་གཙོ་འཁོར་དང་བཅས་པ་གྲངས་མེད་པ་ཆོས་ཉིད་ཀུན་ཏུ་བཟང་པོའི་ལོངས་སྤྱོད་དུ་འདུས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རྫོགས་པ་ཆེན་པོའི་སྐུ་འོད་འབར་རོ།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།དེ་བཞིན་དུ་མི་བསྐྱོད་པ་དང༌།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རིན་ཆེན་འབྱུང་ལྡན་དང༌།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སྣང་བ་མཐའ་ཡས་དང༌།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དོན་ཡོད་གྲུབ་པ་ལ་སོགས་པ་སོ་སོའི་དཀྱིལ་འཁོར་དང་བཅས་པ་གྲངས་མེད་བརྗོད་དུ་མེད་པ་དང་</w:t>
      </w:r>
      <w:r>
        <w:rPr>
          <w:rStyle w:val="PageNumberPrintEdition"/>
        </w:rPr>
        <w:t>[page My-6b</w:t>
      </w:r>
      <w:r w:rsidRPr="00DF31F1">
        <w:rPr>
          <w:rStyle w:val="PageNumberPrintEdition"/>
        </w:rPr>
        <w:t>]</w:t>
      </w:r>
      <w:r w:rsidRPr="00124163">
        <w:rPr>
          <w:cs/>
          <w:lang w:bidi="bo-CN"/>
        </w:rPr>
        <w:t>བཅས་པ།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ཉིད་ཀྱི་ལོངས་སྤྱོད་དུ་འདུས་ཤིང་རྫོགས་པ་ཆེན་པོའི་སྐུར་འོད་འབར་རོ།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།དེའི་ཚེ་འོད་ཁྱིམ་རྣམ་པར་དག་པ་ཤིན་ཏུ་བཀོད་ལེགས་པའི་གནས་ཁང་བུ་བརྩེགས་པ་ན།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སྟོན་པ་རྣམ་པར་</w:t>
      </w:r>
      <w:r w:rsidRPr="001A0A14">
        <w:rPr>
          <w:rStyle w:val="PageNumberPrintEdition"/>
          <w:rtl/>
          <w:cs/>
        </w:rPr>
        <w:t>[11-page Dg]</w:t>
      </w:r>
      <w:r w:rsidRPr="00124163">
        <w:rPr>
          <w:cs/>
          <w:lang w:bidi="bo-CN"/>
        </w:rPr>
        <w:t>དག་པ་རང་ཤེས་རིག་གི་རྒྱལ་པོ་རྣམ་པར་སྣང་མཛད་གང་ཆེན་</w:t>
      </w:r>
      <w:r w:rsidRPr="00106743">
        <w:rPr>
          <w:rStyle w:val="PageNumberPrintEdition"/>
          <w:cs/>
        </w:rPr>
        <w:t>[page Ad-15]</w:t>
      </w:r>
      <w:r w:rsidRPr="00124163">
        <w:rPr>
          <w:cs/>
          <w:lang w:bidi="bo-CN"/>
        </w:rPr>
        <w:t>མཚོ་ཞེས་བྱ་བ།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དཀྱིལ་འཁོར་ཐམས་ཅད་ཀྱི་མངའ་བདག་ཏུ་བྱུང་སྟེ།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སྐུ་གསུང་ཐུགས་བྱས་པ་མེད་པའི་བསྟན་པ་རིན་པོ་ཆེའི་ངང་ལས་མི་གཡོ།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མི་འབྱུང༌།</w:t>
      </w:r>
      <w:r w:rsidRPr="00124163">
        <w:rPr>
          <w:lang w:bidi="bo-CN"/>
        </w:rPr>
        <w:t> </w:t>
      </w:r>
      <w:r>
        <w:rPr>
          <w:cs/>
          <w:lang w:bidi="bo-CN"/>
        </w:rPr>
        <w:t>མི་གན</w:t>
      </w:r>
      <w:r>
        <w:rPr>
          <w:rFonts w:hint="cs"/>
          <w:cs/>
          <w:lang w:bidi="bo-CN"/>
        </w:rPr>
        <w:t>ས་</w:t>
      </w:r>
      <w:r w:rsidRPr="00124163">
        <w:rPr>
          <w:cs/>
          <w:lang w:bidi="bo-CN"/>
        </w:rPr>
        <w:t>མི་ལེན།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མི་འདོར།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མི་བསྐྱོད་པ་ཉིད་དུ་རང་བྱུང་ངོ༌།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cs/>
          <w:lang w:bidi="bo-CN"/>
        </w:rPr>
        <w:t>དེའི་ཚེ་གདུལ་བྱ་མ་ཡིན་འདུལ་བྱེད་རིན་པོ་ཆེ་མཛེས་པའི་འཁོར་ཚོམ་བུ་འབུམ་ཕྲག་གྲངས་མེད་པ་ཡང༌།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ཉིད་ཀྱི་སྐུ་དང༌།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གསུང་དང༌།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ཐུགས་དང༌།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ཡོན་ཏན་དང༌།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འཕྲིན་ལས་ཉིད་ལས་འཕྲོ་ཞིང་འདུས་སོ།</w:t>
      </w:r>
      <w:r w:rsidRPr="00124163">
        <w:rPr>
          <w:lang w:bidi="bo-CN"/>
        </w:rPr>
        <w:t> </w:t>
      </w:r>
      <w:r>
        <w:rPr>
          <w:cs/>
          <w:lang w:bidi="bo-CN"/>
        </w:rPr>
        <w:t>།དེ་ལྟར་སྣང་བ་ཀུན་ཀྱང་སྟེང་དང༌</w:t>
      </w:r>
      <w:r w:rsidRPr="00124163">
        <w:rPr>
          <w:cs/>
          <w:lang w:bidi="bo-CN"/>
        </w:rPr>
        <w:t>འོག་དང༌།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ཕྱོགས་བཅུའི་འཇིག་རྟེན་མ་ཡིན་ཞིང༌།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ཐམས་ཅད་ཀྱང་རྣམ་དག་སྟུག་པོ་བཀོད་པ་བདེ་བའི་ཞིང་རང་སྣང་རྣམ་པར་དག་པ་རང་ཤར་བའི་སངས་རྒྱས་ཀྱི་ཞིང་ཁམས་དག་པར་གསལ་བར་གྱུར་ཏ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།དེ་ཉིད་ཀྱི་སྣང་ཆ་ལས་མཚན་དང་དཔེ་བྱད་ཕུན་སུམ་ཚོགས་པ་རྡོ་རྗེ་</w:t>
      </w:r>
      <w:r w:rsidRPr="00124163">
        <w:rPr>
          <w:cs/>
        </w:rPr>
        <w:t>འཆང</w:t>
      </w:r>
      <w:r w:rsidRPr="00124163">
        <w:rPr>
          <w:cs/>
          <w:lang w:bidi="bo-CN"/>
        </w:rPr>
        <w:t>་ཡོན་ཏན་རྫོགས་པའི་སྐུར་བྱུང་བ་ནི།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སེམས་བསྐྱེད་པའི་རྟེན་དུ་རྡོ་རྗེ་ཕུལ་བ་ལས་ཕྱུང་བའོ།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།དེ་ཡང་བསོད་ནམས་རྣམ་པར་དག་པས་སྐུ་སྣང་ལ་རང་བཞིན་མེད་པ།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བསགས་པ་རྣམ་པར་དག་པས།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ཐུགས་ཀྱི་</w:t>
      </w:r>
      <w:r w:rsidRPr="00124163">
        <w:rPr>
          <w:cs/>
          <w:lang w:bidi="bo-CN"/>
        </w:rPr>
        <w:lastRenderedPageBreak/>
        <w:t>ཤེས་རབ་ཆེན་པོས་རྣམ་པ་ཐམས་ཅད་མཁྱེན་པ་ལ་སྤྱོད་པའོ།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།དེ་ལྟར་ཆོས་ཀྱི་སྐུའི་དུས་ན་གནས་ཆོས་ཀྱི་དབྱིངས་དམིགས་བསམ་རྣམ་པར་དག་པ་ན།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སྟོན་པ་ཀུན་ཏུ་བཟང་པོ་རང་བཞིན་གྱི་མཛད་པ་མ་ལུས་པ་རྫོགས་པར་མཛད་ཅིང་བཞུགས་པ་ཡང༌།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འཁོར་རྡུལ་གཅིག་</w:t>
      </w:r>
      <w:r w:rsidRPr="00106743">
        <w:rPr>
          <w:rStyle w:val="PageNumberPrintEdition"/>
          <w:cs/>
        </w:rPr>
        <w:t>[page Ad-16]</w:t>
      </w:r>
      <w:r w:rsidRPr="00124163">
        <w:rPr>
          <w:cs/>
          <w:lang w:bidi="bo-CN"/>
        </w:rPr>
        <w:t>གི་སྟེང་ན་རྡུལ་སྙེད་ཀྱི་སངས་རྒྱས་དཔག་ཏུ་མེད་པ་རྣམས་དང་ལྷན་ཅིག་བསྟན་པ་དངོས་རང་བཞིན་རྫོགས་པ་ཆེན་པོ་ཆོས་ཉིད་ཀྱི་རྡོ་རྗེ་སུས་ཀྱང་འདུས་མ་བྱས་པ་ཉིད།</w:t>
      </w:r>
      <w:r w:rsidRPr="00124163">
        <w:rPr>
          <w:lang w:bidi="bo-CN"/>
        </w:rPr>
        <w:t> </w:t>
      </w:r>
      <w:r>
        <w:rPr>
          <w:cs/>
          <w:lang w:bidi="bo-CN"/>
        </w:rPr>
        <w:t>དུས་ཆོས་ཉིད་ལ་</w:t>
      </w:r>
      <w:r>
        <w:rPr>
          <w:lang w:bidi="bo-CN"/>
        </w:rPr>
        <w:t>{</w:t>
      </w:r>
      <w:r>
        <w:rPr>
          <w:rFonts w:hint="cs"/>
          <w:cs/>
          <w:lang w:bidi="bo-CN"/>
        </w:rPr>
        <w:t>འ</w:t>
      </w:r>
      <w:r w:rsidRPr="00124163">
        <w:rPr>
          <w:cs/>
          <w:lang w:bidi="bo-CN"/>
        </w:rPr>
        <w:t>ཐོང་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17"/>
      </w:r>
      <w:r w:rsidRPr="00124163">
        <w:rPr>
          <w:cs/>
          <w:lang w:bidi="bo-CN"/>
        </w:rPr>
        <w:t>བ་རྣམ་པར་དག་པའི་སྤྱོད་ཡུལ་ཕུན་སུམ་ཚོགས་པ་ལྔར་བཞུགས་སོ།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3"/>
        <w:rPr>
          <w:cs/>
        </w:rPr>
      </w:pPr>
      <w:r w:rsidRPr="003A4D24">
        <w:t xml:space="preserve">2.1.2.1 </w:t>
      </w:r>
      <w:r w:rsidRPr="00124163">
        <w:rPr>
          <w:cs/>
        </w:rPr>
        <w:t>སྐུ་གསུང་ཐུགས་མི་ཟད་པ་རྒྱན་གྱི་འཁོར་ལོའི་མཛད་པ་སུམ་ཅུ་རྩ་དྲུག</w:t>
      </w:r>
      <w:r w:rsidRPr="00124163">
        <w:rPr>
          <w:rStyle w:val="FootnoteReference"/>
          <w:cs/>
        </w:rPr>
        <w:footnoteReference w:id="18"/>
      </w:r>
    </w:p>
    <w:p w:rsidR="00061A6E" w:rsidRPr="001C19CA" w:rsidRDefault="00061A6E" w:rsidP="00061A6E">
      <w:pPr>
        <w:pStyle w:val="Paragraph"/>
        <w:rPr>
          <w:cs/>
        </w:rPr>
      </w:pPr>
      <w:r>
        <w:rPr>
          <w:rStyle w:val="PageNumberPrintEdition"/>
        </w:rPr>
        <w:t>[page My-7a</w:t>
      </w:r>
      <w:r w:rsidRPr="00DF31F1">
        <w:rPr>
          <w:rStyle w:val="PageNumberPrintEdition"/>
        </w:rPr>
        <w:t>]</w:t>
      </w:r>
      <w:r w:rsidRPr="00124163">
        <w:rPr>
          <w:rStyle w:val="Sabcad"/>
          <w:cs/>
          <w:lang w:bidi="bo-CN"/>
        </w:rPr>
        <w:t>འདིའི་དུས་ན་སྐུ་གསུང་ཐུགས་མི་</w:t>
      </w:r>
      <w:r>
        <w:rPr>
          <w:rStyle w:val="Sabcad"/>
          <w:rFonts w:hint="cs"/>
          <w:cs/>
          <w:lang w:bidi="bo-CN"/>
        </w:rPr>
        <w:t>བ</w:t>
      </w:r>
      <w:r w:rsidRPr="00124163">
        <w:rPr>
          <w:rStyle w:val="Sabcad"/>
          <w:cs/>
          <w:lang w:bidi="bo-CN"/>
        </w:rPr>
        <w:t>ཟད་པ་རྒྱན་གྱི་འཁོར་ལོའི་མཛད་པ་སུམ་ཅུ་རྩ་དྲུག་ལས།</w:t>
      </w:r>
      <w:r w:rsidRPr="00124163">
        <w:rPr>
          <w:rStyle w:val="Sabcad"/>
          <w:lang w:bidi="bo-CN"/>
        </w:rPr>
        <w:t> </w:t>
      </w:r>
    </w:p>
    <w:p w:rsidR="00061A6E" w:rsidRPr="00124163" w:rsidRDefault="00061A6E" w:rsidP="00061A6E">
      <w:pPr>
        <w:pStyle w:val="Heading4"/>
        <w:rPr>
          <w:cs/>
        </w:rPr>
      </w:pPr>
      <w:r w:rsidRPr="003A4D24">
        <w:t xml:space="preserve">2.1.2.1.1 </w:t>
      </w:r>
      <w:r w:rsidRPr="005E6995">
        <w:rPr>
          <w:rFonts w:ascii="Microsoft Himalaya" w:hAnsi="Microsoft Himalaya" w:hint="cs"/>
          <w:cs/>
          <w:lang w:bidi="bo-CN"/>
        </w:rPr>
        <w:t>སྐུ།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t xml:space="preserve">2.1.2.1.1.1 </w:t>
      </w:r>
      <w:r w:rsidRPr="00124163">
        <w:rPr>
          <w:rFonts w:eastAsia="Microsoft Himalaya"/>
          <w:cs/>
        </w:rPr>
        <w:t>སྐུའི་ཕྱིའི་མཛད་པ་བཞི།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སྐུའི་ཕྱིའི་མཛད་པ་བཞི་ནི།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མི་འགྱུར་བ་དང༌།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མི་འོང་བ་དང༌།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མི་འགྲོ་བ་དང༌།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མི་གནས་</w:t>
      </w:r>
      <w:r w:rsidRPr="00AF03C5">
        <w:rPr>
          <w:rStyle w:val="PageNumberPrintEdition"/>
          <w:rtl/>
          <w:cs/>
        </w:rPr>
        <w:t>[12-page Dg]</w:t>
      </w:r>
      <w:r w:rsidRPr="00124163">
        <w:rPr>
          <w:cs/>
          <w:lang w:bidi="bo-CN"/>
        </w:rPr>
        <w:t>པ་ཉིད་དོ།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t xml:space="preserve">2.1.2.1.1.2 </w:t>
      </w:r>
      <w:r w:rsidRPr="00124163">
        <w:rPr>
          <w:rFonts w:eastAsia="Microsoft Himalaya"/>
          <w:cs/>
        </w:rPr>
        <w:t>ནང་གི་བཞི།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ནང་གི་བཞི་ནི།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མི་སྣང་བ་དང༌།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མི་མཛད་པ་དང༌།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མི་འཕྲོ་བ་དང༌།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མི་འདུ་བའོ།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t xml:space="preserve">2.1.2.1.1.3 </w:t>
      </w:r>
      <w:r w:rsidRPr="00124163">
        <w:rPr>
          <w:rFonts w:eastAsia="Microsoft Himalaya"/>
          <w:cs/>
        </w:rPr>
        <w:t>གསང་བའི་བཞི།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གསང་བའི་བཞི་ནི།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ལྷང་ངེ་བ་དང༌།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ལྷན་ནེ་བ་དང༌།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ལྷག་གེ་བ་དང༌།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ཐལ་ལེ་བའོ།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4"/>
        <w:rPr>
          <w:cs/>
        </w:rPr>
      </w:pPr>
      <w:r w:rsidRPr="003A4D24">
        <w:t xml:space="preserve">2.1.2.1.2 </w:t>
      </w:r>
      <w:r w:rsidRPr="005E6995">
        <w:rPr>
          <w:rFonts w:ascii="Microsoft Himalaya" w:hAnsi="Microsoft Himalaya" w:hint="cs"/>
          <w:cs/>
          <w:lang w:bidi="bo-CN"/>
        </w:rPr>
        <w:t>གསུང་།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t xml:space="preserve">2.1.2.1.2.1 </w:t>
      </w:r>
      <w:r w:rsidRPr="00124163">
        <w:rPr>
          <w:rFonts w:eastAsia="Microsoft Himalaya"/>
          <w:cs/>
        </w:rPr>
        <w:t>གསུང་གི་ཕྱིའི་མཛད་པ་བཞི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གསུང་གི་ཕྱིའི་མཛད་པ་བཞི་ནི།</w:t>
      </w:r>
      <w:r w:rsidRPr="00124163">
        <w:rPr>
          <w:rStyle w:val="Sabcad"/>
          <w:lang w:bidi="bo-CN"/>
        </w:rPr>
        <w:t> </w:t>
      </w:r>
      <w:r>
        <w:rPr>
          <w:rStyle w:val="Sabcad"/>
          <w:lang w:bidi="bo-CN"/>
        </w:rPr>
        <w:t>{</w:t>
      </w:r>
      <w:r w:rsidRPr="00124163">
        <w:rPr>
          <w:cs/>
          <w:lang w:bidi="bo-CN"/>
        </w:rPr>
        <w:t>རྗོད་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19"/>
      </w:r>
      <w:r w:rsidRPr="00124163">
        <w:rPr>
          <w:cs/>
          <w:lang w:bidi="bo-CN"/>
        </w:rPr>
        <w:t>དུ་མེད་པ་དང༌།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བསྟན་དུ་མེད་པ་དང༌།</w:t>
      </w:r>
      <w:r w:rsidRPr="00124163">
        <w:rPr>
          <w:lang w:bidi="bo-CN"/>
        </w:rPr>
        <w:t> </w:t>
      </w:r>
      <w:r>
        <w:rPr>
          <w:lang w:bidi="bo-CN"/>
        </w:rPr>
        <w:t>{</w:t>
      </w:r>
      <w:r w:rsidRPr="00124163">
        <w:rPr>
          <w:cs/>
          <w:lang w:bidi="bo-CN"/>
        </w:rPr>
        <w:t>ལྟར་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20"/>
      </w:r>
      <w:r w:rsidRPr="00124163">
        <w:rPr>
          <w:cs/>
          <w:lang w:bidi="bo-CN"/>
        </w:rPr>
        <w:t>མེད་པ་དང༌།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ཅུང་ཟད་མེད་པའོ།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lastRenderedPageBreak/>
        <w:t xml:space="preserve">2.1.2.1.2.2 </w:t>
      </w:r>
      <w:r w:rsidRPr="00124163">
        <w:rPr>
          <w:rFonts w:eastAsia="Microsoft Himalaya"/>
          <w:cs/>
        </w:rPr>
        <w:t>ནང་གི་བཞི།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ནང་གི་བཞི་ནི།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རང་བཞིན་དུ་དང༌།</w:t>
      </w:r>
      <w:r w:rsidRPr="00124163">
        <w:rPr>
          <w:lang w:bidi="bo-CN"/>
        </w:rPr>
        <w:t> </w:t>
      </w:r>
      <w:r>
        <w:rPr>
          <w:cs/>
          <w:lang w:bidi="bo-CN"/>
        </w:rPr>
        <w:t>གྱི</w:t>
      </w:r>
      <w:r w:rsidRPr="00124163">
        <w:rPr>
          <w:cs/>
          <w:lang w:bidi="bo-CN"/>
        </w:rPr>
        <w:t>ན་</w:t>
      </w:r>
      <w:r>
        <w:rPr>
          <w:rFonts w:hint="cs"/>
          <w:cs/>
          <w:lang w:bidi="bo-CN"/>
        </w:rPr>
        <w:t>དྷ་</w:t>
      </w:r>
      <w:r w:rsidRPr="00124163">
        <w:rPr>
          <w:cs/>
          <w:lang w:bidi="bo-CN"/>
        </w:rPr>
        <w:t>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ཡུལ་ཅན་མ་ཡིན་པ་དང༌།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དུ་མ་མེད་པའོ།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t xml:space="preserve">2.1.2.1.2.3 </w:t>
      </w:r>
      <w:r w:rsidRPr="00124163">
        <w:rPr>
          <w:rFonts w:eastAsia="Microsoft Himalaya"/>
          <w:cs/>
        </w:rPr>
        <w:t>གསང་བའི་བཞི།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གསང་བའི་བཞི་ནི།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སོ་མ་དང༌།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གཉུག་མ་དང༌།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རྣལ་མ་དང༌།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མ་བཅོས་པའོ།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4"/>
        <w:rPr>
          <w:cs/>
        </w:rPr>
      </w:pPr>
      <w:r w:rsidRPr="003A4D24">
        <w:t xml:space="preserve">2.1.2.1.3 </w:t>
      </w:r>
      <w:r w:rsidRPr="005E6995">
        <w:rPr>
          <w:rFonts w:ascii="Microsoft Himalaya" w:hAnsi="Microsoft Himalaya" w:hint="cs"/>
          <w:cs/>
          <w:lang w:bidi="bo-CN"/>
        </w:rPr>
        <w:t>ཐུགས།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t xml:space="preserve">2.1.2.1.3.1 </w:t>
      </w:r>
      <w:r w:rsidRPr="00124163">
        <w:rPr>
          <w:rFonts w:eastAsia="Microsoft Himalaya"/>
          <w:cs/>
        </w:rPr>
        <w:t>ཐུགས་ཀྱི་ཕྱིའི་མཛད་པ་བཞི།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ཐུགས་ཀྱི་</w:t>
      </w:r>
      <w:r w:rsidRPr="00124163">
        <w:rPr>
          <w:rStyle w:val="Sabcad"/>
          <w:cs/>
        </w:rPr>
        <w:t>ཕྱིའི</w:t>
      </w:r>
      <w:r w:rsidRPr="00124163">
        <w:rPr>
          <w:rStyle w:val="Sabcad"/>
          <w:cs/>
          <w:lang w:bidi="bo-CN"/>
        </w:rPr>
        <w:t>་</w:t>
      </w:r>
      <w:r w:rsidRPr="00124163">
        <w:rPr>
          <w:rStyle w:val="Sabcad"/>
          <w:cs/>
        </w:rPr>
        <w:t>མཛད</w:t>
      </w:r>
      <w:r w:rsidRPr="00124163">
        <w:rPr>
          <w:rStyle w:val="Sabcad"/>
          <w:cs/>
          <w:lang w:bidi="bo-CN"/>
        </w:rPr>
        <w:t>་</w:t>
      </w:r>
      <w:r w:rsidRPr="00124163">
        <w:rPr>
          <w:rStyle w:val="Sabcad"/>
          <w:cs/>
        </w:rPr>
        <w:t>པ</w:t>
      </w:r>
      <w:r w:rsidRPr="00124163">
        <w:rPr>
          <w:rStyle w:val="Sabcad"/>
          <w:cs/>
          <w:lang w:bidi="bo-CN"/>
        </w:rPr>
        <w:t>་བཞི་ནི།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དྲི་མ་མེད་པའི་ཏིང་ངེ་འཛིན་དང༌།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སེང་གེ་རྣམ་པར་བ</w:t>
      </w:r>
      <w:r>
        <w:rPr>
          <w:rFonts w:hint="cs"/>
          <w:cs/>
          <w:lang w:bidi="bo-CN"/>
        </w:rPr>
        <w:t>སྒྱི</w:t>
      </w:r>
      <w:r w:rsidRPr="00124163">
        <w:rPr>
          <w:cs/>
          <w:lang w:bidi="bo-CN"/>
        </w:rPr>
        <w:t>ངས་པའི་ཏིང་ངེ་འཛིན་དང༌།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དཔའ་བར་འགྲོ་བའི་ཏིང་ངེ་འཛིན་དང༌།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ཡིད་བཞིན་གྱི་ནོར་བུའི་ཏོག་གི་ཏིང་ངེ་འཛིན་ནོ།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t xml:space="preserve">2.1.2.1.3.2 </w:t>
      </w:r>
      <w:r w:rsidRPr="00124163">
        <w:rPr>
          <w:rFonts w:eastAsia="Microsoft Himalaya"/>
          <w:cs/>
        </w:rPr>
        <w:t>ནང་གི་བཞི།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ནང་གི་བཞི་ནི།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རྒྱལ་མཚན་གྱི་རྩེ་མོ་རྣམ་པར་རོལ་བ་དང༌།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གློག་གི་ཕྲེང་བ་དང༌།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འཁོར་ལོ་</w:t>
      </w:r>
      <w:r w:rsidRPr="00106743">
        <w:rPr>
          <w:rStyle w:val="PageNumberPrintEdition"/>
          <w:cs/>
        </w:rPr>
        <w:t>[page Ad-17]</w:t>
      </w:r>
      <w:r w:rsidRPr="00124163">
        <w:rPr>
          <w:cs/>
          <w:lang w:bidi="bo-CN"/>
        </w:rPr>
        <w:t>ཆེན་པོ་དང༌།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འོད་འབར་བའི་ཏིང་ངེ་འཛིན་ནོ།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t xml:space="preserve">2.1.2.1.3.3 </w:t>
      </w:r>
      <w:r w:rsidRPr="00124163">
        <w:rPr>
          <w:rFonts w:eastAsia="Microsoft Himalaya"/>
          <w:cs/>
        </w:rPr>
        <w:t>གསང་བའི་བཞི།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གསང་བའི་བཞི་ནི།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ཕྱག་རྒྱ་ཟིལ་གྱིས་གནོན་པ་དང༌།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འབར་ཆེན་མཉམ་པ་དང༌།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ཆོས་ཉིད་སྣ་ཚོགས་པ་དང༌།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རྣམ་པར་བཀོད་པ་རང་སྣང་རོལ་པ་ཞེས་བྱ་བའི་ཏིང་ངེ་འཛིན་ནོ།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FootnoteReference"/>
          <w:cs/>
          <w:lang w:bidi="bo-CN"/>
        </w:rPr>
        <w:footnoteReference w:id="21"/>
      </w:r>
      <w:r w:rsidRPr="00124163">
        <w:rPr>
          <w:cs/>
          <w:lang w:bidi="bo-CN"/>
        </w:rPr>
        <w:t>དེ་དག་ཀྱང་དོན་བྱ་བྱེད་ཀྱི་མཛད་པ་ནི་མ་ཡིན་གྱི།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ཡོན་ཏན་གྱི་ངོ་བོ་དང་རྩལ་དུ་ཤར་བའི་ཆར་གྱུར་པས་མཛད་པ་ཞེས་བྱའོ།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3"/>
        <w:rPr>
          <w:cs/>
        </w:rPr>
      </w:pPr>
      <w:r w:rsidRPr="003A4D24">
        <w:t xml:space="preserve">2.1.2.2 </w:t>
      </w:r>
      <w:r w:rsidRPr="00124163">
        <w:rPr>
          <w:cs/>
        </w:rPr>
        <w:t>ལོངས་སྤྱོད་རྫོགས་པ་སྐུའི་སྐུ་གསུང་ཐུགས་མི་</w:t>
      </w:r>
      <w:r>
        <w:rPr>
          <w:rFonts w:hint="cs"/>
          <w:cs/>
        </w:rPr>
        <w:t>བ</w:t>
      </w:r>
      <w:r w:rsidRPr="00124163">
        <w:rPr>
          <w:cs/>
        </w:rPr>
        <w:t>ཟད་པ་རྒྱན་གྱི་འཁོར་ལོའི་མཛད་པ་སུམ་ཅུ་རྩ་དྲུག་ཏུ་རང་ཤར་བ།</w:t>
      </w:r>
    </w:p>
    <w:p w:rsidR="00061A6E" w:rsidRDefault="00061A6E" w:rsidP="00061A6E">
      <w:pPr>
        <w:pStyle w:val="Paragraph"/>
        <w:rPr>
          <w:lang w:bidi="bo-CN"/>
        </w:rPr>
      </w:pPr>
      <w:r w:rsidRPr="00124163">
        <w:rPr>
          <w:rStyle w:val="Sabcad"/>
          <w:cs/>
          <w:lang w:bidi="bo-CN"/>
        </w:rPr>
        <w:t>དེ་ནས་ལོངས་སྤྱོད་རྫོགས་པའི་སྐུར་རང་བྱོན་ཏེ།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སྔར་གྱི་སྣང་བ་དང་ཐུགས་རྗེའི་འཆར་ཚུལ་མ་འགགས་པའི་རྩལ་གྱི་རོལ་པ་ལས།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གནས་རྣམ་དག་སྟུག་པོ་བཀོད་པར།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སྟོན་པ་རྣམ་པར་སྣང་མཛད་གང་ཆེན་མཚ</w:t>
      </w:r>
      <w:r>
        <w:rPr>
          <w:cs/>
          <w:lang w:bidi="bo-CN"/>
        </w:rPr>
        <w:t>ོའི་མཉམ་གཞག་གི་ཕྱག་མཐིལ་ནས་</w:t>
      </w:r>
      <w:r>
        <w:rPr>
          <w:lang w:bidi="bo-CN"/>
        </w:rPr>
        <w:t>{</w:t>
      </w:r>
      <w:r>
        <w:rPr>
          <w:cs/>
          <w:lang w:bidi="bo-CN"/>
        </w:rPr>
        <w:t>པད</w:t>
      </w:r>
      <w:r>
        <w:rPr>
          <w:rFonts w:hint="cs"/>
          <w:cs/>
          <w:lang w:bidi="bo-CN"/>
        </w:rPr>
        <w:t>་མེའི</w:t>
      </w:r>
      <w:r w:rsidRPr="00124163">
        <w:rPr>
          <w:cs/>
          <w:lang w:bidi="bo-CN"/>
        </w:rPr>
        <w:t>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22"/>
      </w:r>
      <w:r w:rsidRPr="00124163">
        <w:rPr>
          <w:cs/>
          <w:lang w:bidi="bo-CN"/>
        </w:rPr>
        <w:t>སྡོང་པོ་འཁྲུངས་པའི་འདབ་མ་དང་ཕྲུམ་ཕྲུམ་རྣམས་ཀྱི་སྟེང</w:t>
      </w:r>
      <w:r>
        <w:rPr>
          <w:cs/>
          <w:lang w:bidi="bo-CN"/>
        </w:rPr>
        <w:t>་ན་ཞིང་ཁམས་ཉི་ཤུ་རྩ་</w:t>
      </w:r>
      <w:r>
        <w:rPr>
          <w:rFonts w:hint="cs"/>
          <w:cs/>
          <w:lang w:bidi="bo-CN"/>
        </w:rPr>
        <w:t>ལྔ༡་</w:t>
      </w:r>
      <w:r>
        <w:rPr>
          <w:cs/>
          <w:lang w:bidi="bo-CN"/>
        </w:rPr>
        <w:t>རེ་རྩེག</w:t>
      </w:r>
      <w:r w:rsidRPr="00124163">
        <w:rPr>
          <w:cs/>
          <w:lang w:bidi="bo-CN"/>
        </w:rPr>
        <w:t>་མར་གནས་པའི་སྣང་བ་རྣམས་ཁ་དོག་དང་རྣམ་པ་ཐ་དད་</w:t>
      </w:r>
      <w:r>
        <w:rPr>
          <w:rStyle w:val="PageNumberPrintEdition"/>
        </w:rPr>
        <w:t>[page My-7b</w:t>
      </w:r>
      <w:r w:rsidRPr="00DF31F1">
        <w:rPr>
          <w:rStyle w:val="PageNumberPrintEdition"/>
        </w:rPr>
        <w:t>]</w:t>
      </w:r>
      <w:r w:rsidRPr="00124163">
        <w:rPr>
          <w:cs/>
          <w:lang w:bidi="bo-CN"/>
        </w:rPr>
        <w:t>ཆུ་ཟླ་འདྲ་བ་ལ།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བརྩེགས་མ་ཐམས་ཅད་ཀྱང་ཡས་མན་དུ་རྒྱ་ཐེབ་བརྩེགས་པ་ལྟ་བུ་ལ།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ཕན་ཚུན་ཟ་འོག་གི་གུར་ཁྱིམ་བཀྲམ་པ་ལྟ་བུ་རྣམས་</w:t>
      </w:r>
      <w:r w:rsidRPr="00AF03C5">
        <w:rPr>
          <w:rStyle w:val="PageNumberPrintEdition"/>
          <w:rtl/>
          <w:cs/>
        </w:rPr>
        <w:t>[13-page Dg]</w:t>
      </w:r>
      <w:r w:rsidRPr="00124163">
        <w:rPr>
          <w:cs/>
          <w:lang w:bidi="bo-CN"/>
        </w:rPr>
        <w:t>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རིགས་ལྔའི་སངས་རྒྱས་ཀྱི་སྐུ་ཡང་སྣ་ཚོགས་རྣམ་གྲངས་དཔག་ཏུ་མེད་དོ།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།ཞབས་སྐྱིལ་ཀྲུང་མན་</w:t>
      </w:r>
      <w:r w:rsidRPr="00124163">
        <w:rPr>
          <w:cs/>
        </w:rPr>
        <w:t>ཆད</w:t>
      </w:r>
      <w:r w:rsidRPr="00124163">
        <w:rPr>
          <w:cs/>
          <w:lang w:bidi="bo-CN"/>
        </w:rPr>
        <w:t>་ལ་སྤོས་ཆུའི་རྒྱུན་དཔག་ཏུ་མེད་པ་ན།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ཞིང་</w:t>
      </w:r>
      <w:r>
        <w:rPr>
          <w:cs/>
          <w:lang w:bidi="bo-CN"/>
        </w:rPr>
        <w:t>ཁམས་བཅུ་དྲུག་བཅུ་དྲུག་གནས་པ་འང་རྩེག</w:t>
      </w:r>
      <w:r w:rsidRPr="00124163">
        <w:rPr>
          <w:cs/>
          <w:lang w:bidi="bo-CN"/>
        </w:rPr>
        <w:t>་མ་སྟེ།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ཡས་མན་དུ་རིན་པོ་ཆེའི་གདུགས་བརྩེགས་པ་ལྟ་བུ་ལ།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ཕན་ཚུན་འབྲུའི་ཕུང་པོ་བཀྲམ་</w:t>
      </w:r>
      <w:r w:rsidRPr="00106743">
        <w:rPr>
          <w:rStyle w:val="PageNumberPrintEdition"/>
          <w:cs/>
        </w:rPr>
        <w:t>[page Ad-18]</w:t>
      </w:r>
      <w:r w:rsidRPr="00124163">
        <w:rPr>
          <w:cs/>
          <w:lang w:bidi="bo-CN"/>
        </w:rPr>
        <w:t>པ་ལྟ་བུ་ནའང་རིགས་ལྔའི་སངས་རྒྱས་ལ་སོགས་པ་དཔག་ཏུ་མེད་དོ།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Default="00061A6E" w:rsidP="00061A6E">
      <w:pPr>
        <w:pStyle w:val="Paragraph"/>
        <w:rPr>
          <w:rStyle w:val="Sabcad"/>
          <w:lang w:bidi="bo-CN"/>
        </w:rPr>
      </w:pPr>
      <w:r w:rsidRPr="00124163">
        <w:rPr>
          <w:cs/>
          <w:lang w:bidi="bo-CN"/>
        </w:rPr>
        <w:lastRenderedPageBreak/>
        <w:t>གཞན་ཡང་འོད་ཟེར་བ་སྤུའི་ཁུང་བུ་ཐམས་ཅད་ནས་འཕྲོས་པའི་ཀློང་ནའང་ཞིང་དང་སྟོན་པའི་རྣམ་གྲངས་མཐའ་ཡས་ཤིང་ཚད་མེད་པ་དཔག་ཏུ་མེ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།དེ་ལྟར་ལོངས་སྐུའི་ཞིང་ན།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བསྟན་པ་དངོས་གསུང་རང་བྱུང་གི་ཡི་གེ་སུས་ཀྱང་བྱས་པ་མེད་པ་བསྟན་པ་ཐམས་ཅད་ཀྱི་བུ་དང་ལྷན་ཅིག་སྣང་བ་དེ་དག་</w:t>
      </w:r>
      <w:r w:rsidRPr="00124163">
        <w:rPr>
          <w:cs/>
        </w:rPr>
        <w:t>བཞུགས</w:t>
      </w:r>
      <w:r w:rsidRPr="00124163">
        <w:rPr>
          <w:cs/>
          <w:lang w:bidi="bo-CN"/>
        </w:rPr>
        <w:t>་པ་ཡང༌།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ཆོས་ཉིད་ལ་འགྱུར་བ་མེད་པའི་དུས་ཏེ།</w:t>
      </w:r>
      <w:r w:rsidRPr="00124163">
        <w:rPr>
          <w:lang w:bidi="bo-CN"/>
        </w:rPr>
        <w:t> </w:t>
      </w:r>
      <w:r w:rsidRPr="00124163">
        <w:rPr>
          <w:rStyle w:val="Sabcad"/>
          <w:cs/>
          <w:lang w:bidi="bo-CN"/>
        </w:rPr>
        <w:t>ལོངས་སྤྱོད་རྫོགས་པ་སྐུའི་སྐུ་གསུང་ཐུགས་མི་ཟད་པ་རྒྱན་གྱི་</w:t>
      </w:r>
      <w:r w:rsidRPr="00124163">
        <w:rPr>
          <w:rStyle w:val="Sabcad"/>
          <w:cs/>
        </w:rPr>
        <w:t>འཁོར</w:t>
      </w:r>
      <w:r w:rsidRPr="00124163">
        <w:rPr>
          <w:rStyle w:val="Sabcad"/>
          <w:cs/>
          <w:lang w:bidi="bo-CN"/>
        </w:rPr>
        <w:t>་</w:t>
      </w:r>
      <w:r w:rsidRPr="00124163">
        <w:rPr>
          <w:rStyle w:val="Sabcad"/>
          <w:cs/>
        </w:rPr>
        <w:t>ལོའི</w:t>
      </w:r>
      <w:r w:rsidRPr="00124163">
        <w:rPr>
          <w:rStyle w:val="Sabcad"/>
          <w:cs/>
          <w:lang w:bidi="bo-CN"/>
        </w:rPr>
        <w:t>་མཛད་པ་སུམ་ཅུ་རྩ་དྲུག་ཏུ་རང་ཤར་བ་ལས།</w:t>
      </w:r>
      <w:r>
        <w:rPr>
          <w:rStyle w:val="Sabcad"/>
          <w:lang w:bidi="bo-CN"/>
        </w:rPr>
        <w:t>{</w:t>
      </w:r>
      <w:r>
        <w:rPr>
          <w:rStyle w:val="Sabcad"/>
          <w:rFonts w:hint="cs"/>
          <w:cs/>
          <w:lang w:bidi="bo-CN"/>
        </w:rPr>
        <w:t>།</w:t>
      </w:r>
      <w:r>
        <w:rPr>
          <w:rStyle w:val="Sabcad"/>
          <w:lang w:bidi="bo-CN"/>
        </w:rPr>
        <w:t>}</w:t>
      </w:r>
      <w:r>
        <w:rPr>
          <w:rStyle w:val="FootnoteReference"/>
          <w:b/>
          <w:color w:val="FF0000"/>
          <w:lang w:bidi="bo-CN"/>
        </w:rPr>
        <w:footnoteReference w:id="23"/>
      </w:r>
      <w:r>
        <w:rPr>
          <w:rStyle w:val="Sabcad"/>
          <w:lang w:bidi="bo-CN"/>
        </w:rPr>
        <w:t xml:space="preserve"> </w:t>
      </w:r>
    </w:p>
    <w:p w:rsidR="00061A6E" w:rsidRPr="00124163" w:rsidRDefault="00061A6E" w:rsidP="00061A6E">
      <w:pPr>
        <w:pStyle w:val="Heading4"/>
        <w:rPr>
          <w:cs/>
        </w:rPr>
      </w:pPr>
      <w:r w:rsidRPr="003A4D24">
        <w:t xml:space="preserve">2.1.2.2.1 </w:t>
      </w:r>
      <w:r w:rsidRPr="005E6995">
        <w:rPr>
          <w:rFonts w:ascii="Microsoft Himalaya" w:hAnsi="Microsoft Himalaya" w:hint="cs"/>
          <w:cs/>
          <w:lang w:bidi="bo-CN"/>
        </w:rPr>
        <w:t>སྐུ།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t xml:space="preserve">2.1.2.2.1.1 </w:t>
      </w:r>
      <w:r w:rsidRPr="00124163">
        <w:rPr>
          <w:rFonts w:eastAsia="Microsoft Himalaya"/>
          <w:cs/>
        </w:rPr>
        <w:t>སྐུའི་ཕྱིའི་མཛད་པ་བཞི།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སྐུའི་ཕྱིའི་མཛད་པ་བཞི་ནི།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སྐུ་སྣང་ལ་རང་བཞིན་མེད་པས་གདོས་བཅས་དག་པར་མཛད།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ཡེ་ཤེས་ཀྱི་ཞལ་ཕྱག་རྫོགས་པས་སྐུ་རང་གི་ངོ་བོར་རྫོགས་པར་མཛད།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འོད་ཀྱི་ཞལ་ཕྱག་གསལ་བས་རང་སྣང་གྲོལ་བར་མཛད།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ཤེས་རབ་ཀྱི་ཞལ་ཕྱག་གསལ་བས་མཁྱེན་པ་རྫོགས་པར་མཛད་དོ།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t xml:space="preserve">2.1.2.2.1.2 </w:t>
      </w:r>
      <w:r w:rsidRPr="00124163">
        <w:rPr>
          <w:rFonts w:eastAsia="Microsoft Himalaya"/>
          <w:cs/>
        </w:rPr>
        <w:t>ནང་གི་བཞི།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ནང་གི་བཞི་ནི།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མཚན་སུམ་ཅུ་རྩ་གཉིས་འོད་ཀྱི་རྣམ་པར་སྣང་བས་སྐུའི་ཡོན་ཏན་རྫོགས་པར་མཛད།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དཔེ་བྱད་བརྒྱད་ཅུ་མངའ་བས་ཆོས་ཉིད་རྫོགས་པར་མཛད།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འོད་ཟེར་གྱི་ཚོགས་འཕྲོ་བས་ཁྱད་པར་གྱི་ཡོན་ཏན་རྫོགས་པར་མཛད།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ཞལ་ཀུན་དུ་ཐལ་ལེར་བཞུགས་པས་ལོངས་སྤྱོད་རྫོགས་པའི་མཚན་ཉིད་རྫོགས་པར་མཛད་དོ།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t xml:space="preserve">2.1.2.2.1.3 </w:t>
      </w:r>
      <w:r w:rsidRPr="00124163">
        <w:rPr>
          <w:rFonts w:eastAsia="Microsoft Himalaya"/>
          <w:cs/>
        </w:rPr>
        <w:t>གསང་བའི་བཞི།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གསང་བའི་བཞི་ནི།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མདུན་དང་རྒྱབ་མེད་པར་</w:t>
      </w:r>
      <w:r w:rsidRPr="00106743">
        <w:rPr>
          <w:rStyle w:val="PageNumberPrintEdition"/>
          <w:cs/>
        </w:rPr>
        <w:t>[page Ad-19]</w:t>
      </w:r>
      <w:r w:rsidRPr="00124163">
        <w:rPr>
          <w:cs/>
          <w:lang w:bidi="bo-CN"/>
        </w:rPr>
        <w:t>བཞུགས་པས་སྣང་ཆ་རྫོགས་</w:t>
      </w:r>
      <w:r>
        <w:rPr>
          <w:rStyle w:val="PageNumberPrintEdition"/>
        </w:rPr>
        <w:t>[page My-8a</w:t>
      </w:r>
      <w:r w:rsidRPr="00DF31F1">
        <w:rPr>
          <w:rStyle w:val="PageNumberPrintEdition"/>
        </w:rPr>
        <w:t>]</w:t>
      </w:r>
      <w:r w:rsidRPr="00124163">
        <w:rPr>
          <w:cs/>
          <w:lang w:bidi="bo-CN"/>
        </w:rPr>
        <w:t>པར་མཛད།</w:t>
      </w:r>
      <w:r w:rsidRPr="00124163">
        <w:rPr>
          <w:lang w:bidi="bo-CN"/>
        </w:rPr>
        <w:t> </w:t>
      </w:r>
      <w:r>
        <w:rPr>
          <w:cs/>
          <w:lang w:bidi="bo-CN"/>
        </w:rPr>
        <w:t>ནང་ནས་</w:t>
      </w:r>
      <w:r>
        <w:rPr>
          <w:lang w:bidi="bo-CN"/>
        </w:rPr>
        <w:t>{</w:t>
      </w:r>
      <w:r w:rsidRPr="00124163">
        <w:rPr>
          <w:cs/>
          <w:lang w:bidi="bo-CN"/>
        </w:rPr>
        <w:t>ལྟས་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24"/>
      </w:r>
      <w:r w:rsidRPr="00124163">
        <w:rPr>
          <w:cs/>
          <w:lang w:bidi="bo-CN"/>
        </w:rPr>
        <w:t>ན་ཕྱི་གསལ་བས་སྟོང་ཆའི་ཡོན་ཏན་རྫོགས་པར་མཛད།</w:t>
      </w:r>
      <w:r w:rsidRPr="00124163">
        <w:rPr>
          <w:lang w:bidi="bo-CN"/>
        </w:rPr>
        <w:t> </w:t>
      </w:r>
      <w:r>
        <w:rPr>
          <w:cs/>
          <w:lang w:bidi="bo-CN"/>
        </w:rPr>
        <w:t>ཕྱི་ནས་</w:t>
      </w:r>
      <w:r>
        <w:rPr>
          <w:lang w:bidi="bo-CN"/>
        </w:rPr>
        <w:t>{</w:t>
      </w:r>
      <w:r w:rsidRPr="00124163">
        <w:rPr>
          <w:cs/>
          <w:lang w:bidi="bo-CN"/>
        </w:rPr>
        <w:t>ལྟས་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25"/>
      </w:r>
      <w:r w:rsidRPr="00124163">
        <w:rPr>
          <w:cs/>
          <w:lang w:bidi="bo-CN"/>
        </w:rPr>
        <w:t>ན་ནང་གསལ་བས་གཉིས་སུ་མེད་</w:t>
      </w:r>
      <w:r w:rsidRPr="00AF03C5">
        <w:rPr>
          <w:rStyle w:val="PageNumberPrintEdition"/>
          <w:rtl/>
          <w:cs/>
        </w:rPr>
        <w:t>[14-page Dg]</w:t>
      </w:r>
      <w:r w:rsidRPr="00124163">
        <w:rPr>
          <w:cs/>
          <w:lang w:bidi="bo-CN"/>
        </w:rPr>
        <w:t>པའི་ཡོན་ཏན་རྫོགས་པར་མཛད།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རྩེ་མོ་ཕྱོགས་ཀུན་ཏུ་ཟང་ཐལ་བར་བཞུགས་པས་མི་གནས་འགག་པ་མེད་པའི་ཡོན་ཏན་རྫོགས་པར་མཛད་དོ།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4"/>
        <w:rPr>
          <w:cs/>
        </w:rPr>
      </w:pPr>
      <w:r w:rsidRPr="003A4D24">
        <w:t xml:space="preserve">2.1.2.2.2 </w:t>
      </w:r>
      <w:r w:rsidRPr="005E6995">
        <w:rPr>
          <w:rFonts w:ascii="Microsoft Himalaya" w:hAnsi="Microsoft Himalaya" w:hint="cs"/>
          <w:cs/>
          <w:lang w:bidi="bo-CN"/>
        </w:rPr>
        <w:t>གསུང་།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t xml:space="preserve">2.1.2.2.2.1 </w:t>
      </w:r>
      <w:r w:rsidRPr="00124163">
        <w:rPr>
          <w:rFonts w:eastAsia="Microsoft Himalaya"/>
          <w:cs/>
        </w:rPr>
        <w:t>གསུང་གི་ཕྱིའི་མཛད་པ་བཞི།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གསུང་གི་ཕྱིའི་མཛད་པ་བཞི་ནི།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རང་བྱུང་གི་ཡི་གེ་དྲུག་ལྗགས་ལས་འཕྲོས་པས་དཔག་ཏུ་མེད་པའི་ཆོས་ཉིད་ཀྱི་མཛད་པ་རྫོགས་པར་མཛད།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དེ་ཡབ་ཀྱི་ཞལ་དུ་ཞུགས་པས་མཚན་མ་མེད་པའི་ཆོས་ལ་ལོངས་སྤྱོད་པར་མཛད།</w:t>
      </w:r>
      <w:r w:rsidRPr="00124163">
        <w:rPr>
          <w:lang w:bidi="bo-CN"/>
        </w:rPr>
        <w:t> </w:t>
      </w:r>
      <w:r>
        <w:rPr>
          <w:cs/>
          <w:lang w:bidi="bo-CN"/>
        </w:rPr>
        <w:t>ཡུམ་གྱི་མཁའ་ལ</w:t>
      </w:r>
      <w:r w:rsidRPr="00124163">
        <w:rPr>
          <w:cs/>
          <w:lang w:bidi="bo-CN"/>
        </w:rPr>
        <w:t>་འཐོན་པས་གཉིས་སུ་མེད་པའི་ཆོས་ཉིད་ལ་སྤྱོད་པར་མཛད།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དེ་ཉིད་འཕྲོ་ཞིང་འདུ་བས་རང་བཞིན་མེད་པའི་མཛད་པ་རྫོགས་པར་མཛད་དོ།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lastRenderedPageBreak/>
        <w:t xml:space="preserve">2.1.2.2.2.2 </w:t>
      </w:r>
      <w:r w:rsidRPr="00124163">
        <w:rPr>
          <w:rFonts w:eastAsia="Microsoft Himalaya"/>
          <w:cs/>
        </w:rPr>
        <w:t>ནང་གི་བཞི།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ནང་གི་བཞི་ནི།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རང་གི་ངོ་བོས་བཤད་པས་བརྗོད་དུ་མེད་པའི་སྒྲ་ལ་དབང་སྒྱུར་བར་མཛད།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ཚིག་མ་ཡིན་པས་སྨྲ་བསམ་ལས་འདས་པའི་ཆོས་ཉིད་ལ་ལོངས་སྤྱོད་པར་མཛད།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དོན་གོ་བར་སྣང་བས་འདུ་མི་བྱེད་པའི་ཆོས་ཉིད་ལ་ལོངས་སྤྱོད་པར་མཛད།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འོད་ཟེར་དུ་མ་ཞལ་ལས་འཕྲོ་བས་གདུལ་བྱ་དང</w:t>
      </w:r>
      <w:r>
        <w:rPr>
          <w:cs/>
          <w:lang w:bidi="bo-CN"/>
        </w:rPr>
        <w:t>་འདུལ་བྱེད་ཀྱི་ཆོས་ལ་ལོངས་སྤྱོ</w:t>
      </w:r>
      <w:r>
        <w:rPr>
          <w:rFonts w:hint="cs"/>
          <w:cs/>
          <w:lang w:bidi="bo-CN"/>
        </w:rPr>
        <w:t>ད་</w:t>
      </w:r>
      <w:r w:rsidRPr="00124163">
        <w:rPr>
          <w:cs/>
          <w:lang w:bidi="bo-CN"/>
        </w:rPr>
        <w:t>པར་མཛད་དོ།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t xml:space="preserve">2.1.2.2.2.3 </w:t>
      </w:r>
      <w:r w:rsidRPr="00124163">
        <w:rPr>
          <w:rFonts w:eastAsia="Microsoft Himalaya"/>
          <w:cs/>
        </w:rPr>
        <w:t>གསང་བའི་བཞི།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གསང་བའི་བཞི་ནི།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སྐུའི་སྦྱོར་བ་དག་པས་རང་བྱུང་གི་ཆོས་ལ་སྤྱོད་པར་མཛད།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གསུང་གི་སྦྱོར་བ་ད</w:t>
      </w:r>
      <w:r w:rsidRPr="00124163">
        <w:rPr>
          <w:cs/>
        </w:rPr>
        <w:t>ག</w:t>
      </w:r>
      <w:r w:rsidRPr="00124163">
        <w:rPr>
          <w:cs/>
          <w:lang w:bidi="bo-CN"/>
        </w:rPr>
        <w:t>་པས་ཟག་པ་མེད་པའི་</w:t>
      </w:r>
      <w:r w:rsidRPr="00106743">
        <w:rPr>
          <w:rStyle w:val="PageNumberPrintEdition"/>
          <w:cs/>
        </w:rPr>
        <w:t>[page Ad-20]</w:t>
      </w:r>
      <w:r w:rsidRPr="00124163">
        <w:rPr>
          <w:cs/>
          <w:lang w:bidi="bo-CN"/>
        </w:rPr>
        <w:t>ཆོས་ལ་སྤྱོད་པར་མཛད།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ཐུགས་ཀྱི་སྦྱོར་བ་དག་པས་རྣམ་པ་ཐམས་ཅད་མཁྱེན་པའི་ཡེ་ཤེས་ལ་ལོངས་</w:t>
      </w:r>
      <w:r w:rsidRPr="00124163">
        <w:rPr>
          <w:cs/>
        </w:rPr>
        <w:t>སྤྱོད</w:t>
      </w:r>
      <w:r w:rsidRPr="00124163">
        <w:rPr>
          <w:cs/>
          <w:lang w:bidi="bo-CN"/>
        </w:rPr>
        <w:t>་པར་མཛད།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ཞལ་གྱི་སྦྱོར་བ་དག་པས་ཐམས་ཅད་མཁྱེན་པའི་ཆོས་ལ་ལོངས་སྤྱོད་པར་མཛད་དོ།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4"/>
        <w:rPr>
          <w:cs/>
        </w:rPr>
      </w:pPr>
      <w:r w:rsidRPr="003A4D24">
        <w:t xml:space="preserve">2.1.2.2.3 </w:t>
      </w:r>
      <w:r w:rsidRPr="005E6995">
        <w:rPr>
          <w:rFonts w:ascii="Microsoft Himalaya" w:hAnsi="Microsoft Himalaya" w:hint="cs"/>
          <w:cs/>
          <w:lang w:bidi="bo-CN"/>
        </w:rPr>
        <w:t>ཐུགས།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t xml:space="preserve">2.1.2.2.3.1 </w:t>
      </w:r>
      <w:r w:rsidRPr="00124163">
        <w:rPr>
          <w:rFonts w:eastAsia="Microsoft Himalaya"/>
          <w:cs/>
        </w:rPr>
        <w:t>ཐུགས་ཀྱི་ཕྱིའི་མཛད་པ་བཞི།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ཐུགས་ཀྱི་ཕྱིའི་མཛད་པ་བཞི་ནི།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མངོན་པར་འདུ་མི་བྱེད་པའི་ཏིང་ངེ་འཛིན་གྱིས་བྱ་བ་དང་རྟོག་པའི་མཛད་པ་མཁྱེན་པར་མཛད།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ཡེ་ཤེས་ཀྱི་མཐོང་བ་དག་པའི་ཏིང་ངེ་འཛིན་གྱིས་མཉམ་</w:t>
      </w:r>
      <w:r w:rsidRPr="00124163">
        <w:rPr>
          <w:cs/>
        </w:rPr>
        <w:t>བཞག</w:t>
      </w:r>
      <w:r w:rsidRPr="00124163">
        <w:rPr>
          <w:cs/>
          <w:lang w:bidi="bo-CN"/>
        </w:rPr>
        <w:t>་གི་མཁྱེན་པ་རྫོགས་པར་མཛད།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ཆོས་ཉིད་རྣམ་པར་དག་པའི་ཏིང་ངེ་</w:t>
      </w:r>
      <w:r>
        <w:rPr>
          <w:rStyle w:val="PageNumberPrintEdition"/>
        </w:rPr>
        <w:t>[page My-8b</w:t>
      </w:r>
      <w:r w:rsidRPr="00DF31F1">
        <w:rPr>
          <w:rStyle w:val="PageNumberPrintEdition"/>
        </w:rPr>
        <w:t>]</w:t>
      </w:r>
      <w:r w:rsidRPr="00124163">
        <w:rPr>
          <w:cs/>
          <w:lang w:bidi="bo-CN"/>
        </w:rPr>
        <w:t>འཛིན་གྱིས་ཆོས་སྤྱི་དང་རང་གི་མཚན་ཉིད་མཁྱེན་པར་མཛད།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ཟག་པ་ཟད་པའི་ཏིང་ངེ་འཛིན་གྱིས་རྣམ་པར་དག་པའི་རོལ་པ་རྫོགས་པར་མཛད་དོ།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t xml:space="preserve">2.1.2.2.3.2 </w:t>
      </w:r>
      <w:r w:rsidRPr="00124163">
        <w:rPr>
          <w:rFonts w:eastAsia="Microsoft Himalaya"/>
          <w:cs/>
        </w:rPr>
        <w:t>ནང་གི་བཞི།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ནང་གི་བཞི་ནི།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མེ་ལོང་ལྟ་བུའི་ཡེ་ཤེས་ཀྱིས་དཔེ་ལ་ལོངས་སྤྱོད་པར་མཛད།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མཉམ་པ་ཉིད་ཀྱིས་དོན་ལ་ལོངས་</w:t>
      </w:r>
      <w:r w:rsidRPr="00AF03C5">
        <w:rPr>
          <w:rStyle w:val="PageNumberPrintEdition"/>
          <w:rtl/>
          <w:cs/>
        </w:rPr>
        <w:t>[15-page Dg]</w:t>
      </w:r>
      <w:r w:rsidRPr="00124163">
        <w:rPr>
          <w:cs/>
          <w:lang w:bidi="bo-CN"/>
        </w:rPr>
        <w:t>སྤྱོད་པར་མཛད།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སོ་སོར་རྟོག</w:t>
      </w:r>
      <w:r>
        <w:rPr>
          <w:rFonts w:hint="cs"/>
          <w:cs/>
          <w:lang w:bidi="bo-CN"/>
        </w:rPr>
        <w:t>ས</w:t>
      </w:r>
      <w:r w:rsidRPr="00124163">
        <w:rPr>
          <w:cs/>
          <w:lang w:bidi="bo-CN"/>
        </w:rPr>
        <w:t>་པས་དབང་པོ་ལ་ལོངས་སྤྱོད་པར་མཛད།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བྱ་བ་གྲ</w:t>
      </w:r>
      <w:r>
        <w:rPr>
          <w:cs/>
          <w:lang w:bidi="bo-CN"/>
        </w:rPr>
        <w:t>ུབ་པས་ཆོས་དང་བྲལ་བ་ལ་ལོངས་སྤྱོ</w:t>
      </w:r>
      <w:r>
        <w:rPr>
          <w:rFonts w:hint="cs"/>
          <w:cs/>
          <w:lang w:bidi="bo-CN"/>
        </w:rPr>
        <w:t>ད་</w:t>
      </w:r>
      <w:r w:rsidRPr="00124163">
        <w:rPr>
          <w:cs/>
          <w:lang w:bidi="bo-CN"/>
        </w:rPr>
        <w:t>པར་མཛད་དོ།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t xml:space="preserve">2.1.2.2.3.3 </w:t>
      </w:r>
      <w:r w:rsidRPr="00124163">
        <w:rPr>
          <w:rFonts w:eastAsia="Microsoft Himalaya"/>
          <w:cs/>
        </w:rPr>
        <w:t>གསང་བའི་བཞི།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གསང་བའི་བཞི་ནི།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གསལ་སྟོང་དབྱེར་མེད་དུ་བཞུགས་པས་འཁོར་འདས་གཉིས་མེད་དུ་གསལ་བར་མཛད།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སྣང་སྟོང་དབྱེར་མེད་དུ་བཞུག</w:t>
      </w:r>
      <w:r w:rsidRPr="00124163">
        <w:rPr>
          <w:cs/>
        </w:rPr>
        <w:t>ས</w:t>
      </w:r>
      <w:r w:rsidRPr="00124163">
        <w:rPr>
          <w:cs/>
          <w:lang w:bidi="bo-CN"/>
        </w:rPr>
        <w:t>་པས་ཡུལ་ཤེས་གཉིས་མེད་དུ་མཛད།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རིག་སྟོང་དབྱེར་མེད་དུ་བཞུགས་པས་གཟུང་འཛིན་གཉིས་མེད་དུ་མཛད།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ཡུལ་སེམས་དབྱེར་མེད་དུ་བཞུགས་པས་གཟུང་འཛིན་གྱི་རྟོག་མཐའ་ཆོད་པར་མཛད་དོ།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2"/>
        <w:rPr>
          <w:cs/>
        </w:rPr>
      </w:pPr>
      <w:r w:rsidRPr="003A4D24">
        <w:t xml:space="preserve">2.1.3 </w:t>
      </w:r>
      <w:r w:rsidRPr="005E6995">
        <w:rPr>
          <w:cs/>
          <w:lang w:bidi="bo-CN"/>
        </w:rPr>
        <w:t>སྤྲུལ་པའི་སྐུ་སྤྲོས་པས་ཆོས་ཀྱི་འཁོར་ལོ་བསྐོར་བའི་ཚུལ།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གསུམ་པ་སྤྲུལ་པའི་སྐུ་སྤྲོས་པས་</w:t>
      </w:r>
      <w:r w:rsidRPr="00106743">
        <w:rPr>
          <w:rStyle w:val="PageNumberPrintEdition"/>
          <w:cs/>
        </w:rPr>
        <w:t>[page Ad-21]</w:t>
      </w:r>
      <w:r w:rsidRPr="00124163">
        <w:rPr>
          <w:rStyle w:val="Sabcad"/>
          <w:cs/>
          <w:lang w:bidi="bo-CN"/>
        </w:rPr>
        <w:t>འཁོར་ལོ་བསྐོར་བའི་ཚུ</w:t>
      </w:r>
      <w:r w:rsidRPr="00124163">
        <w:rPr>
          <w:rStyle w:val="Sabcad"/>
          <w:cs/>
        </w:rPr>
        <w:t>ལ</w:t>
      </w:r>
      <w:r w:rsidRPr="00124163">
        <w:rPr>
          <w:rStyle w:val="Sabcad"/>
          <w:cs/>
          <w:lang w:bidi="bo-CN"/>
        </w:rPr>
        <w:t>་</w:t>
      </w:r>
      <w:r w:rsidRPr="00124163">
        <w:rPr>
          <w:rStyle w:val="Sabcad"/>
          <w:cs/>
        </w:rPr>
        <w:t>ནི།</w:t>
      </w:r>
      <w:r w:rsidRPr="00124163">
        <w:rPr>
          <w:rStyle w:val="Sabcad"/>
        </w:rPr>
        <w:t> </w:t>
      </w:r>
      <w:r w:rsidRPr="00124163">
        <w:rPr>
          <w:cs/>
          <w:lang w:bidi="bo-CN"/>
        </w:rPr>
        <w:t>དེ་ནས་ལོངས་སྐུའི་སྣང་ཆ་ལས་སྤྲུལ་པའི་སྐུར་བྱོན་པ་ནི་གནས་རིས་བཅུ་གཉིས་སུ་སྟོན་པ་བཅུ་གཉིས་མངོན་པར་སྤྲུལ་ནས་བྱོན་པ་རྣམས་ཏ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ཕུན་སུམ་ཚོགས་པ་ལྔ་ལྔའི་རང་བཞིན་དང་བཅས་པའོ།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3"/>
        <w:rPr>
          <w:cs/>
        </w:rPr>
      </w:pPr>
      <w:r w:rsidRPr="003A4D24">
        <w:t xml:space="preserve">2.1.3.1 </w:t>
      </w:r>
      <w:r w:rsidRPr="00124163">
        <w:rPr>
          <w:cs/>
        </w:rPr>
        <w:t>སྤྲུལ་པ་ཆེན་པོ་གསུམ་སྣང་བས་འགྲོ་བ་ལ་ཕན་པ་མཛད་པ།</w:t>
      </w:r>
    </w:p>
    <w:p w:rsidR="00061A6E" w:rsidRDefault="00061A6E" w:rsidP="00061A6E">
      <w:pPr>
        <w:pStyle w:val="Paragraph"/>
        <w:rPr>
          <w:lang w:bidi="bo-CN"/>
        </w:rPr>
      </w:pPr>
      <w:r w:rsidRPr="00124163">
        <w:rPr>
          <w:rStyle w:val="Sabcad"/>
          <w:cs/>
          <w:lang w:bidi="bo-CN"/>
        </w:rPr>
        <w:t>འདི་དག་གི་དུས་ན་སྤྲུལ་པ་ཆེན་པོ་གསུམ་སྣང་བས་ཀྱང་འགྲོ་བ་ལ་ཕན་པ་མཛད་པ་ནི།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སྤྲུལ་སྐུས་གདུལ་བའི་གནས་འཛམ་བུའི་གླིང་འདིར།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ཆོས་སྐུའི་བསྟན་པ་</w:t>
      </w:r>
      <w:r w:rsidRPr="00124163">
        <w:rPr>
          <w:lang w:eastAsia="zh-CN"/>
        </w:rPr>
        <w:t>དངོ</w:t>
      </w:r>
      <w:r w:rsidRPr="00124163">
        <w:rPr>
          <w:cs/>
        </w:rPr>
        <w:t>ས</w:t>
      </w:r>
      <w:r w:rsidRPr="00124163">
        <w:rPr>
          <w:cs/>
          <w:lang w:bidi="bo-CN"/>
        </w:rPr>
        <w:t>་རྫོགས་</w:t>
      </w:r>
      <w:r>
        <w:rPr>
          <w:cs/>
          <w:lang w:bidi="bo-CN"/>
        </w:rPr>
        <w:t>པ་ཆེན་པོའི་བྱིན་རླབས་ལས་རང་ཤར་བ</w:t>
      </w:r>
      <w:r>
        <w:rPr>
          <w:rFonts w:hint="cs"/>
          <w:cs/>
          <w:lang w:bidi="bo-CN"/>
        </w:rPr>
        <w:t>།</w:t>
      </w:r>
      <w:r>
        <w:rPr>
          <w:lang w:bidi="bo-CN"/>
        </w:rPr>
        <w:t xml:space="preserve"> </w:t>
      </w:r>
      <w:r w:rsidRPr="00124163">
        <w:rPr>
          <w:cs/>
          <w:lang w:bidi="bo-CN"/>
        </w:rPr>
        <w:t>རིན་པོ་ཆེ་བརྒྱ་རྩ་གཅིག་གི་རྒྱུ་ལས་རང་འཁྲུངས་པའི་རྡོ་རྗེ་ཚེ་ལོ་དཔག་མེད་ནས་ད་ལྟའི་བར་གྱི་མི་རྣམས་ཀྱི་ཕྱག་གང་བ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ལོངས་སྐུའི་བསྟན་པ་</w:t>
      </w:r>
      <w:r w:rsidRPr="00124163">
        <w:rPr>
          <w:cs/>
          <w:lang w:bidi="bo-CN"/>
        </w:rPr>
        <w:lastRenderedPageBreak/>
        <w:t>དངོས་རང་བྱུང་བསྟན་པ་བུ་གཅིག་གི་བྱིན་རླབས་ལས་རང་ཤར་བ་རིན་པོ་ཆེ་བརྒྱ་རྩ་གཅིག་གི་རྒྱུ་ལས་རང་འཁྲུངས་པའི་ཡི་གེ་གླེགས་བམ་སོར་བཞི་པ་ཆོས་ཀྱི་རང་སྒྲ་གྲག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ྤྲུལ་སྐུ་བཅུ་གཉིས་པོའི་བྱིན་རླབས་ལས་རང་ཤར་བ་རིན་པོ་བརྒྱ་རྩ་གཅིག་གི་རྒྱུ་ལས་སུས་ཀྱང་མ་བྱས་པར་འཁྲུངས</w:t>
      </w:r>
      <w:r>
        <w:rPr>
          <w:cs/>
          <w:lang w:bidi="bo-CN"/>
        </w:rPr>
        <w:t>་པའི་སྐུ་གཟུགས་འགྲོ་བའི་ལུས་བོང</w:t>
      </w:r>
      <w:r w:rsidRPr="00124163">
        <w:rPr>
          <w:cs/>
          <w:lang w:bidi="bo-CN"/>
        </w:rPr>
        <w:t>་དང་</w:t>
      </w:r>
      <w:r>
        <w:rPr>
          <w:rStyle w:val="PageNumberPrintEdition"/>
        </w:rPr>
        <w:t>[page My-9a</w:t>
      </w:r>
      <w:r w:rsidRPr="00DF31F1">
        <w:rPr>
          <w:rStyle w:val="PageNumberPrintEdition"/>
        </w:rPr>
        <w:t>]</w:t>
      </w:r>
      <w:r w:rsidRPr="00124163">
        <w:rPr>
          <w:cs/>
          <w:lang w:bidi="bo-CN"/>
        </w:rPr>
        <w:t>མཉམ་པ་སྟེ།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སྐུ་གསུང་ཐུགས་ཀྱི་སྤྲུལ་པ་དེ་གསུམ་ནི་སུས་ཀྱང་མ་བྱས་པས་མི་འཇིག་པ།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བྱིན་རླབས་ལས་རང་ཤར་བས་རྫུ་འཕྲུལ་དང་ཡོནཏན་དཔག་ཏུ་མེད་</w:t>
      </w:r>
      <w:r>
        <w:rPr>
          <w:rFonts w:hint="cs"/>
          <w:cs/>
          <w:lang w:bidi="bo-CN"/>
        </w:rPr>
        <w:t>པ</w:t>
      </w:r>
      <w:r w:rsidRPr="00124163">
        <w:rPr>
          <w:cs/>
          <w:lang w:bidi="bo-CN"/>
        </w:rPr>
        <w:t>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གང་དང་ཕྲད་པ་འབྱུང་བ་རང་དེངས་སུ་གྲོལ་བར་བྱེད་པའི་འཕྲིན་ལས་</w:t>
      </w:r>
      <w:r w:rsidRPr="00AF03C5">
        <w:rPr>
          <w:rStyle w:val="PageNumberPrintEdition"/>
          <w:rtl/>
          <w:cs/>
        </w:rPr>
        <w:t>[16-page Dg]</w:t>
      </w:r>
      <w:r w:rsidRPr="00124163">
        <w:rPr>
          <w:cs/>
          <w:lang w:bidi="bo-CN"/>
        </w:rPr>
        <w:t>མངའ་བའོ།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Default="00061A6E" w:rsidP="00061A6E">
      <w:pPr>
        <w:pStyle w:val="Paragraph"/>
        <w:rPr>
          <w:lang w:bidi="bo-CN"/>
        </w:rPr>
      </w:pPr>
      <w:r w:rsidRPr="00124163">
        <w:rPr>
          <w:cs/>
          <w:lang w:bidi="bo-CN"/>
        </w:rPr>
        <w:t>དེ་ཡང་ཐུགས་</w:t>
      </w:r>
      <w:r w:rsidRPr="00106743">
        <w:rPr>
          <w:rStyle w:val="PageNumberPrintEdition"/>
          <w:cs/>
        </w:rPr>
        <w:t>[page Ad-22]</w:t>
      </w:r>
      <w:r w:rsidRPr="00124163">
        <w:rPr>
          <w:cs/>
        </w:rPr>
        <w:t>ཀྱི</w:t>
      </w:r>
      <w:r w:rsidRPr="00124163">
        <w:rPr>
          <w:cs/>
          <w:lang w:bidi="bo-CN"/>
        </w:rPr>
        <w:t>་རྟེན་རྡོ་རྗེ་དེ་ནི་འགྲོ་བ་གང་དག་ནད་ཞི་བར་འདོད་པ་རྣམས་ཀྱི་ནད་མེད་པ་ནས།</w:t>
      </w:r>
      <w:r w:rsidRPr="00124163">
        <w:rPr>
          <w:lang w:bidi="bo-CN"/>
        </w:rPr>
        <w:t> </w:t>
      </w:r>
      <w:r>
        <w:rPr>
          <w:cs/>
          <w:lang w:bidi="bo-CN"/>
        </w:rPr>
        <w:t>འ</w:t>
      </w:r>
      <w:r>
        <w:rPr>
          <w:rFonts w:hint="cs"/>
          <w:cs/>
          <w:lang w:bidi="bo-CN"/>
        </w:rPr>
        <w:t>དོ</w:t>
      </w:r>
      <w:r>
        <w:rPr>
          <w:cs/>
          <w:lang w:bidi="bo-CN"/>
        </w:rPr>
        <w:t>ད་པ་</w:t>
      </w:r>
      <w:r>
        <w:rPr>
          <w:rFonts w:hint="cs"/>
          <w:cs/>
          <w:lang w:bidi="bo-CN"/>
        </w:rPr>
        <w:t>སྐོ</w:t>
      </w:r>
      <w:r w:rsidRPr="00124163">
        <w:rPr>
          <w:cs/>
          <w:lang w:bidi="bo-CN"/>
        </w:rPr>
        <w:t>ང་ཞིང་ཐར་པ་ལ་སྦྱོར་བའོ།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།གསུང་གི་རྟེན་རང་བྱུང་གི་ཡི་གེ་དེ་དང་ཕྲད་པ་དེ་ནི།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ཕྲད་པ་དང་སྒྲ་ཐོས་པ་ཙམ་གྱིས་གྲོལ་བའོ།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།འདིའི་གླེགས་བམ་བྲིས་ནས་འཆང་བ</w:t>
      </w:r>
      <w:r w:rsidRPr="00124163">
        <w:rPr>
          <w:lang w:eastAsia="zh-CN" w:bidi="bo-CN"/>
        </w:rPr>
        <w:t>་</w:t>
      </w:r>
      <w:r w:rsidRPr="00124163">
        <w:rPr>
          <w:cs/>
          <w:lang w:bidi="bo-CN"/>
        </w:rPr>
        <w:t>འང་འབད་པ་མེད་པར་གྲོལ་བའི་འཕྲིན་ལས་ཡོད་དོ།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།སྐུ་དེ་ནི་གང་དང་ཕྲད་པའི་ལུས་འོད་གསལ་དུ་གྲོལ་བའི་འཕྲིན་ལས་བྱེད་པའོ།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།འདི་དག་གང་ན་ཡོད་ཅེ་ན།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སྐུ་གསུང་ཐུགས་ཀྱི་བསྟན་པའི་དུས་ཀྱི</w:t>
      </w:r>
      <w:r w:rsidRPr="00124163">
        <w:rPr>
          <w:cs/>
          <w:lang w:eastAsia="zh-CN" w:bidi="bo-CN"/>
        </w:rPr>
        <w:t>ས</w:t>
      </w:r>
      <w:r w:rsidRPr="00124163">
        <w:rPr>
          <w:cs/>
          <w:lang w:bidi="bo-CN"/>
        </w:rPr>
        <w:t>་གནས་ཐ་དད་པ་ན་གནས་སོ།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Default="00061A6E" w:rsidP="00061A6E">
      <w:pPr>
        <w:pStyle w:val="Paragraph"/>
        <w:rPr>
          <w:lang w:bidi="bo-CN"/>
        </w:rPr>
      </w:pPr>
      <w:r w:rsidRPr="00124163">
        <w:rPr>
          <w:cs/>
          <w:lang w:bidi="bo-CN"/>
        </w:rPr>
        <w:t>དེའང་ཚེ་ལོ་དཔག་མེད་ནས་སྟོང་ཐུབ་པའི་དུས་ཕན་ཆད་ལ་སྐུས་འདུལ་བའི་བསྟན་པ་སྟེ།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ལོ་ལྔ་བརྒྱ་ལྔ་སྟོང་ཕྲག་གསུམ་ཡོད་དོ།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།དེ་ནས་ཚེ་ལོ་བདུན་ཅུ་པའི་བར་དུ་གསུང་གིས་འདུལ་བའི་བསྟན་པ་སྟེ།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ལོ་ལྔ་</w:t>
      </w:r>
      <w:r w:rsidRPr="00124163">
        <w:rPr>
          <w:cs/>
        </w:rPr>
        <w:t>བརྒྱ</w:t>
      </w:r>
      <w:r>
        <w:rPr>
          <w:cs/>
          <w:lang w:bidi="bo-CN"/>
        </w:rPr>
        <w:t>་ལྔ་སྟོང་ཕྲག་གཅིག་གོ</w:t>
      </w:r>
      <w:r w:rsidRPr="00124163">
        <w:rPr>
          <w:lang w:bidi="bo-CN"/>
        </w:rPr>
        <w:t> </w:t>
      </w:r>
      <w:r>
        <w:rPr>
          <w:rFonts w:hint="cs"/>
          <w:cs/>
          <w:lang w:bidi="bo-CN"/>
        </w:rPr>
        <w:t>།</w:t>
      </w:r>
      <w:r w:rsidRPr="00124163">
        <w:rPr>
          <w:cs/>
          <w:lang w:bidi="bo-CN"/>
        </w:rPr>
        <w:t>དེ་ནས་ཚེ་ལོ་བཅུ་པའི་བར་དུ་ཐུགས་ཀྱིས་འདུལ་བའི་བསྟན་པ་སྟེ།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ལོ་ལྔ་བརྒྱ་ལྔ་</w:t>
      </w:r>
      <w:r>
        <w:rPr>
          <w:cs/>
          <w:lang w:bidi="bo-CN"/>
        </w:rPr>
        <w:t>སྟོང་ཕྲག་གཅིག་གོ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།ཚེ་ལོ་དེ་དག་གི་བར་དུ་ལོ་དེ་ཙམ་ཡོད་ཀྱི་དུས་མ་ཡིན་གྱི།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བསྟན་པ་དེ་དག</w:t>
      </w:r>
      <w:r w:rsidRPr="00124163">
        <w:rPr>
          <w:cs/>
          <w:lang w:eastAsia="zh-CN" w:bidi="bo-CN"/>
        </w:rPr>
        <w:t>་གི</w:t>
      </w:r>
      <w:r w:rsidRPr="00124163">
        <w:rPr>
          <w:cs/>
          <w:lang w:bidi="bo-CN"/>
        </w:rPr>
        <w:t>ས་འདུལ་བའི་ལོ་གྲངས་བཤད་པ་ཡིན་ནོ།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Default="00061A6E" w:rsidP="00061A6E">
      <w:pPr>
        <w:pStyle w:val="Paragraph"/>
        <w:rPr>
          <w:lang w:bidi="bo-CN"/>
        </w:rPr>
      </w:pPr>
      <w:r w:rsidRPr="00124163">
        <w:rPr>
          <w:cs/>
          <w:lang w:bidi="bo-CN"/>
        </w:rPr>
        <w:t>དེའང་སྐུའི་བསྟན་པའི་དུས་ན་རྡོ་རྗེ་དེ་ནི་ཨུ་རྒྱན་</w:t>
      </w:r>
      <w:r w:rsidRPr="00124163">
        <w:rPr>
          <w:lang w:eastAsia="zh-CN"/>
        </w:rPr>
        <w:t>གྱི</w:t>
      </w:r>
      <w:r w:rsidRPr="00124163">
        <w:rPr>
          <w:cs/>
          <w:lang w:eastAsia="zh-CN" w:bidi="bo-CN"/>
        </w:rPr>
        <w:t>་</w:t>
      </w:r>
      <w:r w:rsidRPr="00124163">
        <w:rPr>
          <w:lang w:eastAsia="zh-CN"/>
        </w:rPr>
        <w:t>ཡུལ</w:t>
      </w:r>
      <w:r w:rsidRPr="00124163">
        <w:rPr>
          <w:cs/>
          <w:lang w:eastAsia="zh-CN" w:bidi="bo-CN"/>
        </w:rPr>
        <w:t>་</w:t>
      </w:r>
      <w:r w:rsidRPr="00124163">
        <w:rPr>
          <w:lang w:eastAsia="zh-CN"/>
        </w:rPr>
        <w:t>རྒྱ</w:t>
      </w:r>
      <w:r w:rsidRPr="00124163">
        <w:rPr>
          <w:cs/>
          <w:lang w:eastAsia="zh-CN" w:bidi="bo-CN"/>
        </w:rPr>
        <w:t>་</w:t>
      </w:r>
      <w:r w:rsidRPr="00124163">
        <w:rPr>
          <w:cs/>
          <w:lang w:bidi="bo-CN"/>
        </w:rPr>
        <w:t>མཚོ་ལན་ཚྭའི་རོ་དང་ལྡན་པའི་གླིང་ན་ཡོད་དེ།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སྐབས་སུ་འོད་དང་སྒྲ་དང་དགེ་སློང་རྫུ་འཕྲུལ་དང་ལྡན་པའི་སྤྲུལ་པ་གྲངས་མེད་པ་འབྱུང་བར་བྱེད་དོ།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།ཡི་གེ་ནི་རྡོ་རྗེ་གདན་གྱི་དཔག་ཚད་ལྔ་བརྒྱའི་སྟེང་གི་ནམ་མཁའ་ལ་མཁའ་འགྲོ་མ་རྣམས་ཀྱིས་བཟུང་</w:t>
      </w:r>
      <w:r w:rsidRPr="00106743">
        <w:rPr>
          <w:rStyle w:val="PageNumberPrintEdition"/>
          <w:cs/>
        </w:rPr>
        <w:t>[page Ad-23]</w:t>
      </w:r>
      <w:r w:rsidRPr="00124163">
        <w:rPr>
          <w:cs/>
          <w:lang w:bidi="bo-CN"/>
        </w:rPr>
        <w:t>ནས་གནས་སོ།</w:t>
      </w:r>
      <w:r w:rsidRPr="00124163">
        <w:rPr>
          <w:lang w:bidi="bo-CN"/>
        </w:rPr>
        <w:t> </w:t>
      </w:r>
      <w:r>
        <w:rPr>
          <w:cs/>
          <w:lang w:bidi="bo-CN"/>
        </w:rPr>
        <w:t>།སྐུ་ནི་དེ་དང་ལྷ</w:t>
      </w:r>
      <w:r>
        <w:rPr>
          <w:rFonts w:hint="cs"/>
          <w:cs/>
          <w:lang w:bidi="bo-CN"/>
        </w:rPr>
        <w:t>ན་</w:t>
      </w:r>
      <w:r w:rsidRPr="00124163">
        <w:rPr>
          <w:cs/>
          <w:lang w:bidi="bo-CN"/>
        </w:rPr>
        <w:t>ཅིག་བཞུགས་སོ།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Default="00061A6E" w:rsidP="00061A6E">
      <w:pPr>
        <w:pStyle w:val="Paragraph"/>
        <w:rPr>
          <w:lang w:bidi="bo-CN"/>
        </w:rPr>
      </w:pPr>
      <w:r w:rsidRPr="00124163">
        <w:rPr>
          <w:cs/>
          <w:lang w:bidi="bo-CN"/>
        </w:rPr>
        <w:t>གསུང་གི་བསྟན་པའི་དུས་ན།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རྡོ་རྗེ་ནི་རི</w:t>
      </w:r>
      <w:r>
        <w:rPr>
          <w:rFonts w:hint="cs"/>
          <w:cs/>
          <w:lang w:bidi="bo-CN"/>
        </w:rPr>
        <w:t>་</w:t>
      </w:r>
      <w:r w:rsidRPr="00124163">
        <w:rPr>
          <w:cs/>
          <w:lang w:bidi="bo-CN"/>
        </w:rPr>
        <w:t>མ་ལ་ཡ་ལག་ན་རྡོ་རྗེའི་གནས་ན་གནོད་སྦྱིན་གྱི་རྒྱལ་པོ་རྣམས་ཀྱིས་ཕྱག་</w:t>
      </w:r>
      <w:r>
        <w:rPr>
          <w:rStyle w:val="PageNumberPrintEdition"/>
        </w:rPr>
        <w:t>[page My-9b</w:t>
      </w:r>
      <w:r w:rsidRPr="00DF31F1">
        <w:rPr>
          <w:rStyle w:val="PageNumberPrintEdition"/>
        </w:rPr>
        <w:t>]</w:t>
      </w:r>
      <w:r w:rsidRPr="00124163">
        <w:rPr>
          <w:cs/>
          <w:lang w:bidi="bo-CN"/>
        </w:rPr>
        <w:t>བྱེད་དོ།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།ཡི་གེ་ནི་རྡོ་རྗེ་གདན་གྱི་སྟེང་གི་ནམ་མཁའ་ན་མཁའ་འགྲོ་མས་བཟུང་ནས་གནས་སོ།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།སྐུ་ནི་ས་གཅིག་ཏུ་མ་ངེས་ཏེ</w:t>
      </w:r>
      <w:r>
        <w:rPr>
          <w:cs/>
          <w:lang w:bidi="bo-CN"/>
        </w:rPr>
        <w:t>་འཛམ་བུའི་གླིང་འཁོར་བར་འཕར་ཞིང༌</w:t>
      </w:r>
      <w:r w:rsidRPr="00124163">
        <w:rPr>
          <w:cs/>
          <w:lang w:bidi="bo-CN"/>
        </w:rPr>
        <w:t>ལྷ་དང་མིའི་འདུ་བ་ཁྱད་པར་ཅན་གྱི་མཆོད་པའི་ཞིང་བྱེད་ཅིང༌།</w:t>
      </w:r>
      <w:r w:rsidRPr="00124163">
        <w:rPr>
          <w:lang w:bidi="bo-CN"/>
        </w:rPr>
        <w:t> </w:t>
      </w:r>
      <w:r w:rsidRPr="00AF03C5">
        <w:rPr>
          <w:rStyle w:val="PageNumberPrintEdition"/>
          <w:rtl/>
          <w:cs/>
        </w:rPr>
        <w:t>[17-page Dg]</w:t>
      </w:r>
      <w:r w:rsidRPr="00124163">
        <w:rPr>
          <w:cs/>
          <w:lang w:bidi="bo-CN"/>
        </w:rPr>
        <w:t>སྐབས</w:t>
      </w:r>
      <w:r>
        <w:rPr>
          <w:cs/>
          <w:lang w:bidi="bo-CN"/>
        </w:rPr>
        <w:t>་སུ་བསྟན་པ་ལ་གནོད་པ་བྱུང་བའི་</w:t>
      </w:r>
      <w:r>
        <w:rPr>
          <w:rFonts w:hint="cs"/>
          <w:cs/>
          <w:lang w:bidi="bo-CN"/>
        </w:rPr>
        <w:t>ཚེ་</w:t>
      </w:r>
      <w:r w:rsidRPr="00124163">
        <w:rPr>
          <w:cs/>
          <w:lang w:bidi="bo-CN"/>
        </w:rPr>
        <w:t>སྐུ་ལས་འོད་དང་ཞལ་ནས་ཧཱུྃ་</w:t>
      </w:r>
      <w:r>
        <w:rPr>
          <w:cs/>
          <w:lang w:bidi="bo-CN"/>
        </w:rPr>
        <w:t>དང༌</w:t>
      </w:r>
      <w:r w:rsidRPr="00124163">
        <w:rPr>
          <w:cs/>
          <w:lang w:bidi="bo-CN"/>
        </w:rPr>
        <w:t>སྤྱན་ལས་མེ་བྱུང་བས་ཟློག་པར་བྱེད་དོ།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cs/>
        </w:rPr>
        <w:t>ཐུགས</w:t>
      </w:r>
      <w:r w:rsidRPr="00124163">
        <w:rPr>
          <w:cs/>
          <w:lang w:bidi="bo-CN"/>
        </w:rPr>
        <w:t>་ཀྱི་བསྟན་པའི་དུས་ན་རྡོ་རྗེ་ནི་རྡོ་རྗེ་གདན་གྱི་ནམ་མཁའ་ལ་གནས་སོ།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།ཡི་གེ་ནི་རབ་ཏུ་ཁྲོས་པ་དྲང་སྲོང་གི་ཕུག་ན་གནས་སོ།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།སྐུ་ནི་སུམ་</w:t>
      </w:r>
      <w:r>
        <w:rPr>
          <w:rFonts w:hint="cs"/>
          <w:cs/>
          <w:lang w:bidi="bo-CN"/>
        </w:rPr>
        <w:t>བ</w:t>
      </w:r>
      <w:r w:rsidRPr="00124163">
        <w:rPr>
          <w:cs/>
          <w:lang w:bidi="bo-CN"/>
        </w:rPr>
        <w:t>ཅུ་རྩ་གསུམ་པའི་ལྷ་རྣམས་ཀྱི་གཞལ་མེད་ཁང༌།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ལག་ན་རྡོ་རྗེའི་ཁང་</w:t>
      </w:r>
      <w:r>
        <w:rPr>
          <w:rFonts w:hint="cs"/>
          <w:cs/>
          <w:lang w:bidi="bo-CN"/>
        </w:rPr>
        <w:t>པ་</w:t>
      </w:r>
      <w:r w:rsidRPr="00124163">
        <w:rPr>
          <w:cs/>
          <w:lang w:bidi="bo-CN"/>
        </w:rPr>
        <w:t>བརྩེགས་པ་ཞེས་བྱ་བའི་ཡང་ཐོག་ན་གནས་སོ།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།དེ་ལྟ་བུའི་སྤྲུལ་པ་གསུམ་གནས་པས་འཛམ་བུའི་གླིང་གཞན་ལས་ཆེས་འཕགས་སོ།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3"/>
        <w:rPr>
          <w:cs/>
        </w:rPr>
      </w:pPr>
      <w:r w:rsidRPr="003A4D24">
        <w:t xml:space="preserve">2.1.3.2 </w:t>
      </w:r>
      <w:r w:rsidRPr="00124163">
        <w:rPr>
          <w:cs/>
        </w:rPr>
        <w:t>གནས་རིས་བཅུ་གཉིས་སུ་སྤྲུལ་སྐུ་བཅུ་གཉིས་བྱོན་པའི་ཚུལ།</w:t>
      </w:r>
    </w:p>
    <w:p w:rsidR="00061A6E" w:rsidRDefault="00061A6E" w:rsidP="00061A6E">
      <w:pPr>
        <w:pStyle w:val="Paragraph"/>
        <w:rPr>
          <w:rStyle w:val="Sabcad"/>
          <w:lang w:bidi="bo-CN"/>
        </w:rPr>
      </w:pPr>
      <w:r w:rsidRPr="00124163">
        <w:rPr>
          <w:rStyle w:val="Sabcad"/>
          <w:cs/>
          <w:lang w:bidi="bo-CN"/>
        </w:rPr>
        <w:t>གནས་རིས་བཅུ་གཉིས་སུ་སྤྲུལ་སྐུ་བཅུ་གཉིས་བྱོན་པའི་ཚུལ་ནི།</w:t>
      </w:r>
      <w:r w:rsidRPr="00124163">
        <w:rPr>
          <w:rStyle w:val="Sabcad"/>
          <w:lang w:bidi="bo-CN"/>
        </w:rPr>
        <w:t> </w:t>
      </w:r>
      <w:r w:rsidRPr="00124163">
        <w:rPr>
          <w:rStyle w:val="Sabcad"/>
          <w:cs/>
          <w:lang w:bidi="bo-CN"/>
        </w:rPr>
        <w:t>རྡོ་རྗེ་འཆང་ཉིད་ལོངས་སྐུ་ལས་སྤྲུལ་པའི་སྐུར་འགྲོ་བ་རྣམས་ཀྱི་</w:t>
      </w:r>
      <w:r>
        <w:rPr>
          <w:rStyle w:val="Sabcad"/>
          <w:cs/>
          <w:lang w:bidi="bo-CN"/>
        </w:rPr>
        <w:t>ཕུང་པོ་ལྔ་དག་པར་བྱ་བའི་ཕྱིར</w:t>
      </w:r>
      <w:r>
        <w:rPr>
          <w:rStyle w:val="Sabcad"/>
          <w:rFonts w:hint="cs"/>
          <w:cs/>
          <w:lang w:bidi="bo-CN"/>
        </w:rPr>
        <w:t>་</w:t>
      </w:r>
      <w:r w:rsidRPr="00124163">
        <w:rPr>
          <w:rStyle w:val="Sabcad"/>
          <w:cs/>
          <w:lang w:bidi="bo-CN"/>
        </w:rPr>
        <w:t>ཕུན་སུམ་ཚོགས་པ་ལྔའི་རང་བཞིན་ལན་བཅུ་གཉིས་སུ་སྣང་བར་མཛད་པའི།</w:t>
      </w:r>
      <w:r>
        <w:rPr>
          <w:rStyle w:val="Sabcad"/>
          <w:lang w:bidi="bo-CN"/>
        </w:rPr>
        <w:t xml:space="preserve"> </w:t>
      </w:r>
    </w:p>
    <w:p w:rsidR="00061A6E" w:rsidRPr="00124163" w:rsidRDefault="00061A6E" w:rsidP="00061A6E">
      <w:pPr>
        <w:pStyle w:val="Heading4"/>
        <w:rPr>
          <w:cs/>
        </w:rPr>
      </w:pPr>
      <w:r w:rsidRPr="003A4D24">
        <w:rPr>
          <w:cs/>
        </w:rPr>
        <w:t>2.1.</w:t>
      </w:r>
      <w:r w:rsidRPr="003A4D24">
        <w:t>3.2.1</w:t>
      </w:r>
      <w:r w:rsidRPr="003A4D24">
        <w:rPr>
          <w:cs/>
        </w:rPr>
        <w:t xml:space="preserve"> </w:t>
      </w:r>
      <w:r w:rsidRPr="005E6995">
        <w:rPr>
          <w:rFonts w:ascii="Microsoft Himalaya" w:hAnsi="Microsoft Himalaya" w:cs="Microsoft Himalaya" w:hint="cs"/>
          <w:cs/>
          <w:lang w:bidi="bo-CN"/>
        </w:rPr>
        <w:t>སྒྲ་ཐལ་འགྱུར་གྱི་རྒྱུད།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དང་པོ།</w:t>
      </w:r>
      <w:r w:rsidRPr="00124163">
        <w:rPr>
          <w:rStyle w:val="Sabcad"/>
          <w:lang w:bidi="bo-CN"/>
        </w:rPr>
        <w:t> </w:t>
      </w:r>
      <w:r>
        <w:rPr>
          <w:cs/>
          <w:lang w:bidi="bo-CN"/>
        </w:rPr>
        <w:t>ཡུལ་དགའ་ལྡན་</w:t>
      </w:r>
      <w:r w:rsidRPr="00124163">
        <w:rPr>
          <w:cs/>
          <w:lang w:bidi="bo-CN"/>
        </w:rPr>
        <w:t>རྩེགས་པར།</w:t>
      </w:r>
      <w:r w:rsidRPr="00124163">
        <w:rPr>
          <w:lang w:bidi="bo-CN"/>
        </w:rPr>
        <w:t> </w:t>
      </w:r>
      <w:r>
        <w:rPr>
          <w:cs/>
          <w:lang w:bidi="bo-CN"/>
        </w:rPr>
        <w:t>གནས་ཕུན་སུམ་ཚོགས་པ་མེ་ཏོག་</w:t>
      </w:r>
      <w:r>
        <w:rPr>
          <w:lang w:bidi="bo-CN"/>
        </w:rPr>
        <w:t>{</w:t>
      </w:r>
      <w:r>
        <w:rPr>
          <w:cs/>
          <w:lang w:bidi="bo-CN"/>
        </w:rPr>
        <w:t>པ</w:t>
      </w:r>
      <w:r>
        <w:rPr>
          <w:rFonts w:hint="cs"/>
          <w:cs/>
          <w:lang w:bidi="bo-CN"/>
        </w:rPr>
        <w:t>ད་</w:t>
      </w:r>
      <w:r w:rsidRPr="00124163">
        <w:rPr>
          <w:cs/>
          <w:lang w:bidi="bo-CN"/>
        </w:rPr>
        <w:t>མའི་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26"/>
      </w:r>
      <w:r w:rsidRPr="00124163">
        <w:rPr>
          <w:cs/>
          <w:lang w:bidi="bo-CN"/>
        </w:rPr>
        <w:t>ལྟེ་བ་ལ།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སྟོན་པ་ཕུན་</w:t>
      </w:r>
      <w:r>
        <w:rPr>
          <w:rFonts w:hint="cs"/>
          <w:cs/>
          <w:lang w:bidi="bo-CN"/>
        </w:rPr>
        <w:t>ག</w:t>
      </w:r>
      <w:r w:rsidRPr="00124163">
        <w:rPr>
          <w:cs/>
          <w:lang w:bidi="bo-CN"/>
        </w:rPr>
        <w:t>སུམ་ཚོགས་པ་ཁྱེའུ་སྣང་བ་དམ་པ་</w:t>
      </w:r>
      <w:r w:rsidRPr="00106743">
        <w:rPr>
          <w:rStyle w:val="PageNumberPrintEdition"/>
          <w:cs/>
        </w:rPr>
        <w:t>[page Ad-24]</w:t>
      </w:r>
      <w:r w:rsidRPr="00124163">
        <w:rPr>
          <w:cs/>
          <w:lang w:bidi="bo-CN"/>
        </w:rPr>
        <w:t>བསམ་གྱིས་མི་ཁྱབ་པ་ཉིད་བྱོན་ཏེ།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བསྐལ་པ་བཟང་པོ་འདི་སངས་རྒྱས་སྟོང་དང་སེམས་དཔའ་གཉིས་ཀྱི</w:t>
      </w:r>
      <w:r w:rsidRPr="00124163">
        <w:rPr>
          <w:cs/>
          <w:lang w:eastAsia="zh-CN" w:bidi="bo-CN"/>
        </w:rPr>
        <w:t>ས</w:t>
      </w:r>
      <w:r w:rsidRPr="00124163">
        <w:rPr>
          <w:cs/>
          <w:lang w:bidi="bo-CN"/>
        </w:rPr>
        <w:t>་འདུལ་བའི་མཚོན་བྱེད་དུ་འོད་ཀྱི་སྣང་བའི་སངས་རྒྱས་སྟོང་དང་རྩ་གཉིས་ཀྱིས་བསྐོར་</w:t>
      </w:r>
      <w:r w:rsidRPr="00124163">
        <w:rPr>
          <w:cs/>
          <w:lang w:bidi="bo-CN"/>
        </w:rPr>
        <w:lastRenderedPageBreak/>
        <w:t>བའི་འཁོར་ཕུན་</w:t>
      </w:r>
      <w:r>
        <w:rPr>
          <w:rFonts w:hint="cs"/>
          <w:cs/>
          <w:lang w:bidi="bo-CN"/>
        </w:rPr>
        <w:t>ག</w:t>
      </w:r>
      <w:r w:rsidRPr="00124163">
        <w:rPr>
          <w:cs/>
          <w:lang w:bidi="bo-CN"/>
        </w:rPr>
        <w:t>སུམ་ཚོགས་པ་ལ།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བསྟན་པ་ཀུན་གྱི་རྩ་བ་</w:t>
      </w:r>
      <w:r w:rsidRPr="00124163">
        <w:rPr>
          <w:rStyle w:val="TextTitle"/>
          <w:cs/>
          <w:lang w:bidi="bo-CN"/>
        </w:rPr>
        <w:t>སྒྲ་ཐལ་འགྱུར་གྱི་རྒྱུད</w:t>
      </w:r>
      <w:r w:rsidRPr="00124163">
        <w:rPr>
          <w:cs/>
          <w:lang w:bidi="bo-CN"/>
        </w:rPr>
        <w:t>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ཚེ་ལོ་དཔག་མེད་ཀྱི་དུས་སུ་གསུངས་ཏེ།</w:t>
      </w:r>
      <w:r w:rsidRPr="00124163">
        <w:rPr>
          <w:lang w:bidi="bo-CN"/>
        </w:rPr>
        <w:t> </w:t>
      </w:r>
      <w:r w:rsidRPr="00124163">
        <w:rPr>
          <w:cs/>
        </w:rPr>
        <w:t>ལྷའི</w:t>
      </w:r>
      <w:r w:rsidRPr="00124163">
        <w:rPr>
          <w:cs/>
          <w:lang w:bidi="bo-CN"/>
        </w:rPr>
        <w:t>་བུ་དགའ་བྱེད་དབང་ཕྱུག་དང༌།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ཉི་མ་རབ་ཏུ་སྣང་བྱེད་གཉིས་ཀྱིས་སྡུད་པ་པོ་མཛད་དོ།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4"/>
        <w:rPr>
          <w:cs/>
        </w:rPr>
      </w:pPr>
      <w:r w:rsidRPr="003A4D24">
        <w:rPr>
          <w:cs/>
        </w:rPr>
        <w:t>2.1.</w:t>
      </w:r>
      <w:r w:rsidRPr="003A4D24">
        <w:t>3.2.2</w:t>
      </w:r>
      <w:r w:rsidRPr="003A4D24">
        <w:rPr>
          <w:cs/>
        </w:rPr>
        <w:t xml:space="preserve"> </w:t>
      </w:r>
      <w:r w:rsidRPr="005E6995">
        <w:rPr>
          <w:rFonts w:ascii="Microsoft Himalaya" w:hAnsi="Microsoft Himalaya" w:cs="Microsoft Himalaya" w:hint="cs"/>
          <w:cs/>
          <w:lang w:bidi="bo-CN"/>
        </w:rPr>
        <w:t>སྐུ་གསུང་ཐུགས་ཡོན་ཏན་འཕྲིན་ལས་ཀྱི་རྒྱུད་ལྔ།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གཉིས་པ།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གནས་ཕུན་</w:t>
      </w:r>
      <w:r>
        <w:rPr>
          <w:rFonts w:hint="cs"/>
          <w:cs/>
          <w:lang w:bidi="bo-CN"/>
        </w:rPr>
        <w:t>ག</w:t>
      </w:r>
      <w:r w:rsidRPr="00124163">
        <w:rPr>
          <w:cs/>
          <w:lang w:bidi="bo-CN"/>
        </w:rPr>
        <w:t>སུམ་ཚོགས་པ་འཇིག་རྟེན་མི་མཇེད་དུ།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སྟོན་པ་ཁྱེའུ་འོད་མི་འཁྲུགས་པ་ཉིད་འོད་ལྔའི་སྒོ་ང་ལས་འཁྲུངས་ཏེ།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འཁོར་མཁའ་འགྲོ་མ་འབུམ་ཕྲག་གཉིས་ལ།</w:t>
      </w:r>
      <w:r w:rsidRPr="00124163">
        <w:rPr>
          <w:lang w:bidi="bo-CN"/>
        </w:rPr>
        <w:t> </w:t>
      </w:r>
      <w:r w:rsidRPr="00124163">
        <w:rPr>
          <w:lang w:eastAsia="zh-CN"/>
        </w:rPr>
        <w:t>ཆོ</w:t>
      </w:r>
      <w:r w:rsidRPr="00124163">
        <w:rPr>
          <w:cs/>
        </w:rPr>
        <w:t>ས</w:t>
      </w:r>
      <w:r w:rsidRPr="00124163">
        <w:rPr>
          <w:cs/>
          <w:lang w:bidi="bo-CN"/>
        </w:rPr>
        <w:t>་ཕུན་</w:t>
      </w:r>
      <w:r>
        <w:rPr>
          <w:rFonts w:hint="cs"/>
          <w:cs/>
          <w:lang w:bidi="bo-CN"/>
        </w:rPr>
        <w:t>ག</w:t>
      </w:r>
      <w:r w:rsidRPr="00124163">
        <w:rPr>
          <w:cs/>
          <w:lang w:bidi="bo-CN"/>
        </w:rPr>
        <w:t>སུམ་ཚོགས་</w:t>
      </w:r>
      <w:r>
        <w:rPr>
          <w:rStyle w:val="PageNumberPrintEdition"/>
        </w:rPr>
        <w:t>[page My-10a</w:t>
      </w:r>
      <w:r w:rsidRPr="00DF31F1">
        <w:rPr>
          <w:rStyle w:val="PageNumberPrintEdition"/>
        </w:rPr>
        <w:t>]</w:t>
      </w:r>
      <w:r w:rsidRPr="00124163">
        <w:rPr>
          <w:cs/>
          <w:lang w:bidi="bo-CN"/>
        </w:rPr>
        <w:t>པ་</w:t>
      </w:r>
      <w:r w:rsidRPr="00124163">
        <w:rPr>
          <w:rStyle w:val="TextTitle"/>
          <w:cs/>
          <w:lang w:bidi="bo-CN"/>
        </w:rPr>
        <w:t>སྐུ་གསུང་ཐུགས་ཡོན་ཏན་འཕྲིན་ལས་ཀྱི་རྒྱུད་ལྔ</w:t>
      </w:r>
      <w:r w:rsidRPr="00124163">
        <w:rPr>
          <w:cs/>
          <w:lang w:bidi="bo-CN"/>
        </w:rPr>
        <w:t>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ཚེ་ལོ་བྱེ་བ་གཅིག་ཐུབ་པའི་དུས་སུ་གསུངས་སོ།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4"/>
        <w:rPr>
          <w:cs/>
        </w:rPr>
      </w:pPr>
      <w:r w:rsidRPr="003A4D24">
        <w:rPr>
          <w:cs/>
        </w:rPr>
        <w:t>2.1.</w:t>
      </w:r>
      <w:r w:rsidRPr="003A4D24">
        <w:t>3.2.3</w:t>
      </w:r>
      <w:r w:rsidRPr="003A4D24">
        <w:rPr>
          <w:cs/>
        </w:rPr>
        <w:t xml:space="preserve"> </w:t>
      </w:r>
      <w:r w:rsidRPr="005E6995">
        <w:rPr>
          <w:rFonts w:ascii="Microsoft Himalaya" w:hAnsi="Microsoft Himalaya" w:cs="Microsoft Himalaya" w:hint="cs"/>
          <w:cs/>
          <w:lang w:bidi="bo-CN"/>
        </w:rPr>
        <w:t>རྨ་བྱ་མཇིང་བསྣོལ།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གསུམ་པ་ནི།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གནས་ཕུན་</w:t>
      </w:r>
      <w:r>
        <w:rPr>
          <w:rFonts w:hint="cs"/>
          <w:cs/>
          <w:lang w:bidi="bo-CN"/>
        </w:rPr>
        <w:t>ག</w:t>
      </w:r>
      <w:r w:rsidRPr="00124163">
        <w:rPr>
          <w:cs/>
          <w:lang w:bidi="bo-CN"/>
        </w:rPr>
        <w:t>སུམ་ཚོགས་པ་དྲོད་གཤེར་འདུས་པ་འོད་ཀྱི</w:t>
      </w:r>
      <w:r w:rsidRPr="00124163">
        <w:rPr>
          <w:cs/>
          <w:lang w:eastAsia="zh-CN" w:bidi="bo-CN"/>
        </w:rPr>
        <w:t>ས</w:t>
      </w:r>
      <w:r w:rsidRPr="00124163">
        <w:rPr>
          <w:cs/>
          <w:lang w:bidi="bo-CN"/>
        </w:rPr>
        <w:t>་སྤུངས་པར།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སྟོན་པ་ཕུན་</w:t>
      </w:r>
      <w:r>
        <w:rPr>
          <w:rFonts w:hint="cs"/>
          <w:cs/>
          <w:lang w:bidi="bo-CN"/>
        </w:rPr>
        <w:t>ག</w:t>
      </w:r>
      <w:r w:rsidRPr="00124163">
        <w:rPr>
          <w:cs/>
          <w:lang w:bidi="bo-CN"/>
        </w:rPr>
        <w:t>སུམ་</w:t>
      </w:r>
      <w:r w:rsidRPr="00AF03C5">
        <w:rPr>
          <w:rStyle w:val="PageNumberPrintEdition"/>
          <w:rtl/>
          <w:cs/>
        </w:rPr>
        <w:t>[18-page Dg]</w:t>
      </w:r>
      <w:r w:rsidRPr="00124163">
        <w:rPr>
          <w:cs/>
          <w:lang w:bidi="bo-CN"/>
        </w:rPr>
        <w:t>ཚོགས་པ་འཇིགས་པ་སྐྱོབ་པའི་ཡིད་ཅེས་བྱ་བ།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འཁོར་བྱང་ཆུབ་སེམས་དཔའ་འབུམ་ཕྲག་དྲུག་ལ།</w:t>
      </w:r>
      <w:r w:rsidRPr="00124163">
        <w:rPr>
          <w:lang w:bidi="bo-CN"/>
        </w:rPr>
        <w:t> </w:t>
      </w:r>
      <w:r w:rsidRPr="00124163">
        <w:rPr>
          <w:lang w:eastAsia="zh-CN"/>
        </w:rPr>
        <w:t>ཆོ</w:t>
      </w:r>
      <w:r w:rsidRPr="00124163">
        <w:rPr>
          <w:cs/>
        </w:rPr>
        <w:t>ས</w:t>
      </w:r>
      <w:r w:rsidRPr="00124163">
        <w:rPr>
          <w:cs/>
          <w:lang w:bidi="bo-CN"/>
        </w:rPr>
        <w:t>་ཕུན་</w:t>
      </w:r>
      <w:r>
        <w:rPr>
          <w:rFonts w:hint="cs"/>
          <w:cs/>
          <w:lang w:bidi="bo-CN"/>
        </w:rPr>
        <w:t>ག</w:t>
      </w:r>
      <w:r w:rsidRPr="00124163">
        <w:rPr>
          <w:cs/>
          <w:lang w:bidi="bo-CN"/>
        </w:rPr>
        <w:t>སུམ་ཚོགས་པ་འཁོར་བ་དོང་སྤྲུགས།</w:t>
      </w:r>
      <w:r w:rsidRPr="00124163">
        <w:rPr>
          <w:lang w:bidi="bo-CN"/>
        </w:rPr>
        <w:t> </w:t>
      </w:r>
      <w:r>
        <w:rPr>
          <w:rStyle w:val="TextTitle"/>
          <w:cs/>
          <w:lang w:bidi="bo-CN"/>
        </w:rPr>
        <w:t>རྨ་བྱ་</w:t>
      </w:r>
      <w:r>
        <w:rPr>
          <w:rStyle w:val="TextTitle"/>
          <w:lang w:bidi="bo-CN"/>
        </w:rPr>
        <w:t>{</w:t>
      </w:r>
      <w:r>
        <w:rPr>
          <w:rStyle w:val="TextTitle"/>
          <w:rFonts w:hint="cs"/>
          <w:cs/>
          <w:lang w:bidi="bo-CN"/>
        </w:rPr>
        <w:t>འ</w:t>
      </w:r>
      <w:r w:rsidRPr="00124163">
        <w:rPr>
          <w:rStyle w:val="TextTitle"/>
          <w:cs/>
          <w:lang w:bidi="bo-CN"/>
        </w:rPr>
        <w:t>ཇིང་</w:t>
      </w:r>
      <w:r>
        <w:rPr>
          <w:rStyle w:val="TextTitle"/>
          <w:lang w:bidi="bo-CN"/>
        </w:rPr>
        <w:t>}</w:t>
      </w:r>
      <w:r>
        <w:rPr>
          <w:rStyle w:val="FootnoteReference"/>
          <w:color w:val="9B2D1F"/>
          <w:lang w:bidi="bo-CN"/>
        </w:rPr>
        <w:footnoteReference w:id="27"/>
      </w:r>
      <w:r w:rsidRPr="00124163">
        <w:rPr>
          <w:rStyle w:val="TextTitle"/>
          <w:cs/>
          <w:lang w:bidi="bo-CN"/>
        </w:rPr>
        <w:t>བསྣོལ</w:t>
      </w:r>
      <w:r w:rsidRPr="00124163">
        <w:rPr>
          <w:cs/>
          <w:lang w:bidi="bo-CN"/>
        </w:rPr>
        <w:t>།</w:t>
      </w:r>
      <w:r w:rsidRPr="00124163">
        <w:rPr>
          <w:lang w:bidi="bo-CN"/>
        </w:rPr>
        <w:t> </w:t>
      </w:r>
      <w:r>
        <w:rPr>
          <w:cs/>
          <w:lang w:bidi="bo-CN"/>
        </w:rPr>
        <w:t>འབྱུང་བཞི་ཟད་པའི་རྒྱུད་རྣམས</w:t>
      </w:r>
      <w:r>
        <w:rPr>
          <w:rFonts w:hint="cs"/>
          <w:cs/>
          <w:lang w:bidi="bo-CN"/>
        </w:rPr>
        <w:t>།</w:t>
      </w:r>
      <w:r>
        <w:rPr>
          <w:lang w:bidi="bo-CN"/>
        </w:rPr>
        <w:t xml:space="preserve"> </w:t>
      </w:r>
      <w:r w:rsidRPr="00124163">
        <w:rPr>
          <w:cs/>
          <w:lang w:bidi="bo-CN"/>
        </w:rPr>
        <w:t>ཚེ་ལོ་འབུམ་པའི་དུས་སུ་གསུངས་སོ།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4"/>
        <w:rPr>
          <w:cs/>
        </w:rPr>
      </w:pPr>
      <w:r w:rsidRPr="003A4D24">
        <w:t xml:space="preserve">2.1.3.2.4 </w:t>
      </w:r>
      <w:r w:rsidRPr="005E6995">
        <w:rPr>
          <w:rFonts w:ascii="Microsoft Himalaya" w:hAnsi="Microsoft Himalaya" w:cs="Microsoft Himalaya" w:hint="cs"/>
          <w:cs/>
          <w:lang w:bidi="bo-CN"/>
        </w:rPr>
        <w:t>སེམས་སྡེ་རྩ་བའི་རྒྱུད་ལྔ།</w:t>
      </w:r>
      <w:r w:rsidRPr="00124163">
        <w:t> </w:t>
      </w:r>
      <w:r w:rsidRPr="005E6995">
        <w:rPr>
          <w:rFonts w:ascii="Microsoft Himalaya" w:hAnsi="Microsoft Himalaya" w:cs="Microsoft Himalaya" w:hint="cs"/>
          <w:cs/>
          <w:lang w:bidi="bo-CN"/>
        </w:rPr>
        <w:t>ཡན་ལག་གི་རྒྱུད་དྲུག་སྟེ་བཅུ་གཅིག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བཞི་པ་ནི།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གནས་ཕུན་</w:t>
      </w:r>
      <w:r>
        <w:rPr>
          <w:rFonts w:hint="cs"/>
          <w:cs/>
          <w:lang w:bidi="bo-CN"/>
        </w:rPr>
        <w:t>ག</w:t>
      </w:r>
      <w:r w:rsidRPr="00124163">
        <w:rPr>
          <w:cs/>
          <w:lang w:bidi="bo-CN"/>
        </w:rPr>
        <w:t>སུམ་ཚོགས་པ་ཆགས་འབྱུང་མངལ་དུ་སྣང་བར།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སྟོན་པ་གཞོན་ནུ་རོལ་པ་རྣམ་པར་བརྩེ་བས།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འཁོར་གནོད་སྦྱིན་དང་བྲག་སྲིན་སྟོང་ཕྲག་གཅིག་ལ།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ཆོས་</w:t>
      </w:r>
      <w:r w:rsidRPr="00124163">
        <w:rPr>
          <w:rStyle w:val="TextTitle"/>
          <w:cs/>
          <w:lang w:bidi="bo-CN"/>
        </w:rPr>
        <w:t>སེམས་སྡེ་</w:t>
      </w:r>
      <w:r w:rsidRPr="00106743">
        <w:rPr>
          <w:rStyle w:val="PageNumberPrintEdition"/>
          <w:cs/>
        </w:rPr>
        <w:t>[page Ad-25]</w:t>
      </w:r>
      <w:r w:rsidRPr="00124163">
        <w:rPr>
          <w:rStyle w:val="TextTitle"/>
          <w:cs/>
          <w:lang w:bidi="bo-CN"/>
        </w:rPr>
        <w:t>རྩ་བའི་རྒྱུད་ལྔ</w:t>
      </w:r>
      <w:r w:rsidRPr="00124163">
        <w:rPr>
          <w:cs/>
          <w:lang w:bidi="bo-CN"/>
        </w:rPr>
        <w:t>།</w:t>
      </w:r>
      <w:r w:rsidRPr="00124163">
        <w:rPr>
          <w:lang w:bidi="bo-CN"/>
        </w:rPr>
        <w:t> </w:t>
      </w:r>
      <w:r w:rsidRPr="00124163">
        <w:rPr>
          <w:rStyle w:val="TextTitle"/>
          <w:cs/>
          <w:lang w:bidi="bo-CN"/>
        </w:rPr>
        <w:t>ཡན་ལག་གི་རྒྱུད་དྲུག་</w:t>
      </w:r>
      <w:r>
        <w:rPr>
          <w:cs/>
          <w:lang w:bidi="bo-CN"/>
        </w:rPr>
        <w:t>སྟེ་བཅུ་གཅིག</w:t>
      </w:r>
      <w:r>
        <w:rPr>
          <w:lang w:bidi="bo-CN"/>
        </w:rPr>
        <w:t>{</w:t>
      </w:r>
      <w:r>
        <w:rPr>
          <w:rFonts w:hint="cs"/>
          <w:cs/>
          <w:lang w:bidi="bo-CN"/>
        </w:rPr>
        <w:t>།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28"/>
      </w:r>
      <w:r>
        <w:rPr>
          <w:lang w:bidi="bo-CN"/>
        </w:rPr>
        <w:t xml:space="preserve"> </w:t>
      </w:r>
      <w:r w:rsidRPr="00124163">
        <w:rPr>
          <w:cs/>
          <w:lang w:bidi="bo-CN"/>
        </w:rPr>
        <w:t>ཚེ་ལོ་བརྒྱ</w:t>
      </w:r>
      <w:r w:rsidRPr="00124163">
        <w:rPr>
          <w:cs/>
        </w:rPr>
        <w:t>ད</w:t>
      </w:r>
      <w:r w:rsidRPr="00124163">
        <w:rPr>
          <w:cs/>
          <w:lang w:bidi="bo-CN"/>
        </w:rPr>
        <w:t>་ཁྲི་པའི་དུས་སུ་གསུངས་སོ།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4"/>
        <w:rPr>
          <w:cs/>
        </w:rPr>
      </w:pPr>
      <w:r w:rsidRPr="003A4D24">
        <w:rPr>
          <w:cs/>
        </w:rPr>
        <w:t>2.1.</w:t>
      </w:r>
      <w:r w:rsidRPr="003A4D24">
        <w:t>3.2.5</w:t>
      </w:r>
      <w:r w:rsidRPr="003A4D24">
        <w:rPr>
          <w:cs/>
        </w:rPr>
        <w:t xml:space="preserve"> </w:t>
      </w:r>
      <w:r w:rsidRPr="005E6995">
        <w:rPr>
          <w:rFonts w:ascii="Microsoft Himalaya" w:hAnsi="Microsoft Himalaya" w:cs="Microsoft Himalaya" w:hint="cs"/>
          <w:cs/>
          <w:lang w:bidi="bo-CN"/>
        </w:rPr>
        <w:t>ཕ་རོལ་ཏུ་ཕྱིན་པ་དྲུག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ལྔ་པ་ནི།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གནས་ཕུན་</w:t>
      </w:r>
      <w:r>
        <w:rPr>
          <w:rFonts w:hint="cs"/>
          <w:cs/>
          <w:lang w:bidi="bo-CN"/>
        </w:rPr>
        <w:t>ག</w:t>
      </w:r>
      <w:r w:rsidRPr="00124163">
        <w:rPr>
          <w:cs/>
          <w:lang w:bidi="bo-CN"/>
        </w:rPr>
        <w:t>སུམ་ཚོགས་པ་འཚོ་བྱེད་གཞོན་ནུའི་ལྡུམ་རར།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སྟོན་པ་དྲུག་པ་རྡོ་རྗེ་འཆང་གིས།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འཁོར་སངས་རྒྱས་རབས་བདུན་དུ་སྣང་བ་རང་བཀོད་ནས།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ཆོས་ཕ་རོལ་ཏུ་ཕྱིན་པ་དྲུག</w:t>
      </w:r>
      <w:r w:rsidRPr="00124163">
        <w:rPr>
          <w:lang w:bidi="bo-CN"/>
        </w:rPr>
        <w:t> </w:t>
      </w:r>
      <w:r>
        <w:rPr>
          <w:lang w:bidi="bo-CN"/>
        </w:rPr>
        <w:t>{</w:t>
      </w:r>
      <w:r w:rsidRPr="00124163">
        <w:rPr>
          <w:cs/>
          <w:lang w:bidi="bo-CN"/>
        </w:rPr>
        <w:t>།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29"/>
      </w:r>
      <w:r w:rsidRPr="00124163">
        <w:rPr>
          <w:cs/>
          <w:lang w:bidi="bo-CN"/>
        </w:rPr>
        <w:t>ཚེ་ལོ་བདུན་ཁྲི་པའི་དུས་སུ་གསུངས་སོ།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4"/>
        <w:rPr>
          <w:cs/>
        </w:rPr>
      </w:pPr>
      <w:r w:rsidRPr="003A4D24">
        <w:rPr>
          <w:cs/>
        </w:rPr>
        <w:t>2.1.</w:t>
      </w:r>
      <w:r w:rsidRPr="003A4D24">
        <w:t>3.2.6</w:t>
      </w:r>
      <w:r w:rsidRPr="003A4D24">
        <w:rPr>
          <w:cs/>
        </w:rPr>
        <w:t xml:space="preserve"> </w:t>
      </w:r>
      <w:r w:rsidRPr="005E6995">
        <w:rPr>
          <w:rFonts w:ascii="Microsoft Himalaya" w:hAnsi="Microsoft Himalaya" w:cs="Microsoft Himalaya" w:hint="cs"/>
          <w:cs/>
          <w:lang w:bidi="bo-CN"/>
        </w:rPr>
        <w:t>རིག་པ་རང་ཤར་ཆེན་པོའི་རྒྱུད་ལ་སོགས་པ་མངོན་སུམ་འོད་གསལ་གྱི་རྒྱུད་རྣམས།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དྲུག་པ་ནི།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གནས་ཕུན་</w:t>
      </w:r>
      <w:r>
        <w:rPr>
          <w:rFonts w:hint="cs"/>
          <w:cs/>
          <w:lang w:bidi="bo-CN"/>
        </w:rPr>
        <w:t>ག</w:t>
      </w:r>
      <w:r w:rsidRPr="00124163">
        <w:rPr>
          <w:cs/>
          <w:lang w:bidi="bo-CN"/>
        </w:rPr>
        <w:t>སུམ་ཚོགས་པ་རི་རབ་ཀྱི་བྱང་ཕྱོགས་དུར་ཁྲོད་མེ་</w:t>
      </w:r>
      <w:r w:rsidRPr="00124163">
        <w:rPr>
          <w:cs/>
          <w:lang w:eastAsia="zh-CN" w:bidi="bo-CN"/>
        </w:rPr>
        <w:t>རི་</w:t>
      </w:r>
      <w:r w:rsidRPr="00124163">
        <w:rPr>
          <w:cs/>
          <w:lang w:bidi="bo-CN"/>
        </w:rPr>
        <w:t>འབར་བ</w:t>
      </w:r>
      <w:r w:rsidRPr="00124163">
        <w:rPr>
          <w:cs/>
          <w:lang w:eastAsia="zh-CN" w:bidi="bo-CN"/>
        </w:rPr>
        <w:t>ར</w:t>
      </w:r>
      <w:r w:rsidRPr="00124163">
        <w:rPr>
          <w:cs/>
          <w:lang w:bidi="bo-CN"/>
        </w:rPr>
        <w:t>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སྟོན་པ་ཕུན་</w:t>
      </w:r>
      <w:r>
        <w:rPr>
          <w:rFonts w:hint="cs"/>
          <w:cs/>
          <w:lang w:bidi="bo-CN"/>
        </w:rPr>
        <w:t>ག</w:t>
      </w:r>
      <w:r w:rsidRPr="00124163">
        <w:rPr>
          <w:cs/>
          <w:lang w:bidi="bo-CN"/>
        </w:rPr>
        <w:t>སུམ་ཚོགས་པ་གཞོན་ནུ་དཔའ་བོ་སྟོབས་ལྡན་ཆེན་པོས།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འཁོར་ཕུན་</w:t>
      </w:r>
      <w:r>
        <w:rPr>
          <w:rFonts w:hint="cs"/>
          <w:cs/>
          <w:lang w:bidi="bo-CN"/>
        </w:rPr>
        <w:t>ག</w:t>
      </w:r>
      <w:r w:rsidRPr="00124163">
        <w:rPr>
          <w:cs/>
          <w:lang w:bidi="bo-CN"/>
        </w:rPr>
        <w:t>སུམ་ཚོགས་པ་བྱང་ཆུབ་སེམས་དཔའ་སྤྲིན་གྱི་ཤུགས་ཅན་བདུན་དང༌།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མཁའ་འགྲོ་མ་དང༌།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ལྷ་དང་ཀླུ་ལ་སོགས་པ་དཔག་ཏུ་མེད་པ་ལ།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ཆོས་ཕུན་</w:t>
      </w:r>
      <w:r>
        <w:rPr>
          <w:rFonts w:hint="cs"/>
          <w:cs/>
          <w:lang w:bidi="bo-CN"/>
        </w:rPr>
        <w:t>ག</w:t>
      </w:r>
      <w:r w:rsidRPr="00124163">
        <w:rPr>
          <w:cs/>
          <w:lang w:bidi="bo-CN"/>
        </w:rPr>
        <w:t>སུམ་ཚོགས་པ་</w:t>
      </w:r>
      <w:r w:rsidRPr="002B0CAE">
        <w:rPr>
          <w:rStyle w:val="TitleinCitingOtherTexts"/>
          <w:cs/>
        </w:rPr>
        <w:t>རིག་པ་རང་ཤར་ཆེན་</w:t>
      </w:r>
      <w:r w:rsidRPr="002B0CAE">
        <w:rPr>
          <w:rStyle w:val="TitleinCitingOtherTexts"/>
          <w:cs/>
        </w:rPr>
        <w:lastRenderedPageBreak/>
        <w:t>པོའི་རྒྱུད་</w:t>
      </w:r>
      <w:r w:rsidRPr="00124163">
        <w:rPr>
          <w:cs/>
          <w:lang w:bidi="bo-CN"/>
        </w:rPr>
        <w:t>ལ་སོགས་པ་</w:t>
      </w:r>
      <w:r w:rsidRPr="002B0CAE">
        <w:rPr>
          <w:rStyle w:val="TitleinCitingOtherTexts"/>
          <w:cs/>
        </w:rPr>
        <w:t>མངོན་སུམ་འོད་གསལ་གྱི་རྒྱུད་</w:t>
      </w:r>
      <w:r w:rsidRPr="002B0CAE">
        <w:rPr>
          <w:cs/>
        </w:rPr>
        <w:t>རྣམས་</w:t>
      </w:r>
      <w:r w:rsidRPr="00124163">
        <w:rPr>
          <w:cs/>
          <w:lang w:bidi="bo-CN"/>
        </w:rPr>
        <w:t>དང༌།</w:t>
      </w:r>
      <w:r w:rsidRPr="00124163">
        <w:rPr>
          <w:lang w:bidi="bo-CN"/>
        </w:rPr>
        <w:t> </w:t>
      </w:r>
      <w:r>
        <w:rPr>
          <w:cs/>
          <w:lang w:bidi="bo-CN"/>
        </w:rPr>
        <w:t>གཞན་ཡང་དཔག་ཏུ་མེད་པ་རྣམས</w:t>
      </w:r>
      <w:r>
        <w:rPr>
          <w:rFonts w:hint="cs"/>
          <w:cs/>
          <w:lang w:bidi="bo-CN"/>
        </w:rPr>
        <w:t>།</w:t>
      </w:r>
      <w:r>
        <w:rPr>
          <w:lang w:bidi="bo-CN"/>
        </w:rPr>
        <w:t xml:space="preserve"> </w:t>
      </w:r>
      <w:r w:rsidRPr="00124163">
        <w:rPr>
          <w:cs/>
          <w:lang w:bidi="bo-CN"/>
        </w:rPr>
        <w:t>ཚེ་ལོ་དྲུག་ཁྲི་པའི་དུས་ན་གསུངས་སོ།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4"/>
        <w:rPr>
          <w:cs/>
        </w:rPr>
      </w:pPr>
      <w:r w:rsidRPr="003A4D24">
        <w:rPr>
          <w:cs/>
        </w:rPr>
        <w:t>2.1.</w:t>
      </w:r>
      <w:r w:rsidRPr="003A4D24">
        <w:t>3.2.7</w:t>
      </w:r>
      <w:r w:rsidRPr="003A4D24">
        <w:rPr>
          <w:cs/>
        </w:rPr>
        <w:t xml:space="preserve"> </w:t>
      </w:r>
      <w:r w:rsidRPr="005E6995">
        <w:rPr>
          <w:rFonts w:ascii="Microsoft Himalaya" w:hAnsi="Microsoft Himalaya" w:cs="Microsoft Himalaya" w:hint="cs"/>
          <w:cs/>
          <w:lang w:bidi="bo-CN"/>
        </w:rPr>
        <w:t>ཆོས་རགས་པ་འདུལ་བའི་རྒྱུད་བཅུ་ལ་སོགས་པ།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བདུན་པ་ནི།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གནས་ཕུན་</w:t>
      </w:r>
      <w:r>
        <w:rPr>
          <w:rFonts w:hint="cs"/>
          <w:cs/>
          <w:lang w:bidi="bo-CN"/>
        </w:rPr>
        <w:t>ག</w:t>
      </w:r>
      <w:r w:rsidRPr="00124163">
        <w:rPr>
          <w:cs/>
          <w:lang w:bidi="bo-CN"/>
        </w:rPr>
        <w:t>སུམ་ཚོགས་པ་སྲིན་</w:t>
      </w:r>
      <w:r w:rsidRPr="00124163">
        <w:rPr>
          <w:cs/>
        </w:rPr>
        <w:t>པོའི</w:t>
      </w:r>
      <w:r w:rsidRPr="00124163">
        <w:rPr>
          <w:cs/>
          <w:lang w:bidi="bo-CN"/>
        </w:rPr>
        <w:t>་ཡུལ་རུ་ལུའི་སྒྲ་དང་ལྡན་པའི་ཕུག་ཏུ།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སྟོན་པ་དྲང་སྲོང་ཁྲོས་པའི་རྒྱལ་པོས།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འཁོར་སྲིན་པོ་བྱེ་བ་གཅིག་ལ།</w:t>
      </w:r>
      <w:r w:rsidRPr="00124163">
        <w:rPr>
          <w:lang w:bidi="bo-CN"/>
        </w:rPr>
        <w:t> </w:t>
      </w:r>
      <w:r w:rsidRPr="002B0CAE">
        <w:rPr>
          <w:rStyle w:val="TitleinCitingOtherTexts"/>
          <w:cs/>
        </w:rPr>
        <w:t>ཆོས་རགས་པ་འདུལ་བའི་རྒྱུད་བཅུ་</w:t>
      </w:r>
      <w:r w:rsidRPr="00124163">
        <w:rPr>
          <w:cs/>
          <w:lang w:bidi="bo-CN"/>
        </w:rPr>
        <w:t>ལ་སོགས་པ།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ཚེ་ལོ་ཁྲི་</w:t>
      </w:r>
      <w:r>
        <w:rPr>
          <w:rStyle w:val="PageNumberPrintEdition"/>
        </w:rPr>
        <w:t>[page My-10b</w:t>
      </w:r>
      <w:r w:rsidRPr="00DF31F1">
        <w:rPr>
          <w:rStyle w:val="PageNumberPrintEdition"/>
        </w:rPr>
        <w:t>]</w:t>
      </w:r>
      <w:r w:rsidRPr="00124163">
        <w:rPr>
          <w:cs/>
          <w:lang w:bidi="bo-CN"/>
        </w:rPr>
        <w:t>པའི་དུས་སུ་གསུངས་སོ།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4"/>
        <w:rPr>
          <w:cs/>
        </w:rPr>
      </w:pPr>
      <w:r w:rsidRPr="003A4D24">
        <w:rPr>
          <w:cs/>
        </w:rPr>
        <w:t>2.1.</w:t>
      </w:r>
      <w:r w:rsidRPr="003A4D24">
        <w:t>3.2.8</w:t>
      </w:r>
      <w:r w:rsidRPr="003A4D24">
        <w:rPr>
          <w:cs/>
        </w:rPr>
        <w:t xml:space="preserve"> </w:t>
      </w:r>
      <w:r w:rsidRPr="005E6995">
        <w:rPr>
          <w:rFonts w:ascii="Microsoft Himalaya" w:hAnsi="Microsoft Himalaya" w:cs="Microsoft Himalaya" w:hint="cs"/>
          <w:cs/>
          <w:lang w:bidi="bo-CN"/>
        </w:rPr>
        <w:t>འདུལ་བ་ཁྲི་ཕྲག་དཔག་ཏུ་མེད་པ།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བརྒྱད་པ་ནི།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གནས་</w:t>
      </w:r>
      <w:r w:rsidRPr="00124163">
        <w:rPr>
          <w:lang w:eastAsia="zh-CN"/>
        </w:rPr>
        <w:t>ཕུ</w:t>
      </w:r>
      <w:r w:rsidRPr="00124163">
        <w:rPr>
          <w:cs/>
        </w:rPr>
        <w:t>ན</w:t>
      </w:r>
      <w:r w:rsidRPr="00124163">
        <w:rPr>
          <w:cs/>
          <w:lang w:bidi="bo-CN"/>
        </w:rPr>
        <w:t>་སུམ་ཚོགས་པ་བྱ་རྒོད་སྤུངས་པར།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སྟོན་པ་གསེར་འོད་དམ་པས།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འཁོར་འཕགས་པ་ཉན་ཐོས་གྲངས་མེད་པ་ལ།</w:t>
      </w:r>
      <w:r w:rsidRPr="00124163">
        <w:rPr>
          <w:lang w:bidi="bo-CN"/>
        </w:rPr>
        <w:t> </w:t>
      </w:r>
      <w:r w:rsidRPr="00106743">
        <w:rPr>
          <w:rStyle w:val="PageNumberPrintEdition"/>
          <w:cs/>
        </w:rPr>
        <w:t>[page Ad-26]</w:t>
      </w:r>
      <w:r w:rsidRPr="00124163">
        <w:rPr>
          <w:cs/>
          <w:lang w:bidi="bo-CN"/>
        </w:rPr>
        <w:t>ཆོས་འདུལ་བ་ཁྲི་</w:t>
      </w:r>
      <w:r w:rsidRPr="00AF03C5">
        <w:rPr>
          <w:rStyle w:val="PageNumberPrintEdition"/>
          <w:rtl/>
          <w:cs/>
        </w:rPr>
        <w:t>[19-page Dg]</w:t>
      </w:r>
      <w:r w:rsidRPr="00124163">
        <w:rPr>
          <w:cs/>
          <w:lang w:bidi="bo-CN"/>
        </w:rPr>
        <w:t>ཕྲག་དཔག་ཏུ་མེད་པ།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ཚེ་ལོ་ལྔ་སྟོང་པའི་དུས་སུ་གསུངས་སོ།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4"/>
        <w:rPr>
          <w:cs/>
        </w:rPr>
      </w:pPr>
      <w:r w:rsidRPr="003A4D24">
        <w:rPr>
          <w:cs/>
        </w:rPr>
        <w:t>2.1.</w:t>
      </w:r>
      <w:r w:rsidRPr="003A4D24">
        <w:t>3.2.9</w:t>
      </w:r>
      <w:r w:rsidRPr="003A4D24">
        <w:rPr>
          <w:cs/>
        </w:rPr>
        <w:t xml:space="preserve"> </w:t>
      </w:r>
      <w:r w:rsidRPr="005E6995">
        <w:rPr>
          <w:rFonts w:ascii="Microsoft Himalaya" w:hAnsi="Microsoft Himalaya" w:cs="Microsoft Himalaya" w:hint="cs"/>
          <w:cs/>
          <w:lang w:bidi="bo-CN"/>
        </w:rPr>
        <w:t>འཕྲ་རྒྱུད་བདུན་པ་ལ་སོགས་པ།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དགུ་པ་ནི།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གནས་ཕུན་</w:t>
      </w:r>
      <w:r>
        <w:rPr>
          <w:rFonts w:hint="cs"/>
          <w:cs/>
          <w:lang w:bidi="bo-CN"/>
        </w:rPr>
        <w:t>ག</w:t>
      </w:r>
      <w:r w:rsidRPr="00124163">
        <w:rPr>
          <w:cs/>
          <w:lang w:bidi="bo-CN"/>
        </w:rPr>
        <w:t>སུམ་ཚོགས་པ་སོག་པོ་གཡུའི་སྨིན་མ་ཅན་གྱི་ཡུལ།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བྱང་ཆུབ་ཀྱི་</w:t>
      </w:r>
      <w:r w:rsidRPr="00124163">
        <w:rPr>
          <w:cs/>
          <w:lang w:eastAsia="zh-CN" w:bidi="bo-CN"/>
        </w:rPr>
        <w:t>ཤིང་</w:t>
      </w:r>
      <w:r w:rsidRPr="00124163">
        <w:rPr>
          <w:cs/>
          <w:lang w:bidi="bo-CN"/>
        </w:rPr>
        <w:t>དྲུང་དུ།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སྟོན་པ་བརྩེ་བས་རོལ་པའི་བློ་གྲོས་ཀྱིས།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འཁོར་བྱང་ཆུབ་སེམས་དཔའ་དཔག་ཏུ་མེད་པ་ལ།</w:t>
      </w:r>
      <w:r w:rsidRPr="00124163">
        <w:rPr>
          <w:lang w:bidi="bo-CN"/>
        </w:rPr>
        <w:t> </w:t>
      </w:r>
      <w:r w:rsidRPr="002B0CAE">
        <w:rPr>
          <w:rStyle w:val="TitleinCitingOtherTexts"/>
          <w:cs/>
        </w:rPr>
        <w:t>ཆོས་འཕྲ་རྒྱུད་བདུན་པ་</w:t>
      </w:r>
      <w:r w:rsidRPr="00124163">
        <w:rPr>
          <w:cs/>
          <w:lang w:bidi="bo-CN"/>
        </w:rPr>
        <w:t>ལ་སོགས་པ།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ཚེ་ལོ་སྟོང་གི་དུས་སུ་གསུངས་སོ།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4"/>
        <w:rPr>
          <w:cs/>
        </w:rPr>
      </w:pPr>
      <w:r w:rsidRPr="003A4D24">
        <w:rPr>
          <w:i/>
          <w:cs/>
        </w:rPr>
        <w:t>2.1.</w:t>
      </w:r>
      <w:r w:rsidRPr="003A4D24">
        <w:rPr>
          <w:i/>
        </w:rPr>
        <w:t>3.2.10</w:t>
      </w:r>
      <w:r>
        <w:rPr>
          <w:i/>
        </w:rPr>
        <w:t xml:space="preserve"> </w:t>
      </w:r>
      <w:r w:rsidRPr="005E6995">
        <w:rPr>
          <w:rFonts w:ascii="Microsoft Himalaya" w:hAnsi="Microsoft Himalaya" w:cs="Microsoft Himalaya" w:hint="cs"/>
          <w:cs/>
          <w:lang w:bidi="bo-CN"/>
        </w:rPr>
        <w:t>ཆོས་མདོ་སྡེ་དང༌།</w:t>
      </w:r>
      <w:r w:rsidRPr="00124163">
        <w:t> </w:t>
      </w:r>
      <w:r w:rsidRPr="005E6995">
        <w:rPr>
          <w:rFonts w:ascii="Microsoft Himalaya" w:hAnsi="Microsoft Himalaya" w:cs="Microsoft Himalaya" w:hint="cs"/>
          <w:cs/>
          <w:lang w:bidi="bo-CN"/>
        </w:rPr>
        <w:t>ཀྲཱི་ཡ་དང༌།</w:t>
      </w:r>
      <w:r w:rsidRPr="00124163">
        <w:t> </w:t>
      </w:r>
      <w:r w:rsidRPr="005E6995">
        <w:rPr>
          <w:rFonts w:ascii="Microsoft Himalaya" w:hAnsi="Microsoft Himalaya" w:cs="Microsoft Himalaya" w:hint="cs"/>
          <w:cs/>
          <w:lang w:bidi="bo-CN"/>
        </w:rPr>
        <w:t>ལུང་ཨ་ནུ་ལ་སོགས་པ་ཁྲི་ཕྲག་བརྒྱད།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བཅུ་པ་ནི།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གནས་ཕུན་སུམ་ཚོགས་པ་བྱ་རྒོད་སྤུངས་པར།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སྟོན་པ་འོད་</w:t>
      </w:r>
      <w:r>
        <w:rPr>
          <w:rFonts w:hint="cs"/>
          <w:cs/>
          <w:lang w:bidi="bo-CN"/>
        </w:rPr>
        <w:t>བ</w:t>
      </w:r>
      <w:r>
        <w:rPr>
          <w:cs/>
          <w:lang w:bidi="bo-CN"/>
        </w:rPr>
        <w:t>སྲུངས་</w:t>
      </w:r>
      <w:r>
        <w:rPr>
          <w:lang w:bidi="bo-CN"/>
        </w:rPr>
        <w:t>{</w:t>
      </w:r>
      <w:r>
        <w:rPr>
          <w:rFonts w:hint="cs"/>
          <w:cs/>
          <w:lang w:bidi="bo-CN"/>
        </w:rPr>
        <w:t>སྒྲེས་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30"/>
      </w:r>
      <w:r w:rsidRPr="00124163">
        <w:rPr>
          <w:cs/>
          <w:lang w:bidi="bo-CN"/>
        </w:rPr>
        <w:t>པོས།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འཁོར་ཚེ་དང་ལྡན་པ</w:t>
      </w:r>
      <w:r w:rsidRPr="00124163">
        <w:rPr>
          <w:cs/>
          <w:lang w:eastAsia="zh-CN" w:bidi="bo-CN"/>
        </w:rPr>
        <w:t>་</w:t>
      </w:r>
      <w:r w:rsidRPr="00124163">
        <w:rPr>
          <w:lang w:eastAsia="zh-CN"/>
        </w:rPr>
        <w:t>སྐ</w:t>
      </w:r>
      <w:r w:rsidRPr="00124163">
        <w:rPr>
          <w:cs/>
        </w:rPr>
        <w:t>ར</w:t>
      </w:r>
      <w:r w:rsidRPr="00124163">
        <w:rPr>
          <w:cs/>
          <w:lang w:bidi="bo-CN"/>
        </w:rPr>
        <w:t>་མ་འོད་བཟངས་ལ་སོགས་པ་བདུན་ལ།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ཆོས་མདོ་སྡེ་དང༌།</w:t>
      </w:r>
      <w:r w:rsidRPr="00124163">
        <w:rPr>
          <w:lang w:bidi="bo-CN"/>
        </w:rPr>
        <w:t> </w:t>
      </w:r>
      <w:r>
        <w:rPr>
          <w:rFonts w:hint="cs"/>
          <w:cs/>
          <w:lang w:bidi="bo-CN"/>
        </w:rPr>
        <w:t>ཀྲི་</w:t>
      </w:r>
      <w:r w:rsidRPr="00124163">
        <w:rPr>
          <w:cs/>
          <w:lang w:bidi="bo-CN"/>
        </w:rPr>
        <w:t>ཡ་དང༌།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ལུང་ཨ་ནུ་ལ་སོགས་པ་ཁྲི་ཕྲག་བརྒྱད།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ཚེ་ལོ་ལྔ་བརྒྱ་པའི་དུས་སུ་གསུངས་སོ།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4"/>
        <w:rPr>
          <w:cs/>
        </w:rPr>
      </w:pPr>
      <w:r w:rsidRPr="003A4D24">
        <w:rPr>
          <w:i/>
          <w:cs/>
        </w:rPr>
        <w:t>2.1.</w:t>
      </w:r>
      <w:r w:rsidRPr="003A4D24">
        <w:rPr>
          <w:i/>
        </w:rPr>
        <w:t>3.2.11</w:t>
      </w:r>
      <w:r>
        <w:rPr>
          <w:cs/>
        </w:rPr>
        <w:t xml:space="preserve"> </w:t>
      </w:r>
      <w:r w:rsidRPr="005E6995">
        <w:rPr>
          <w:rFonts w:ascii="Microsoft Himalaya" w:hAnsi="Microsoft Himalaya" w:cs="Microsoft Himalaya" w:hint="cs"/>
          <w:cs/>
          <w:lang w:bidi="bo-CN"/>
        </w:rPr>
        <w:t>ངེས་པ་དོན་གྱི་ཐེག་པ་འབའ་ཞིག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བཅུ་གཅིག་པ་ནི།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གནས་ཕུན་</w:t>
      </w:r>
      <w:r>
        <w:rPr>
          <w:rFonts w:hint="cs"/>
          <w:cs/>
          <w:lang w:bidi="bo-CN"/>
        </w:rPr>
        <w:t>ག</w:t>
      </w:r>
      <w:r w:rsidRPr="00124163">
        <w:rPr>
          <w:cs/>
          <w:lang w:bidi="bo-CN"/>
        </w:rPr>
        <w:t>སུམ་ཚོགས་པ་རྡོ་རྗེ་གདན་དུ།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སྟོན་པ་</w:t>
      </w:r>
      <w:r w:rsidRPr="00124163">
        <w:rPr>
          <w:cs/>
        </w:rPr>
        <w:t>མ</w:t>
      </w:r>
      <w:r w:rsidRPr="00124163">
        <w:rPr>
          <w:lang w:eastAsia="zh-CN"/>
        </w:rPr>
        <w:t>ངོ</w:t>
      </w:r>
      <w:r w:rsidRPr="00124163">
        <w:rPr>
          <w:cs/>
        </w:rPr>
        <w:t>ན</w:t>
      </w:r>
      <w:r w:rsidRPr="00124163">
        <w:rPr>
          <w:cs/>
          <w:lang w:bidi="bo-CN"/>
        </w:rPr>
        <w:t>་རྫོགས་རྒྱལ་པོས།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འཁོར་རིགས་གསུམ་མགོན་པོ</w:t>
      </w:r>
      <w:r w:rsidRPr="00124163">
        <w:rPr>
          <w:cs/>
          <w:lang w:eastAsia="zh-CN" w:bidi="bo-CN"/>
        </w:rPr>
        <w:t>་ལ</w:t>
      </w:r>
      <w:r w:rsidRPr="00124163">
        <w:rPr>
          <w:cs/>
          <w:lang w:bidi="bo-CN"/>
        </w:rPr>
        <w:t>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ཆོས་ངེས་པ་དོན་གྱི་ཐེག་པ་འབའ་ཞིག</w:t>
      </w:r>
      <w:r w:rsidRPr="00124163">
        <w:rPr>
          <w:lang w:bidi="bo-CN"/>
        </w:rPr>
        <w:t> </w:t>
      </w:r>
      <w:r>
        <w:rPr>
          <w:lang w:bidi="bo-CN"/>
        </w:rPr>
        <w:t>{</w:t>
      </w:r>
      <w:r w:rsidRPr="00124163">
        <w:rPr>
          <w:cs/>
          <w:lang w:bidi="bo-CN"/>
        </w:rPr>
        <w:t>།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31"/>
      </w:r>
      <w:r w:rsidRPr="00124163">
        <w:rPr>
          <w:cs/>
          <w:lang w:bidi="bo-CN"/>
        </w:rPr>
        <w:t>ཚེ་ལོ་སུམ་བརྒྱ་པའི་དུས་སུ་གསུངས་སོ།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4"/>
        <w:rPr>
          <w:cs/>
        </w:rPr>
      </w:pPr>
      <w:r w:rsidRPr="003A4D24">
        <w:rPr>
          <w:i/>
          <w:cs/>
        </w:rPr>
        <w:t>2.1.</w:t>
      </w:r>
      <w:r w:rsidRPr="003A4D24">
        <w:rPr>
          <w:i/>
        </w:rPr>
        <w:t xml:space="preserve">3.2.12 </w:t>
      </w:r>
      <w:r w:rsidRPr="005E6995">
        <w:rPr>
          <w:rFonts w:ascii="Microsoft Himalaya" w:hAnsi="Microsoft Himalaya" w:cs="Microsoft Himalaya" w:hint="cs"/>
          <w:cs/>
          <w:lang w:bidi="bo-CN"/>
        </w:rPr>
        <w:t>སྡེ་སྣོད་གསུམ་ལ་སོགས་པ།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བཅུ་གཉིས་པ་ནི།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གནས་ཕུན་</w:t>
      </w:r>
      <w:r>
        <w:rPr>
          <w:rFonts w:hint="cs"/>
          <w:cs/>
          <w:lang w:bidi="bo-CN"/>
        </w:rPr>
        <w:t>ག</w:t>
      </w:r>
      <w:r>
        <w:rPr>
          <w:cs/>
          <w:lang w:bidi="bo-CN"/>
        </w:rPr>
        <w:t>སུམ་ཚོགས་པ་</w:t>
      </w:r>
      <w:r>
        <w:rPr>
          <w:lang w:bidi="bo-CN"/>
        </w:rPr>
        <w:t>{</w:t>
      </w:r>
      <w:r>
        <w:rPr>
          <w:rFonts w:hint="cs"/>
          <w:cs/>
          <w:lang w:bidi="bo-CN"/>
        </w:rPr>
        <w:t>བ་ར་ཎ་སེ་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32"/>
      </w:r>
      <w:r w:rsidRPr="00124163">
        <w:rPr>
          <w:cs/>
          <w:lang w:bidi="bo-CN"/>
        </w:rPr>
        <w:t>ལ་སོགས་པར།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སྟོན་པ་ཕུན་</w:t>
      </w:r>
      <w:r>
        <w:rPr>
          <w:rFonts w:hint="cs"/>
          <w:cs/>
          <w:lang w:bidi="bo-CN"/>
        </w:rPr>
        <w:t>ག</w:t>
      </w:r>
      <w:r w:rsidRPr="00124163">
        <w:rPr>
          <w:cs/>
          <w:lang w:bidi="bo-CN"/>
        </w:rPr>
        <w:t>སུམ་ཚོགས་པ་ཤཱཀྱ་ཐུབ་པས།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ཆོས་ཕུན་</w:t>
      </w:r>
      <w:r>
        <w:rPr>
          <w:rFonts w:hint="cs"/>
          <w:cs/>
          <w:lang w:bidi="bo-CN"/>
        </w:rPr>
        <w:t>ག</w:t>
      </w:r>
      <w:r w:rsidRPr="00124163">
        <w:rPr>
          <w:cs/>
          <w:lang w:bidi="bo-CN"/>
        </w:rPr>
        <w:t>སུམ་ཚོགས་པ་སྡེ་སྣོད་གསུམ་ལ་སོགས་པ།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འཁོར་ཕུན་</w:t>
      </w:r>
      <w:r>
        <w:rPr>
          <w:rFonts w:hint="cs"/>
          <w:cs/>
          <w:lang w:bidi="bo-CN"/>
        </w:rPr>
        <w:t>ག</w:t>
      </w:r>
      <w:r w:rsidRPr="00124163">
        <w:rPr>
          <w:cs/>
          <w:lang w:bidi="bo-CN"/>
        </w:rPr>
        <w:t>སུམ་ཚོགས་པ་</w:t>
      </w:r>
      <w:r w:rsidRPr="00124163">
        <w:rPr>
          <w:lang w:eastAsia="zh-CN"/>
        </w:rPr>
        <w:t>ཉ</w:t>
      </w:r>
      <w:r w:rsidRPr="00124163">
        <w:rPr>
          <w:cs/>
        </w:rPr>
        <w:t>ན</w:t>
      </w:r>
      <w:r w:rsidRPr="00124163">
        <w:rPr>
          <w:cs/>
          <w:lang w:bidi="bo-CN"/>
        </w:rPr>
        <w:t>་ཐོས་དང༌།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བྱང་ཆུབ་སེམས་དཔའ་དང༌།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ལྷ་དང་ཀླུ་ལ་སོགས་པ་ལ།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དུས་ཕུན་</w:t>
      </w:r>
      <w:r>
        <w:rPr>
          <w:rFonts w:hint="cs"/>
          <w:cs/>
          <w:lang w:bidi="bo-CN"/>
        </w:rPr>
        <w:t>ག</w:t>
      </w:r>
      <w:r w:rsidRPr="00124163">
        <w:rPr>
          <w:cs/>
          <w:lang w:bidi="bo-CN"/>
        </w:rPr>
        <w:t>སུམ་ཚོགས་པ་ཚེ་ལོ་བརྒྱ་པའི་དུས་སུ་གསུངས་སོ།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cs/>
          <w:lang w:bidi="bo-CN"/>
        </w:rPr>
        <w:lastRenderedPageBreak/>
        <w:t>དེ་དག་ཀྱང་</w:t>
      </w:r>
      <w:r w:rsidRPr="00124163">
        <w:rPr>
          <w:rStyle w:val="FootnoteReference"/>
          <w:cs/>
          <w:lang w:bidi="bo-CN"/>
        </w:rPr>
        <w:footnoteReference w:id="33"/>
      </w:r>
      <w:r w:rsidRPr="002B0CAE">
        <w:rPr>
          <w:rStyle w:val="TitleinCitingOtherTexts"/>
          <w:cs/>
        </w:rPr>
        <w:t>རིག་པ་རང་ཤར་ཆེན་པོའི་རྒྱུད་</w:t>
      </w:r>
      <w:r w:rsidRPr="00124163">
        <w:rPr>
          <w:cs/>
          <w:lang w:bidi="bo-CN"/>
        </w:rPr>
        <w:t>ལས།</w:t>
      </w:r>
      <w:r w:rsidRPr="00124163">
        <w:rPr>
          <w:lang w:bidi="bo-CN"/>
        </w:rPr>
        <w:t> </w:t>
      </w:r>
      <w:r w:rsidRPr="00106743">
        <w:rPr>
          <w:rStyle w:val="PageNumberPrintEdition"/>
          <w:cs/>
        </w:rPr>
        <w:t>[page Ad-27]</w:t>
      </w:r>
    </w:p>
    <w:p w:rsidR="00061A6E" w:rsidRPr="00124163" w:rsidRDefault="00061A6E" w:rsidP="00061A6E">
      <w:pPr>
        <w:pStyle w:val="VerseCitation1"/>
        <w:rPr>
          <w:cs/>
        </w:rPr>
      </w:pPr>
      <w:r w:rsidRPr="00124163">
        <w:rPr>
          <w:cs/>
        </w:rPr>
        <w:t>ཐོག་མ་མེད་པའི་དུས་ཀྱི་ཚེ།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2"/>
        <w:rPr>
          <w:cs/>
        </w:rPr>
      </w:pPr>
      <w:r w:rsidRPr="00124163">
        <w:rPr>
          <w:cs/>
        </w:rPr>
        <w:t>ང་ཡི་ནོར་བུ་རིན་ཆེན་སྟོར།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2"/>
        <w:rPr>
          <w:cs/>
        </w:rPr>
      </w:pPr>
      <w:r w:rsidRPr="00124163">
        <w:rPr>
          <w:cs/>
        </w:rPr>
        <w:t>ནོར་བུ་སྟོར་བའི་རང་བཞིན་གྱིས།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2"/>
        <w:rPr>
          <w:cs/>
        </w:rPr>
      </w:pPr>
      <w:r>
        <w:rPr>
          <w:cs/>
        </w:rPr>
        <w:t>མུན་སྣང་གཉིས་ཀྱི་</w:t>
      </w:r>
      <w:r>
        <w:t>{</w:t>
      </w:r>
      <w:r>
        <w:rPr>
          <w:rFonts w:hint="cs"/>
          <w:cs/>
        </w:rPr>
        <w:t>འ</w:t>
      </w:r>
      <w:r w:rsidRPr="00124163">
        <w:rPr>
          <w:cs/>
        </w:rPr>
        <w:t>ཚམས་</w:t>
      </w:r>
      <w:r>
        <w:t>}</w:t>
      </w:r>
      <w:r>
        <w:rPr>
          <w:rStyle w:val="FootnoteReference"/>
        </w:rPr>
        <w:footnoteReference w:id="34"/>
      </w:r>
      <w:r w:rsidRPr="00124163">
        <w:rPr>
          <w:cs/>
        </w:rPr>
        <w:t>ནས་འོངས།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1"/>
        <w:rPr>
          <w:cs/>
        </w:rPr>
      </w:pPr>
      <w:r w:rsidRPr="00124163">
        <w:rPr>
          <w:cs/>
        </w:rPr>
        <w:t>རྐྱེན་བཞི་དམིགས་པ་མ་དག་པས།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2"/>
        <w:rPr>
          <w:cs/>
        </w:rPr>
      </w:pPr>
      <w:r>
        <w:rPr>
          <w:cs/>
        </w:rPr>
        <w:t>དགའ་ལྡན་</w:t>
      </w:r>
      <w:r w:rsidRPr="00124163">
        <w:rPr>
          <w:cs/>
        </w:rPr>
        <w:t>རྩེགས་པའི་ཡུལ་དུ་འོངས།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2"/>
        <w:rPr>
          <w:cs/>
        </w:rPr>
      </w:pPr>
      <w:r w:rsidRPr="00124163">
        <w:rPr>
          <w:cs/>
        </w:rPr>
        <w:t>རྟེན་ནི་པདྨ་དག་པ་ཡིན།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2"/>
        <w:rPr>
          <w:cs/>
        </w:rPr>
      </w:pPr>
      <w:r>
        <w:rPr>
          <w:cs/>
        </w:rPr>
        <w:t>གསང་སྔགས་རྒྱུད་ཆེན་བསྟན་པ་བ</w:t>
      </w:r>
      <w:r>
        <w:rPr>
          <w:rFonts w:hint="cs"/>
          <w:cs/>
        </w:rPr>
        <w:t>ཙུ</w:t>
      </w:r>
      <w:r w:rsidRPr="00124163">
        <w:rPr>
          <w:cs/>
        </w:rPr>
        <w:t>གས།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1"/>
        <w:rPr>
          <w:cs/>
        </w:rPr>
      </w:pPr>
      <w:r w:rsidRPr="00124163">
        <w:rPr>
          <w:cs/>
        </w:rPr>
        <w:t>ཉེ་བའི་</w:t>
      </w:r>
      <w:r>
        <w:rPr>
          <w:rStyle w:val="PageNumberPrintEdition"/>
        </w:rPr>
        <w:t>[page My-11a</w:t>
      </w:r>
      <w:r w:rsidRPr="00DF31F1">
        <w:rPr>
          <w:rStyle w:val="PageNumberPrintEdition"/>
        </w:rPr>
        <w:t>]</w:t>
      </w:r>
      <w:r w:rsidRPr="00124163">
        <w:rPr>
          <w:cs/>
        </w:rPr>
        <w:t>འཁོར་ནི་མི་འཁྲུགས་པའོ།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2"/>
        <w:rPr>
          <w:cs/>
        </w:rPr>
      </w:pPr>
      <w:r w:rsidRPr="00124163">
        <w:rPr>
          <w:cs/>
        </w:rPr>
        <w:t>རྒྱུད་ཀྱི་རྒྱལ་པོ་ཐལ་འགྱུར་བཤད།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ParagraphContinued"/>
        <w:rPr>
          <w:cs/>
          <w:lang w:bidi="bo-CN"/>
        </w:rPr>
      </w:pPr>
      <w:r w:rsidRPr="00124163">
        <w:rPr>
          <w:cs/>
          <w:lang w:bidi="bo-CN"/>
        </w:rPr>
        <w:t>ཅེས་པ་ལ་སོགས་པ་</w:t>
      </w:r>
      <w:r w:rsidRPr="00AF03C5">
        <w:rPr>
          <w:rStyle w:val="PageNumberPrintEdition"/>
          <w:rtl/>
          <w:cs/>
        </w:rPr>
        <w:t>[20-page Dg]</w:t>
      </w:r>
      <w:r w:rsidRPr="00124163">
        <w:rPr>
          <w:cs/>
          <w:lang w:bidi="bo-CN"/>
        </w:rPr>
        <w:t>དང༌།</w:t>
      </w:r>
      <w:r w:rsidRPr="00124163">
        <w:rPr>
          <w:lang w:bidi="bo-CN"/>
        </w:rPr>
        <w:t> </w:t>
      </w:r>
      <w:r w:rsidRPr="002B0CAE">
        <w:rPr>
          <w:rStyle w:val="TitleinCitingOtherTexts"/>
          <w:cs/>
        </w:rPr>
        <w:t>ཨ་ཏི་བཀོད་པ་ཆེན་པོ་</w:t>
      </w:r>
      <w:r w:rsidRPr="00124163">
        <w:rPr>
          <w:cs/>
          <w:lang w:bidi="bo-CN"/>
        </w:rPr>
        <w:t>ལས་གསུངས་པ་</w:t>
      </w:r>
      <w:r w:rsidRPr="002B0CAE">
        <w:rPr>
          <w:rStyle w:val="TitleinCitingOtherTexts"/>
          <w:cs/>
        </w:rPr>
        <w:t>གཡུ་ཡིག་ཅན་</w:t>
      </w:r>
      <w:r w:rsidRPr="00124163">
        <w:rPr>
          <w:cs/>
          <w:lang w:bidi="bo-CN"/>
        </w:rPr>
        <w:t>དུ་དྲངས་པ་ལས་ཀྱང་རྒྱ་ཆེར་འབྱུང་ངོ༌།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3"/>
        <w:rPr>
          <w:cs/>
        </w:rPr>
      </w:pPr>
      <w:r w:rsidRPr="003A4D24">
        <w:t xml:space="preserve">2.1.3.3 </w:t>
      </w:r>
      <w:r w:rsidRPr="00124163">
        <w:rPr>
          <w:cs/>
        </w:rPr>
        <w:t>འདི་དག་གིའང་སྐུ་གསུང་ཐུགས་མི་</w:t>
      </w:r>
      <w:r>
        <w:rPr>
          <w:rFonts w:hint="cs"/>
          <w:cs/>
          <w:lang w:bidi="bo-CN"/>
        </w:rPr>
        <w:t>བ</w:t>
      </w:r>
      <w:r w:rsidRPr="00124163">
        <w:rPr>
          <w:cs/>
        </w:rPr>
        <w:t>ཟད་པ་རྒྱན་གྱི་འཁོར་ལོའི་མཛད་པ་སུམ་ཅུ་རྩ་དྲུག</w:t>
      </w:r>
    </w:p>
    <w:p w:rsidR="00061A6E" w:rsidRDefault="00061A6E" w:rsidP="00061A6E">
      <w:pPr>
        <w:pStyle w:val="Paragraph"/>
        <w:rPr>
          <w:rStyle w:val="Sabcad"/>
          <w:lang w:bidi="bo-CN"/>
        </w:rPr>
      </w:pPr>
      <w:r w:rsidRPr="00124163">
        <w:rPr>
          <w:rStyle w:val="Sabcad"/>
          <w:cs/>
          <w:lang w:bidi="bo-CN"/>
        </w:rPr>
        <w:t>འདི་དག་གི</w:t>
      </w:r>
      <w:r w:rsidRPr="00124163">
        <w:rPr>
          <w:rStyle w:val="Sabcad"/>
          <w:cs/>
          <w:lang w:eastAsia="zh-CN" w:bidi="bo-CN"/>
        </w:rPr>
        <w:t>་</w:t>
      </w:r>
      <w:r w:rsidRPr="00124163">
        <w:rPr>
          <w:rStyle w:val="Sabcad"/>
          <w:cs/>
          <w:lang w:bidi="bo-CN"/>
        </w:rPr>
        <w:t>འང་སྐུ་གསུང་ཐུགས་མི་ཟད་པ་རྒྱན་གྱི་འཁོར་ལོའི་མཛད་པ་སུམ་</w:t>
      </w:r>
      <w:r>
        <w:rPr>
          <w:rStyle w:val="Sabcad"/>
          <w:rFonts w:hint="cs"/>
          <w:cs/>
          <w:lang w:bidi="bo-CN"/>
        </w:rPr>
        <w:t>བ</w:t>
      </w:r>
      <w:r w:rsidRPr="00124163">
        <w:rPr>
          <w:rStyle w:val="Sabcad"/>
          <w:cs/>
          <w:lang w:bidi="bo-CN"/>
        </w:rPr>
        <w:t>ཅུ་རྩ་དྲུག་ལས།</w:t>
      </w:r>
      <w:r>
        <w:rPr>
          <w:rStyle w:val="Sabcad"/>
          <w:lang w:bidi="bo-CN"/>
        </w:rPr>
        <w:t xml:space="preserve"> </w:t>
      </w:r>
    </w:p>
    <w:p w:rsidR="00061A6E" w:rsidRPr="00124163" w:rsidRDefault="00061A6E" w:rsidP="00061A6E">
      <w:pPr>
        <w:pStyle w:val="Heading4"/>
        <w:rPr>
          <w:cs/>
        </w:rPr>
      </w:pPr>
      <w:r w:rsidRPr="003A4D24">
        <w:t xml:space="preserve">2.1.3.3.1 </w:t>
      </w:r>
      <w:r w:rsidRPr="005E6995">
        <w:rPr>
          <w:rFonts w:ascii="Microsoft Himalaya" w:hAnsi="Microsoft Himalaya" w:hint="cs"/>
          <w:cs/>
          <w:lang w:bidi="bo-CN"/>
        </w:rPr>
        <w:t>སྐུ།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t xml:space="preserve">2.1.3.3.1.1 </w:t>
      </w:r>
      <w:r w:rsidRPr="00124163">
        <w:rPr>
          <w:rFonts w:eastAsia="Microsoft Himalaya"/>
          <w:cs/>
        </w:rPr>
        <w:t>སྐུའི་ཕྱིའི་མཛད་པ་བཞི།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སྐུའི་ཕྱིའི་མཛད་པ་བཞི་ནི།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སྡུག་བསྔལ་གྱི་ཆུ་བོ་བཞི་སྤོང་བ་ལ་དགོངས་ནས།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བལྟམས་པ་དང༌།</w:t>
      </w:r>
      <w:r w:rsidRPr="00124163">
        <w:rPr>
          <w:lang w:bidi="bo-CN"/>
        </w:rPr>
        <w:t> </w:t>
      </w:r>
      <w:r>
        <w:rPr>
          <w:cs/>
          <w:lang w:bidi="bo-CN"/>
        </w:rPr>
        <w:t>འཕོང་དང༌</w:t>
      </w:r>
      <w:r w:rsidRPr="00124163">
        <w:rPr>
          <w:cs/>
          <w:lang w:bidi="bo-CN"/>
        </w:rPr>
        <w:t>སྒྱུ་རྩལ་འགྲན་པ་དང༌།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མངོན་པར་བྱུང་བ་དང༌།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བསོད་སྙོམས་ལ་སྤྱོད་པ་རྣམས་སོ།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t xml:space="preserve">2.1.3.3.1.2 </w:t>
      </w:r>
      <w:r w:rsidRPr="00124163">
        <w:rPr>
          <w:rFonts w:eastAsia="Microsoft Himalaya"/>
          <w:cs/>
        </w:rPr>
        <w:t>ནང་གི་བཞི།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ནང་གི་བཞི་ནི།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འཁོར་དང་ལོངས་སྤྱོད་སྤང་བ་ལ་</w:t>
      </w:r>
      <w:r w:rsidRPr="00124163">
        <w:rPr>
          <w:lang w:eastAsia="zh-CN"/>
        </w:rPr>
        <w:t>དགོ</w:t>
      </w:r>
      <w:r w:rsidRPr="00124163">
        <w:rPr>
          <w:cs/>
        </w:rPr>
        <w:t>ངས</w:t>
      </w:r>
      <w:r w:rsidRPr="00124163">
        <w:rPr>
          <w:cs/>
          <w:lang w:bidi="bo-CN"/>
        </w:rPr>
        <w:t>་ནས།</w:t>
      </w:r>
      <w:r w:rsidRPr="00124163">
        <w:rPr>
          <w:lang w:bidi="bo-CN"/>
        </w:rPr>
        <w:t> </w:t>
      </w:r>
      <w:r>
        <w:rPr>
          <w:cs/>
          <w:lang w:bidi="bo-CN"/>
        </w:rPr>
        <w:t>རྟ་མཆོག་དང༌</w:t>
      </w:r>
      <w:r w:rsidRPr="00124163">
        <w:rPr>
          <w:cs/>
          <w:lang w:bidi="bo-CN"/>
        </w:rPr>
        <w:t>ཤིང་རྟ་དོར་བ་དང༌།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སྙིང་པོ་བྱང་ཆུབ་ཏུ་འགྲོ་བ་དང༌།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འོད་ཟེར་བཀྱེ་བ་དང༌།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མཚོན་ཆའི་ཆར་</w:t>
      </w:r>
      <w:r w:rsidRPr="00124163">
        <w:rPr>
          <w:cs/>
          <w:lang w:eastAsia="zh-CN" w:bidi="bo-CN"/>
        </w:rPr>
        <w:t>པ</w:t>
      </w:r>
      <w:r w:rsidRPr="00124163">
        <w:rPr>
          <w:cs/>
          <w:lang w:bidi="bo-CN"/>
        </w:rPr>
        <w:t>་མེ་ཏོག་ཏུ་སྒྱུར་བ་རྣམས་སོ།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lastRenderedPageBreak/>
        <w:t xml:space="preserve">2.1.3.3.1.3 </w:t>
      </w:r>
      <w:r w:rsidRPr="00124163">
        <w:rPr>
          <w:rFonts w:eastAsia="Microsoft Himalaya"/>
          <w:cs/>
        </w:rPr>
        <w:t>གསང་བའི་བཞི།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གསང་བའི་བཞི་ནི།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བསྟན་པའི་</w:t>
      </w:r>
      <w:r w:rsidRPr="00124163">
        <w:rPr>
          <w:lang w:eastAsia="zh-CN"/>
        </w:rPr>
        <w:t>ཐ</w:t>
      </w:r>
      <w:r w:rsidRPr="00124163">
        <w:rPr>
          <w:cs/>
          <w:lang w:eastAsia="zh-CN" w:bidi="bo-CN"/>
        </w:rPr>
        <w:t>་</w:t>
      </w:r>
      <w:r w:rsidRPr="00124163">
        <w:rPr>
          <w:cs/>
          <w:lang w:bidi="bo-CN"/>
        </w:rPr>
        <w:t>མ་ཏིང་ངེ་འཛིན་གྱིས་འདུལ་བ་ལ་དགོངས་ནས།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དཀའ་ཐུབ་མཛད་པ་དང༌།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རི་བོ་གསེར་ལྡན་ཏུ་ཏིང་ངེ་འཛིན་གྱི་སྒྲ་འབུམ་ཕྲག་ཉི་ཤུ་སྐད་ཅིག་ལ་མངོན་དུ་མཛད་པ་དང༌།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རིན་པོ་ཆེ་ཟ་མ་ཏོག་གི་</w:t>
      </w:r>
      <w:r w:rsidRPr="00106743">
        <w:rPr>
          <w:rStyle w:val="PageNumberPrintEdition"/>
          <w:cs/>
        </w:rPr>
        <w:t>[page Ad-28]</w:t>
      </w:r>
      <w:r w:rsidRPr="00124163">
        <w:rPr>
          <w:cs/>
          <w:lang w:bidi="bo-CN"/>
        </w:rPr>
        <w:t>ཏིང་ངེ་འཛིན་ལ་རྟག་ཏུ་བཞུགས་པ་དང༌།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རྡོ་རྗེ་ལྟ་བུའི་ཏིང་ངེ་འཛིན་གྱིས་བྱང་ཆུབ་པ་རྣམས་སོ།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4"/>
        <w:rPr>
          <w:cs/>
        </w:rPr>
      </w:pPr>
      <w:r w:rsidRPr="003A4D24">
        <w:t xml:space="preserve">2.1.3.3.2 </w:t>
      </w:r>
      <w:r w:rsidRPr="005E6995">
        <w:rPr>
          <w:rFonts w:ascii="Microsoft Himalaya" w:hAnsi="Microsoft Himalaya" w:hint="cs"/>
          <w:cs/>
          <w:lang w:bidi="bo-CN"/>
        </w:rPr>
        <w:t>གསུང་།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t xml:space="preserve">2.1.3.3.2.1 </w:t>
      </w:r>
      <w:r w:rsidRPr="00124163">
        <w:rPr>
          <w:rFonts w:eastAsia="Microsoft Himalaya"/>
          <w:cs/>
        </w:rPr>
        <w:t>གསུང་གི་ཕྱིའི་མཛད་པ་བཞི།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གསུང་གི་ཕྱིའི་མཛད་པ་བཞི་ནི</w:t>
      </w:r>
      <w:r>
        <w:rPr>
          <w:rStyle w:val="Sabcad"/>
          <w:rFonts w:hint="cs"/>
          <w:cs/>
          <w:lang w:bidi="bo-CN"/>
        </w:rPr>
        <w:t>།</w:t>
      </w:r>
      <w:r>
        <w:rPr>
          <w:rStyle w:val="Sabcad"/>
          <w:lang w:bidi="bo-CN"/>
        </w:rPr>
        <w:t xml:space="preserve"> </w:t>
      </w:r>
      <w:r w:rsidRPr="00124163">
        <w:rPr>
          <w:cs/>
          <w:lang w:bidi="bo-CN"/>
        </w:rPr>
        <w:t>མདོའི་སྡེ།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དབྱངས་སུ་བསྙད་པ།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ལུང་བསྟན་པ།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ཚིགས་སུ་བཅད་པའི་སྡེ་བཞིའོ།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t xml:space="preserve">2.1.3.3.2.2 </w:t>
      </w:r>
      <w:r w:rsidRPr="00124163">
        <w:rPr>
          <w:rFonts w:eastAsia="Microsoft Himalaya"/>
          <w:cs/>
        </w:rPr>
        <w:t>ནང་གི་བཞི།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ནང་གི་བཞི་ནི།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ཤིན་ཏུ་རྒྱས་པ།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སྐྱེས་པ་རབས།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གླེང་གཞི་བརྗོད་པ།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དེ་ལྟར་བྱུང་བ་བཞིའོ།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t xml:space="preserve">2.1.3.3.2.3 </w:t>
      </w:r>
      <w:r w:rsidRPr="00124163">
        <w:rPr>
          <w:rFonts w:eastAsia="Microsoft Himalaya"/>
          <w:cs/>
        </w:rPr>
        <w:t>གསང་བའི་བཞི།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གསང་བའི་བཞི་ནི།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ཆེད་དུ་བརྗོད་པ།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རྟོགས་པ་བརྗོད་པ།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གཏན་ལ་ཕབ་པར་བསྟན་པ།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རྨད་དུ་བྱུང་བའི་སྡེ་རྣམས་སོ།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4"/>
        <w:rPr>
          <w:cs/>
        </w:rPr>
      </w:pPr>
      <w:r w:rsidRPr="003A4D24">
        <w:t xml:space="preserve">2.1.3.3.3 </w:t>
      </w:r>
      <w:r w:rsidRPr="005E6995">
        <w:rPr>
          <w:rFonts w:ascii="Microsoft Himalaya" w:hAnsi="Microsoft Himalaya" w:hint="cs"/>
          <w:cs/>
          <w:lang w:bidi="bo-CN"/>
        </w:rPr>
        <w:t>ཐུགས།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t xml:space="preserve">2.1.3.3.3.1 </w:t>
      </w:r>
      <w:r w:rsidRPr="00124163">
        <w:rPr>
          <w:rFonts w:eastAsia="Microsoft Himalaya"/>
          <w:cs/>
        </w:rPr>
        <w:t>ཐུགས་ཀྱི་ཕྱིའི་མཛད་པ་བཞི།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ཐུགས་ཀྱི་ཕྱིའི་མཛད་པ་བཞི་ནི།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དཔའ་བར་འགྲོ་བ།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རིན་པོ་ཆེའི་ཏོག</w:t>
      </w:r>
      <w:r>
        <w:rPr>
          <w:lang w:bidi="bo-CN"/>
        </w:rPr>
        <w:t>{</w:t>
      </w:r>
      <w:r w:rsidRPr="00124163">
        <w:rPr>
          <w:cs/>
          <w:lang w:bidi="bo-CN"/>
        </w:rPr>
        <w:t>།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35"/>
      </w:r>
      <w:r>
        <w:rPr>
          <w:lang w:bidi="bo-CN"/>
        </w:rPr>
        <w:t xml:space="preserve"> </w:t>
      </w:r>
      <w:r w:rsidRPr="00124163">
        <w:rPr>
          <w:cs/>
          <w:lang w:bidi="bo-CN"/>
        </w:rPr>
        <w:t>རྣམ་པར་རོལ་པ།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ཟ་མ་ཏོག་གི་ཏིང་ངེ་འཛིན་ནོ།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t xml:space="preserve">2.1.3.3.3.2 </w:t>
      </w:r>
      <w:r w:rsidRPr="00124163">
        <w:rPr>
          <w:rFonts w:eastAsia="Microsoft Himalaya"/>
          <w:cs/>
        </w:rPr>
        <w:t>ནང་གི་བཞི།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ནང་གི་བཞི་ནི།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ཡུལ་ཀུན་ལ་འཇུག་པ།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མངོན་པར་སྣང་བ།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གཙུག་གི་ནོར་བུ།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རྒྱལ་མཚན་རྩེ་མོ་ཡོངས་སུ་བཀོད་པའི་ཏིང་ངེ་འཛིན་ནོ།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t xml:space="preserve">2.1.3.3.3.3 </w:t>
      </w:r>
      <w:r w:rsidRPr="00124163">
        <w:rPr>
          <w:rFonts w:eastAsia="Microsoft Himalaya"/>
          <w:cs/>
        </w:rPr>
        <w:t>གསང་བའི་བཞི།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གསང་བའི་བཞི་ནི།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འགྱུ་བ་དག་པ།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ཟབ་མོ་སྣང་བ།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རིན་ཆེན་སྒྲོན་མེ།</w:t>
      </w:r>
      <w:r w:rsidRPr="00124163">
        <w:rPr>
          <w:lang w:bidi="bo-CN"/>
        </w:rPr>
        <w:t> </w:t>
      </w:r>
      <w:r>
        <w:rPr>
          <w:rStyle w:val="PageNumberPrintEdition"/>
        </w:rPr>
        <w:t>[page My-11b</w:t>
      </w:r>
      <w:r w:rsidRPr="00DF31F1">
        <w:rPr>
          <w:rStyle w:val="PageNumberPrintEdition"/>
        </w:rPr>
        <w:t>]</w:t>
      </w:r>
      <w:r w:rsidRPr="00124163">
        <w:rPr>
          <w:cs/>
          <w:lang w:bidi="bo-CN"/>
        </w:rPr>
        <w:t>མཆོག་ཏུ་ལེགས་པའི་ཏིང་ངེ་འཛིན་ནོ།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Default="00061A6E" w:rsidP="00061A6E">
      <w:pPr>
        <w:pStyle w:val="Paragraph"/>
        <w:rPr>
          <w:lang w:bidi="bo-CN"/>
        </w:rPr>
      </w:pPr>
      <w:r w:rsidRPr="00124163">
        <w:rPr>
          <w:cs/>
          <w:lang w:bidi="bo-CN"/>
        </w:rPr>
        <w:t>དེ་ལྟར་</w:t>
      </w:r>
      <w:r w:rsidRPr="00124163">
        <w:rPr>
          <w:rStyle w:val="FootnoteReference"/>
          <w:cs/>
          <w:lang w:bidi="bo-CN"/>
        </w:rPr>
        <w:footnoteReference w:id="36"/>
      </w:r>
      <w:r w:rsidRPr="00AF03C5">
        <w:rPr>
          <w:rStyle w:val="PageNumberPrintEdition"/>
          <w:rtl/>
          <w:cs/>
        </w:rPr>
        <w:t>[21-page Dg]</w:t>
      </w:r>
      <w:r w:rsidRPr="00124163">
        <w:rPr>
          <w:cs/>
          <w:lang w:bidi="bo-CN"/>
        </w:rPr>
        <w:t>སྤྲུལ་པའི་སྐུ་དང༌།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ལོངས་སྤྱོད་</w:t>
      </w:r>
      <w:r w:rsidRPr="00124163">
        <w:rPr>
          <w:lang w:eastAsia="zh-CN"/>
        </w:rPr>
        <w:t>རྫོ</w:t>
      </w:r>
      <w:r w:rsidRPr="00124163">
        <w:rPr>
          <w:cs/>
        </w:rPr>
        <w:t>གས</w:t>
      </w:r>
      <w:r w:rsidRPr="00124163">
        <w:rPr>
          <w:cs/>
          <w:lang w:bidi="bo-CN"/>
        </w:rPr>
        <w:t>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ཆོས་ཀྱི་སྐུ་རྣམས་ལ་བསྡོམས་པས་མཛད་པ་བརྒྱ་རྩ་བརྒྱད་དུ་སྣང་བ་ནི།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རྡོ་རྗེ་འཆང་ཡོན་ཏན་</w:t>
      </w:r>
      <w:r w:rsidRPr="00124163">
        <w:rPr>
          <w:cs/>
          <w:lang w:bidi="bo-CN"/>
        </w:rPr>
        <w:lastRenderedPageBreak/>
        <w:t>རྫོགས་པའི་བདག་ཉིད་གཅིག་གི་མཛད་པ་ཞེས་བྱའོ།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།འདི་དག་ནི་རྒྱལ་བ་དགོངས་པས་བརྒྱུད་པའི་རིམ་པ་ཞེས་བྱ་སྟེ།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རྡོ་རྗེ་འཆང་གཅིག་དུས་ཐ་དད་པར་བྱོན་པ་ཙམ་ལས།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དགོངས་པའམ་རྒྱུད་གཅིག་གི་བསྡུས་པ་ཞེས་བྱའོ།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cs/>
          <w:lang w:bidi="bo-CN"/>
        </w:rPr>
        <w:t>དེ་བཞིན་དུ་སླད་ཀྱིས་འབྱོན་</w:t>
      </w:r>
      <w:r w:rsidRPr="00106743">
        <w:rPr>
          <w:rStyle w:val="PageNumberPrintEdition"/>
          <w:cs/>
        </w:rPr>
        <w:t>[page Ad-29]</w:t>
      </w:r>
      <w:r w:rsidRPr="00124163">
        <w:rPr>
          <w:cs/>
          <w:lang w:bidi="bo-CN"/>
        </w:rPr>
        <w:t>པའི་བསྐལ་བཟངས་ཀྱི་འདྲེན་པ་རྣམས་རྣམ་འཕྲུལ་ཐ་དད་ཀྱང་ངོ་བོ་རྡོ་རྗེ་འཆང་འདི་ཁོ་ནའི་རང་བཞིན་དུ་གཅིག་པ་ཡིན་ན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།ཞར་ལ་རིག</w:t>
      </w:r>
      <w:r w:rsidRPr="00124163">
        <w:rPr>
          <w:cs/>
          <w:lang w:eastAsia="zh-CN" w:bidi="bo-CN"/>
        </w:rPr>
        <w:t>ས</w:t>
      </w:r>
      <w:r w:rsidRPr="00124163">
        <w:rPr>
          <w:cs/>
          <w:lang w:bidi="bo-CN"/>
        </w:rPr>
        <w:t>་འཛིན་བརྡས་བརྒྱུད་པ་དང༌།</w:t>
      </w:r>
      <w:r w:rsidRPr="00124163">
        <w:rPr>
          <w:lang w:bidi="bo-CN"/>
        </w:rPr>
        <w:t> </w:t>
      </w:r>
      <w:r>
        <w:rPr>
          <w:cs/>
          <w:lang w:bidi="bo-CN"/>
        </w:rPr>
        <w:t>གང་ཟག་སྙན་</w:t>
      </w:r>
      <w:r>
        <w:rPr>
          <w:lang w:bidi="bo-CN"/>
        </w:rPr>
        <w:t>{</w:t>
      </w:r>
      <w:r>
        <w:rPr>
          <w:cs/>
          <w:lang w:bidi="bo-CN"/>
        </w:rPr>
        <w:t>ཁུང</w:t>
      </w:r>
      <w:r>
        <w:rPr>
          <w:rFonts w:hint="cs"/>
          <w:cs/>
          <w:lang w:bidi="bo-CN"/>
        </w:rPr>
        <w:t>ས་སུ་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37"/>
      </w:r>
      <w:r w:rsidRPr="00124163">
        <w:rPr>
          <w:cs/>
          <w:lang w:bidi="bo-CN"/>
        </w:rPr>
        <w:t>བརྒྱུད་པའི་རིམ་པ་ནི།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སོ་སོའི་ཡི་གེ་དང་ལོ་རྒྱུས་ཆེན་མོ་ཉིད་དུ་རྟོགས་པར་བྱའོ།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།དེ་དག་གིས་སྟོན་པ་དང་བསྟན་པའི་བབས་ལུགས་ལེགས་པར་བཤད་པའོ།</w:t>
      </w:r>
      <w:r>
        <w:rPr>
          <w:rFonts w:hint="cs"/>
          <w:cs/>
          <w:lang w:bidi="bo-CN"/>
        </w:rPr>
        <w:t>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  <w:r>
        <w:rPr>
          <w:rFonts w:hint="cs"/>
          <w:cs/>
          <w:lang w:bidi="bo-CN"/>
        </w:rPr>
        <w:t>།</w:t>
      </w:r>
    </w:p>
    <w:p w:rsidR="00061A6E" w:rsidRPr="00124163" w:rsidRDefault="00061A6E" w:rsidP="00061A6E">
      <w:pPr>
        <w:pStyle w:val="Heading2"/>
      </w:pPr>
      <w:r w:rsidRPr="003A4D24">
        <w:t xml:space="preserve">2.1.4 </w:t>
      </w:r>
      <w:r w:rsidRPr="005E6995">
        <w:rPr>
          <w:cs/>
          <w:lang w:bidi="bo-CN"/>
        </w:rPr>
        <w:t>ལེའུ</w:t>
      </w:r>
      <w:r>
        <w:rPr>
          <w:cs/>
          <w:lang w:bidi="bo-CN"/>
        </w:rPr>
        <w:t>་རེ་རེའི་མཇུག་གི་སྨོན་ལམ</w:t>
      </w:r>
      <w:r w:rsidRPr="005E6995">
        <w:rPr>
          <w:cs/>
          <w:lang w:bidi="bo-CN"/>
        </w:rPr>
        <w:t>།</w:t>
      </w:r>
      <w:r w:rsidRPr="00BB06E3">
        <w:rPr>
          <w:iCs/>
        </w:rPr>
        <w:t>{}</w:t>
      </w:r>
      <w:r>
        <w:rPr>
          <w:rStyle w:val="FootnoteReference"/>
          <w:i w:val="0"/>
          <w:iCs/>
        </w:rPr>
        <w:footnoteReference w:id="38"/>
      </w:r>
    </w:p>
    <w:p w:rsidR="00326735" w:rsidRDefault="00061A6E" w:rsidP="009F1594">
      <w:pPr>
        <w:pStyle w:val="Paragraph"/>
      </w:pPr>
      <w:r w:rsidRPr="00E71B31">
        <w:rPr>
          <w:rStyle w:val="TitleOwnTibetan"/>
          <w:cs/>
        </w:rPr>
        <w:t>ཐེག་པའི་མཆོག་རིན་པོ་ཆེའི་མཛོད་</w:t>
      </w:r>
      <w:r w:rsidRPr="00E71B31">
        <w:rPr>
          <w:cs/>
        </w:rPr>
        <w:t>ལས།</w:t>
      </w:r>
      <w:r w:rsidRPr="00E71B31">
        <w:t> </w:t>
      </w:r>
      <w:r w:rsidRPr="001053EE">
        <w:rPr>
          <w:rStyle w:val="TitleofChapter"/>
          <w:cs/>
        </w:rPr>
        <w:t>བྱུང་ཚུལ་གཏན་ལ་དབབ་པ་སྟེ</w:t>
      </w:r>
      <w:r w:rsidRPr="001053EE">
        <w:rPr>
          <w:rStyle w:val="TitleofChapter"/>
          <w:rFonts w:hint="cs"/>
          <w:cs/>
        </w:rPr>
        <w:t>།</w:t>
      </w:r>
      <w:r w:rsidRPr="001053EE">
        <w:rPr>
          <w:rStyle w:val="TitleofChapter"/>
        </w:rPr>
        <w:t xml:space="preserve"> </w:t>
      </w:r>
      <w:r w:rsidRPr="001053EE">
        <w:rPr>
          <w:rStyle w:val="TitleofChapter"/>
          <w:cs/>
        </w:rPr>
        <w:t>རིམ་ཁང་དང་པོ</w:t>
      </w:r>
      <w:r w:rsidRPr="00E71B31">
        <w:rPr>
          <w:cs/>
        </w:rPr>
        <w:t>འོ།།</w:t>
      </w:r>
      <w:r w:rsidRPr="00E71B31">
        <w:t>  </w:t>
      </w:r>
      <w:r w:rsidRPr="00E71B31">
        <w:rPr>
          <w:cs/>
        </w:rPr>
        <w:t>།།</w:t>
      </w:r>
    </w:p>
    <w:sectPr w:rsidR="00326735" w:rsidSect="00A64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A09F0" w:rsidRDefault="00BA09F0" w:rsidP="00061A6E">
      <w:r>
        <w:separator/>
      </w:r>
    </w:p>
  </w:endnote>
  <w:endnote w:type="continuationSeparator" w:id="0">
    <w:p w:rsidR="00BA09F0" w:rsidRDefault="00BA09F0" w:rsidP="00061A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Jomolhari-ID">
    <w:altName w:val="Times New Roman"/>
    <w:panose1 w:val="020B0604020202020204"/>
    <w:charset w:val="00"/>
    <w:family w:val="auto"/>
    <w:pitch w:val="variable"/>
    <w:sig w:usb0="A000006F" w:usb1="1001604A" w:usb2="0400006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Bold">
    <w:altName w:val="Times New Roman"/>
    <w:panose1 w:val="02020803070505020304"/>
    <w:charset w:val="00"/>
    <w:family w:val="roman"/>
    <w:pitch w:val="variable"/>
    <w:sig w:usb0="E0002AE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betan Machine Uni">
    <w:altName w:val="Dark Courier"/>
    <w:panose1 w:val="01000503020000020002"/>
    <w:charset w:val="00"/>
    <w:family w:val="auto"/>
    <w:pitch w:val="variable"/>
    <w:sig w:usb0="20000007" w:usb1="10000000" w:usb2="04000040" w:usb3="00000000" w:csb0="00000003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Jomolhari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ibetanMachineWeb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Ext Roman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jaVu Sans">
    <w:panose1 w:val="020B0604020202020204"/>
    <w:charset w:val="00"/>
    <w:family w:val="swiss"/>
    <w:pitch w:val="variable"/>
    <w:sig w:usb0="E7002EFF" w:usb1="D200FDFF" w:usb2="0A24602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A09F0" w:rsidRDefault="00BA09F0" w:rsidP="00061A6E">
      <w:r>
        <w:separator/>
      </w:r>
    </w:p>
  </w:footnote>
  <w:footnote w:type="continuationSeparator" w:id="0">
    <w:p w:rsidR="00BA09F0" w:rsidRDefault="00BA09F0" w:rsidP="00061A6E">
      <w:r>
        <w:continuationSeparator/>
      </w:r>
    </w:p>
  </w:footnote>
  <w:footnote w:id="1">
    <w:p w:rsidR="00061A6E" w:rsidRDefault="00061A6E" w:rsidP="00061A6E">
      <w:pPr>
        <w:pStyle w:val="FootnoteText"/>
      </w:pPr>
      <w:r>
        <w:rPr>
          <w:rStyle w:val="FootnoteReference"/>
        </w:rPr>
        <w:footnoteRef/>
      </w:r>
      <w:r>
        <w:t xml:space="preserve"> Dg, Ad</w:t>
      </w:r>
    </w:p>
  </w:footnote>
  <w:footnote w:id="2">
    <w:p w:rsidR="00061A6E" w:rsidRDefault="00061A6E" w:rsidP="00061A6E">
      <w:pPr>
        <w:pStyle w:val="FootnoteText"/>
      </w:pPr>
      <w:r>
        <w:rPr>
          <w:rStyle w:val="FootnoteReference"/>
        </w:rPr>
        <w:footnoteRef/>
      </w:r>
      <w:r>
        <w:t xml:space="preserve"> Dg, Ad: རཏྣ་</w:t>
      </w:r>
    </w:p>
  </w:footnote>
  <w:footnote w:id="3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ཤིང་</w:t>
      </w:r>
    </w:p>
  </w:footnote>
  <w:footnote w:id="4">
    <w:p w:rsidR="00061A6E" w:rsidRDefault="00061A6E" w:rsidP="00061A6E">
      <w:pPr>
        <w:pStyle w:val="FootnoteText"/>
      </w:pPr>
      <w:r>
        <w:rPr>
          <w:rStyle w:val="FootnoteReference"/>
        </w:rPr>
        <w:footnoteRef/>
      </w:r>
      <w:r>
        <w:t> Is this the correct title for this subhead? And is this included in the front matter or in Ch. 1? David’s outline seems to put it in chapter 1, but I have included it here as a preface to the whole text.</w:t>
      </w:r>
    </w:p>
  </w:footnote>
  <w:footnote w:id="5">
    <w:p w:rsidR="00061A6E" w:rsidRDefault="00061A6E" w:rsidP="00061A6E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6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ཇི་</w:t>
      </w:r>
    </w:p>
  </w:footnote>
  <w:footnote w:id="7">
    <w:p w:rsidR="00061A6E" w:rsidRDefault="00061A6E" w:rsidP="00061A6E">
      <w:pPr>
        <w:pStyle w:val="FootnoteText"/>
      </w:pPr>
      <w:r>
        <w:rPr>
          <w:rStyle w:val="FootnoteReference"/>
        </w:rPr>
        <w:footnoteRef/>
      </w:r>
      <w:r>
        <w:t> Is this in fact where the chapter 1 starts? I wanted to make sure that the above sngon brjod isn’t actually part of Chapter 1.</w:t>
      </w:r>
    </w:p>
  </w:footnote>
  <w:footnote w:id="8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པདྨ་</w:t>
      </w:r>
    </w:p>
  </w:footnote>
  <w:footnote w:id="9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གྱི་</w:t>
      </w:r>
    </w:p>
  </w:footnote>
  <w:footnote w:id="10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གངྒཱའི་</w:t>
      </w:r>
    </w:p>
  </w:footnote>
  <w:footnote w:id="11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ཞེས་</w:t>
      </w:r>
    </w:p>
  </w:footnote>
  <w:footnote w:id="12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བརྒྱུད་</w:t>
      </w:r>
    </w:p>
  </w:footnote>
  <w:footnote w:id="13">
    <w:p w:rsidR="00061A6E" w:rsidRDefault="00061A6E" w:rsidP="00061A6E">
      <w:pPr>
        <w:pStyle w:val="FootnoteText"/>
      </w:pPr>
      <w:r>
        <w:rPr>
          <w:rStyle w:val="FootnoteReference"/>
        </w:rPr>
        <w:footnoteRef/>
      </w:r>
      <w:r>
        <w:t> Is this a text title?</w:t>
      </w:r>
    </w:p>
  </w:footnote>
  <w:footnote w:id="14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ཞེས་</w:t>
      </w:r>
    </w:p>
  </w:footnote>
  <w:footnote w:id="15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ཞེས་</w:t>
      </w:r>
    </w:p>
  </w:footnote>
  <w:footnote w:id="16">
    <w:p w:rsidR="00061A6E" w:rsidRDefault="00061A6E" w:rsidP="00061A6E">
      <w:pPr>
        <w:pStyle w:val="FootnoteText"/>
        <w:rPr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འཛད་</w:t>
      </w:r>
    </w:p>
  </w:footnote>
  <w:footnote w:id="17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མཐོང་</w:t>
      </w:r>
    </w:p>
  </w:footnote>
  <w:footnote w:id="18">
    <w:p w:rsidR="00061A6E" w:rsidRDefault="00061A6E" w:rsidP="00061A6E">
      <w:pPr>
        <w:pStyle w:val="FootnoteText"/>
      </w:pPr>
      <w:r>
        <w:rPr>
          <w:rStyle w:val="FootnoteReference"/>
        </w:rPr>
        <w:footnoteRef/>
      </w:r>
      <w:r>
        <w:t> This heading should probably be re</w:t>
      </w:r>
      <w:r>
        <w:rPr>
          <w:cs/>
          <w:lang w:bidi="bo-CN"/>
        </w:rPr>
        <w:t>-</w:t>
      </w:r>
      <w:r>
        <w:t>worded to mention “chos sku,” to make clear its relationship to the “rdzogs sku” and “sprul sku” sections below.</w:t>
      </w:r>
    </w:p>
  </w:footnote>
  <w:footnote w:id="19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བརྗོད་</w:t>
      </w:r>
    </w:p>
  </w:footnote>
  <w:footnote w:id="20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བལྟར་</w:t>
      </w:r>
    </w:p>
  </w:footnote>
  <w:footnote w:id="21">
    <w:p w:rsidR="00061A6E" w:rsidRDefault="00061A6E" w:rsidP="00061A6E">
      <w:pPr>
        <w:pStyle w:val="FootnoteText"/>
      </w:pPr>
      <w:r>
        <w:rPr>
          <w:rStyle w:val="FootnoteReference"/>
        </w:rPr>
        <w:footnoteRef/>
      </w:r>
      <w:r>
        <w:t> Concluding discussion</w:t>
      </w:r>
    </w:p>
  </w:footnote>
  <w:footnote w:id="22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bo-CN"/>
        </w:rPr>
        <w:t xml:space="preserve">Nd: </w:t>
      </w:r>
      <w:r>
        <w:rPr>
          <w:rFonts w:hint="cs"/>
          <w:cs/>
          <w:lang w:bidi="bo-CN"/>
        </w:rPr>
        <w:t>པདྨའི་</w:t>
      </w:r>
    </w:p>
  </w:footnote>
  <w:footnote w:id="23">
    <w:p w:rsidR="00061A6E" w:rsidRDefault="00061A6E" w:rsidP="00061A6E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24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བལྟས་</w:t>
      </w:r>
    </w:p>
  </w:footnote>
  <w:footnote w:id="25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བལྟས་</w:t>
      </w:r>
    </w:p>
  </w:footnote>
  <w:footnote w:id="26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པདྨའི་</w:t>
      </w:r>
    </w:p>
  </w:footnote>
  <w:footnote w:id="27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མཇིང་</w:t>
      </w:r>
    </w:p>
  </w:footnote>
  <w:footnote w:id="28">
    <w:p w:rsidR="00061A6E" w:rsidRDefault="00061A6E" w:rsidP="00061A6E">
      <w:pPr>
        <w:pStyle w:val="FootnoteText"/>
        <w:rPr>
          <w:lang w:bidi="bo-CN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bo-CN"/>
        </w:rPr>
        <w:t>Nd: omits</w:t>
      </w:r>
    </w:p>
  </w:footnote>
  <w:footnote w:id="29">
    <w:p w:rsidR="00061A6E" w:rsidRDefault="00061A6E" w:rsidP="00061A6E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30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བགྲེས་</w:t>
      </w:r>
    </w:p>
  </w:footnote>
  <w:footnote w:id="31">
    <w:p w:rsidR="00061A6E" w:rsidRDefault="00061A6E" w:rsidP="00061A6E">
      <w:pPr>
        <w:pStyle w:val="FootnoteText"/>
        <w:rPr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lang w:bidi="bo-CN"/>
        </w:rPr>
        <w:t>omits</w:t>
      </w:r>
    </w:p>
  </w:footnote>
  <w:footnote w:id="32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ཝ་ར་ཎ་སི་</w:t>
      </w:r>
    </w:p>
  </w:footnote>
  <w:footnote w:id="33">
    <w:p w:rsidR="00061A6E" w:rsidRDefault="00061A6E" w:rsidP="00061A6E">
      <w:pPr>
        <w:pStyle w:val="FootnoteText"/>
      </w:pPr>
      <w:r>
        <w:rPr>
          <w:rStyle w:val="FootnoteReference"/>
        </w:rPr>
        <w:footnoteRef/>
      </w:r>
      <w:r>
        <w:t> Concluding discussion</w:t>
      </w:r>
    </w:p>
  </w:footnote>
  <w:footnote w:id="34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མཚམས་</w:t>
      </w:r>
    </w:p>
  </w:footnote>
  <w:footnote w:id="35">
    <w:p w:rsidR="00061A6E" w:rsidRDefault="00061A6E" w:rsidP="00061A6E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36">
    <w:p w:rsidR="00061A6E" w:rsidRDefault="00061A6E" w:rsidP="00061A6E">
      <w:pPr>
        <w:pStyle w:val="FootnoteText"/>
      </w:pPr>
      <w:r>
        <w:rPr>
          <w:rStyle w:val="FootnoteReference"/>
        </w:rPr>
        <w:footnoteRef/>
      </w:r>
      <w:r>
        <w:t> Concluding discussion</w:t>
      </w:r>
    </w:p>
  </w:footnote>
  <w:footnote w:id="37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ཁུང་དུ་</w:t>
      </w:r>
    </w:p>
  </w:footnote>
  <w:footnote w:id="38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རིམ་ཁང་གི་མཇུག་བྱང་།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E77C40E2"/>
    <w:lvl w:ilvl="0">
      <w:start w:val="1"/>
      <w:numFmt w:val="lowerRoman"/>
      <w:pStyle w:val="ListNumber2"/>
      <w:lvlText w:val="%1."/>
      <w:lvlJc w:val="right"/>
      <w:pPr>
        <w:ind w:left="756" w:hanging="180"/>
      </w:pPr>
      <w:rPr>
        <w:rFonts w:hint="default"/>
      </w:rPr>
    </w:lvl>
  </w:abstractNum>
  <w:abstractNum w:abstractNumId="1" w15:restartNumberingAfterBreak="0">
    <w:nsid w:val="FFFFFF88"/>
    <w:multiLevelType w:val="singleLevel"/>
    <w:tmpl w:val="8108AFDA"/>
    <w:lvl w:ilvl="0">
      <w:start w:val="1"/>
      <w:numFmt w:val="decimal"/>
      <w:pStyle w:val="ListNumber"/>
      <w:lvlText w:val="%1."/>
      <w:lvlJc w:val="left"/>
      <w:pPr>
        <w:ind w:left="144" w:firstLine="144"/>
      </w:pPr>
      <w:rPr>
        <w:rFonts w:hint="default"/>
      </w:rPr>
    </w:lvl>
  </w:abstractNum>
  <w:abstractNum w:abstractNumId="2" w15:restartNumberingAfterBreak="0">
    <w:nsid w:val="0FD223C9"/>
    <w:multiLevelType w:val="hybridMultilevel"/>
    <w:tmpl w:val="904654A4"/>
    <w:lvl w:ilvl="0" w:tplc="B7DAB4F2">
      <w:start w:val="1"/>
      <w:numFmt w:val="bullet"/>
      <w:pStyle w:val="ListBullet4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4A5736"/>
    <w:multiLevelType w:val="hybridMultilevel"/>
    <w:tmpl w:val="7B8C3932"/>
    <w:lvl w:ilvl="0" w:tplc="6A1E8EF2">
      <w:start w:val="1"/>
      <w:numFmt w:val="bullet"/>
      <w:pStyle w:val="ListBullet2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F27656"/>
    <w:multiLevelType w:val="hybridMultilevel"/>
    <w:tmpl w:val="A8F2BA94"/>
    <w:lvl w:ilvl="0" w:tplc="B8C4CE44">
      <w:start w:val="1"/>
      <w:numFmt w:val="bullet"/>
      <w:pStyle w:val="ListBullet3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A21EC1"/>
    <w:multiLevelType w:val="singleLevel"/>
    <w:tmpl w:val="F7FE8302"/>
    <w:lvl w:ilvl="0">
      <w:start w:val="1"/>
      <w:numFmt w:val="lowerLetter"/>
      <w:pStyle w:val="ListNumbr3"/>
      <w:lvlText w:val="%1."/>
      <w:lvlJc w:val="left"/>
      <w:pPr>
        <w:ind w:left="0" w:firstLine="864"/>
      </w:pPr>
      <w:rPr>
        <w:rFonts w:hint="default"/>
      </w:rPr>
    </w:lvl>
  </w:abstractNum>
  <w:abstractNum w:abstractNumId="6" w15:restartNumberingAfterBreak="0">
    <w:nsid w:val="76980473"/>
    <w:multiLevelType w:val="hybridMultilevel"/>
    <w:tmpl w:val="FC423A6E"/>
    <w:lvl w:ilvl="0" w:tplc="033EAD6E">
      <w:start w:val="1"/>
      <w:numFmt w:val="bullet"/>
      <w:pStyle w:val="ListBullet5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E5035A"/>
    <w:multiLevelType w:val="hybridMultilevel"/>
    <w:tmpl w:val="5E8478EE"/>
    <w:lvl w:ilvl="0" w:tplc="E152CA14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5"/>
  </w:num>
  <w:num w:numId="8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200"/>
  <w:doNotDisplayPageBoundaries/>
  <w:attachedTemplate r:id="rId1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A6E"/>
    <w:rsid w:val="00015DEC"/>
    <w:rsid w:val="00034A20"/>
    <w:rsid w:val="00061A6E"/>
    <w:rsid w:val="00065BBE"/>
    <w:rsid w:val="000815B1"/>
    <w:rsid w:val="000B5109"/>
    <w:rsid w:val="000C1260"/>
    <w:rsid w:val="000C1845"/>
    <w:rsid w:val="000C50A2"/>
    <w:rsid w:val="000C6AE0"/>
    <w:rsid w:val="000F6293"/>
    <w:rsid w:val="00124B7F"/>
    <w:rsid w:val="00133752"/>
    <w:rsid w:val="001A7DB4"/>
    <w:rsid w:val="001B4C33"/>
    <w:rsid w:val="001B6098"/>
    <w:rsid w:val="001C46B2"/>
    <w:rsid w:val="001D4001"/>
    <w:rsid w:val="00211A6D"/>
    <w:rsid w:val="0021381A"/>
    <w:rsid w:val="002160BF"/>
    <w:rsid w:val="00270802"/>
    <w:rsid w:val="00282AA8"/>
    <w:rsid w:val="002919BE"/>
    <w:rsid w:val="002E6D70"/>
    <w:rsid w:val="00326735"/>
    <w:rsid w:val="00350746"/>
    <w:rsid w:val="003510F2"/>
    <w:rsid w:val="003621E0"/>
    <w:rsid w:val="00366836"/>
    <w:rsid w:val="003808AB"/>
    <w:rsid w:val="003A3995"/>
    <w:rsid w:val="003B5D78"/>
    <w:rsid w:val="003C644C"/>
    <w:rsid w:val="00406657"/>
    <w:rsid w:val="0041645C"/>
    <w:rsid w:val="0042227E"/>
    <w:rsid w:val="00467DC8"/>
    <w:rsid w:val="00476AC7"/>
    <w:rsid w:val="00486751"/>
    <w:rsid w:val="004D5F35"/>
    <w:rsid w:val="004F3F92"/>
    <w:rsid w:val="00524FE8"/>
    <w:rsid w:val="00557317"/>
    <w:rsid w:val="00591115"/>
    <w:rsid w:val="0059638C"/>
    <w:rsid w:val="00597A03"/>
    <w:rsid w:val="005A4FED"/>
    <w:rsid w:val="005B1DBF"/>
    <w:rsid w:val="005B34C6"/>
    <w:rsid w:val="006005DD"/>
    <w:rsid w:val="00643AA9"/>
    <w:rsid w:val="006737A6"/>
    <w:rsid w:val="00686FE9"/>
    <w:rsid w:val="00696DDB"/>
    <w:rsid w:val="006C0AA6"/>
    <w:rsid w:val="006D5138"/>
    <w:rsid w:val="006F234D"/>
    <w:rsid w:val="0070243C"/>
    <w:rsid w:val="0070285F"/>
    <w:rsid w:val="00722E9D"/>
    <w:rsid w:val="00735CC5"/>
    <w:rsid w:val="0079210C"/>
    <w:rsid w:val="007B4E21"/>
    <w:rsid w:val="007C7E7C"/>
    <w:rsid w:val="007D0674"/>
    <w:rsid w:val="007D333A"/>
    <w:rsid w:val="007D4777"/>
    <w:rsid w:val="00803423"/>
    <w:rsid w:val="0081448B"/>
    <w:rsid w:val="0083711D"/>
    <w:rsid w:val="008510A3"/>
    <w:rsid w:val="00897093"/>
    <w:rsid w:val="008C742C"/>
    <w:rsid w:val="008F57F5"/>
    <w:rsid w:val="00946904"/>
    <w:rsid w:val="00976355"/>
    <w:rsid w:val="009969AE"/>
    <w:rsid w:val="009F08DA"/>
    <w:rsid w:val="009F1594"/>
    <w:rsid w:val="00A05931"/>
    <w:rsid w:val="00A220E6"/>
    <w:rsid w:val="00A22743"/>
    <w:rsid w:val="00A62F1D"/>
    <w:rsid w:val="00A64242"/>
    <w:rsid w:val="00A644D7"/>
    <w:rsid w:val="00AB15B6"/>
    <w:rsid w:val="00AD000C"/>
    <w:rsid w:val="00AF110E"/>
    <w:rsid w:val="00AF62E8"/>
    <w:rsid w:val="00B3770B"/>
    <w:rsid w:val="00B4611F"/>
    <w:rsid w:val="00B83290"/>
    <w:rsid w:val="00B83C0B"/>
    <w:rsid w:val="00BA072C"/>
    <w:rsid w:val="00BA09F0"/>
    <w:rsid w:val="00BE3963"/>
    <w:rsid w:val="00BF62F5"/>
    <w:rsid w:val="00C12ECD"/>
    <w:rsid w:val="00C65ACB"/>
    <w:rsid w:val="00CA280A"/>
    <w:rsid w:val="00CD039F"/>
    <w:rsid w:val="00CD336A"/>
    <w:rsid w:val="00CE466F"/>
    <w:rsid w:val="00D16D8A"/>
    <w:rsid w:val="00D418B5"/>
    <w:rsid w:val="00D708CF"/>
    <w:rsid w:val="00D7356F"/>
    <w:rsid w:val="00DC7DCB"/>
    <w:rsid w:val="00DD3743"/>
    <w:rsid w:val="00DE4D82"/>
    <w:rsid w:val="00E17A9C"/>
    <w:rsid w:val="00E30A55"/>
    <w:rsid w:val="00E32274"/>
    <w:rsid w:val="00E71E43"/>
    <w:rsid w:val="00EC6C14"/>
    <w:rsid w:val="00ED5B3D"/>
    <w:rsid w:val="00F132A2"/>
    <w:rsid w:val="00F53269"/>
    <w:rsid w:val="00F53CE6"/>
    <w:rsid w:val="00F56E0D"/>
    <w:rsid w:val="00F932AA"/>
    <w:rsid w:val="00F97669"/>
    <w:rsid w:val="00FA74F7"/>
    <w:rsid w:val="00FB6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42FAB"/>
  <w14:defaultImageDpi w14:val="330"/>
  <w15:chartTrackingRefBased/>
  <w15:docId w15:val="{953770D4-2481-6646-A7C3-20CEC55D1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Jomolhari-ID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iPriority="0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 don't use"/>
    <w:qFormat/>
    <w:rsid w:val="008C742C"/>
    <w:rPr>
      <w:rFonts w:eastAsia="Times New Roman" w:cs="Times New Roman"/>
      <w:lang w:bidi="hi-IN"/>
    </w:rPr>
  </w:style>
  <w:style w:type="paragraph" w:styleId="Heading1">
    <w:name w:val="heading 1"/>
    <w:aliases w:val="1"/>
    <w:basedOn w:val="Normal"/>
    <w:next w:val="Normal"/>
    <w:link w:val="Heading1Char"/>
    <w:uiPriority w:val="9"/>
    <w:qFormat/>
    <w:rsid w:val="008C742C"/>
    <w:pPr>
      <w:keepNext/>
      <w:keepLines/>
      <w:shd w:val="clear" w:color="auto" w:fill="ED7D31"/>
      <w:spacing w:before="240"/>
      <w:outlineLvl w:val="0"/>
    </w:pPr>
    <w:rPr>
      <w:b/>
      <w:color w:val="000000"/>
      <w:sz w:val="28"/>
      <w:szCs w:val="28"/>
    </w:rPr>
  </w:style>
  <w:style w:type="paragraph" w:styleId="Heading2">
    <w:name w:val="heading 2"/>
    <w:aliases w:val="2"/>
    <w:basedOn w:val="Normal"/>
    <w:next w:val="Normal"/>
    <w:link w:val="Heading2Char"/>
    <w:uiPriority w:val="9"/>
    <w:unhideWhenUsed/>
    <w:qFormat/>
    <w:rsid w:val="008C742C"/>
    <w:pPr>
      <w:keepNext/>
      <w:shd w:val="clear" w:color="auto" w:fill="F4B083"/>
      <w:spacing w:before="360"/>
      <w:outlineLvl w:val="1"/>
    </w:pPr>
    <w:rPr>
      <w:b/>
      <w:i/>
    </w:rPr>
  </w:style>
  <w:style w:type="paragraph" w:styleId="Heading3">
    <w:name w:val="heading 3"/>
    <w:aliases w:val="3"/>
    <w:basedOn w:val="Normal"/>
    <w:next w:val="Normal"/>
    <w:link w:val="Heading3Char"/>
    <w:uiPriority w:val="9"/>
    <w:unhideWhenUsed/>
    <w:qFormat/>
    <w:rsid w:val="008C742C"/>
    <w:pPr>
      <w:keepNext/>
      <w:shd w:val="clear" w:color="auto" w:fill="F7CBAC"/>
      <w:spacing w:before="360"/>
      <w:outlineLvl w:val="2"/>
    </w:pPr>
    <w:rPr>
      <w:b/>
      <w:i/>
    </w:rPr>
  </w:style>
  <w:style w:type="paragraph" w:styleId="Heading4">
    <w:name w:val="heading 4"/>
    <w:aliases w:val="4"/>
    <w:basedOn w:val="Normal"/>
    <w:next w:val="Normal"/>
    <w:link w:val="Heading4Char"/>
    <w:uiPriority w:val="9"/>
    <w:unhideWhenUsed/>
    <w:qFormat/>
    <w:rsid w:val="008C742C"/>
    <w:pPr>
      <w:keepNext/>
      <w:shd w:val="clear" w:color="auto" w:fill="FBE5D5"/>
      <w:spacing w:before="360"/>
      <w:outlineLvl w:val="3"/>
    </w:pPr>
    <w:rPr>
      <w:b/>
    </w:rPr>
  </w:style>
  <w:style w:type="paragraph" w:styleId="Heading5">
    <w:name w:val="heading 5"/>
    <w:aliases w:val="5"/>
    <w:basedOn w:val="Normal"/>
    <w:next w:val="Normal"/>
    <w:link w:val="Heading5Char"/>
    <w:uiPriority w:val="9"/>
    <w:unhideWhenUsed/>
    <w:qFormat/>
    <w:rsid w:val="008C742C"/>
    <w:pPr>
      <w:keepNext/>
      <w:widowControl w:val="0"/>
      <w:shd w:val="clear" w:color="auto" w:fill="A5A5A5"/>
      <w:spacing w:before="360"/>
      <w:ind w:firstLine="187"/>
      <w:jc w:val="both"/>
      <w:outlineLvl w:val="4"/>
    </w:pPr>
    <w:rPr>
      <w:b/>
      <w:i/>
    </w:rPr>
  </w:style>
  <w:style w:type="paragraph" w:styleId="Heading6">
    <w:name w:val="heading 6"/>
    <w:aliases w:val="6"/>
    <w:basedOn w:val="Normal"/>
    <w:next w:val="Normal"/>
    <w:link w:val="Heading6Char"/>
    <w:uiPriority w:val="9"/>
    <w:unhideWhenUsed/>
    <w:qFormat/>
    <w:rsid w:val="008C742C"/>
    <w:pPr>
      <w:keepNext/>
      <w:shd w:val="clear" w:color="auto" w:fill="C9C9C9"/>
      <w:spacing w:before="360"/>
      <w:outlineLvl w:val="5"/>
    </w:pPr>
    <w:rPr>
      <w:i/>
    </w:rPr>
  </w:style>
  <w:style w:type="paragraph" w:styleId="Heading7">
    <w:name w:val="heading 7"/>
    <w:aliases w:val="7"/>
    <w:basedOn w:val="Normal"/>
    <w:next w:val="Paragraph"/>
    <w:link w:val="Heading7Char"/>
    <w:autoRedefine/>
    <w:qFormat/>
    <w:rsid w:val="002919BE"/>
    <w:pPr>
      <w:keepNext/>
      <w:shd w:val="clear" w:color="auto" w:fill="DBDBDB" w:themeFill="accent3" w:themeFillTint="66"/>
      <w:spacing w:before="360" w:after="100" w:afterAutospacing="1" w:line="240" w:lineRule="atLeast"/>
      <w:outlineLvl w:val="6"/>
    </w:pPr>
    <w:rPr>
      <w:rFonts w:eastAsia="Arial Unicode MS"/>
      <w:b/>
      <w:u w:val="single"/>
    </w:rPr>
  </w:style>
  <w:style w:type="paragraph" w:styleId="Heading8">
    <w:name w:val="heading 8"/>
    <w:aliases w:val="8"/>
    <w:basedOn w:val="Paragraph"/>
    <w:next w:val="MacroText"/>
    <w:link w:val="Heading8Char"/>
    <w:autoRedefine/>
    <w:qFormat/>
    <w:rsid w:val="002919BE"/>
    <w:pPr>
      <w:keepNext/>
      <w:shd w:val="clear" w:color="auto" w:fill="EDEDED" w:themeFill="accent3" w:themeFillTint="33"/>
      <w:spacing w:before="360" w:after="100" w:afterAutospacing="1"/>
      <w:outlineLvl w:val="7"/>
    </w:pPr>
    <w:rPr>
      <w:rFonts w:eastAsia="Arial Unicode MS"/>
      <w:b/>
      <w:i/>
      <w:iCs/>
    </w:rPr>
  </w:style>
  <w:style w:type="paragraph" w:styleId="Heading9">
    <w:name w:val="heading 9"/>
    <w:aliases w:val="9"/>
    <w:basedOn w:val="Normal"/>
    <w:next w:val="Paragraph"/>
    <w:link w:val="Heading9Char"/>
    <w:autoRedefine/>
    <w:qFormat/>
    <w:rsid w:val="00D708CF"/>
    <w:pPr>
      <w:keepNext/>
      <w:shd w:val="clear" w:color="auto" w:fill="F2F2F2" w:themeFill="background1" w:themeFillShade="F2"/>
      <w:spacing w:before="360" w:after="100" w:afterAutospacing="1"/>
      <w:outlineLvl w:val="8"/>
    </w:pPr>
    <w:rPr>
      <w:rFonts w:eastAsia="Arial Unicode MS"/>
      <w:i/>
    </w:rPr>
  </w:style>
  <w:style w:type="character" w:default="1" w:styleId="DefaultParagraphFont">
    <w:name w:val="Default Paragraph Font"/>
    <w:uiPriority w:val="1"/>
    <w:semiHidden/>
    <w:unhideWhenUsed/>
    <w:rsid w:val="008C742C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8C742C"/>
  </w:style>
  <w:style w:type="character" w:customStyle="1" w:styleId="AddedbyEditor">
    <w:name w:val="Added by Editor"/>
    <w:aliases w:val="a_2,add"/>
    <w:rsid w:val="00CD336A"/>
    <w:rPr>
      <w:rFonts w:ascii="Times New Roman" w:hAnsi="Times New Roman" w:cs="Jomolhari-ID"/>
      <w:color w:val="FF0000"/>
    </w:rPr>
  </w:style>
  <w:style w:type="character" w:customStyle="1" w:styleId="Annotations">
    <w:name w:val="Annotations"/>
    <w:aliases w:val="a_3,an"/>
    <w:rsid w:val="00CD336A"/>
    <w:rPr>
      <w:rFonts w:ascii="Times New Roman Bold" w:hAnsi="Times New Roman Bold" w:cs="Jomolhari-ID"/>
      <w:b/>
      <w:bCs/>
      <w:i/>
      <w:iCs/>
      <w:color w:val="FF0000"/>
      <w:sz w:val="20"/>
      <w:szCs w:val="20"/>
      <w:u w:val="single"/>
    </w:rPr>
  </w:style>
  <w:style w:type="character" w:customStyle="1" w:styleId="PageNumberPrintEdition">
    <w:name w:val="Page Number Print Edition"/>
    <w:aliases w:val="/,pnp"/>
    <w:basedOn w:val="DefaultParagraphFont"/>
    <w:rsid w:val="000F6293"/>
    <w:rPr>
      <w:b w:val="0"/>
      <w:i/>
      <w:vanish/>
      <w:color w:val="800080"/>
    </w:rPr>
  </w:style>
  <w:style w:type="paragraph" w:styleId="ListNumber2">
    <w:name w:val="List Number 2"/>
    <w:aliases w:val="l_2,n2"/>
    <w:basedOn w:val="Normal"/>
    <w:autoRedefine/>
    <w:rsid w:val="00B83C0B"/>
    <w:pPr>
      <w:numPr>
        <w:numId w:val="6"/>
      </w:numPr>
      <w:adjustRightInd w:val="0"/>
      <w:snapToGrid w:val="0"/>
    </w:pPr>
  </w:style>
  <w:style w:type="paragraph" w:customStyle="1" w:styleId="ListNumberCitation">
    <w:name w:val="List Number Citation"/>
    <w:aliases w:val="c_3,nc"/>
    <w:basedOn w:val="Normal"/>
    <w:autoRedefine/>
    <w:rsid w:val="005A4FED"/>
    <w:pPr>
      <w:tabs>
        <w:tab w:val="num" w:pos="360"/>
      </w:tabs>
      <w:ind w:left="1080" w:right="720"/>
    </w:pPr>
    <w:rPr>
      <w:rFonts w:eastAsia="MS Mincho"/>
    </w:rPr>
  </w:style>
  <w:style w:type="character" w:customStyle="1" w:styleId="X-AuthorTibetan">
    <w:name w:val="X-Author Tibetan"/>
    <w:aliases w:val="author Tibetan,at"/>
    <w:basedOn w:val="DefaultParagraphFont"/>
    <w:rsid w:val="00E32274"/>
    <w:rPr>
      <w:color w:val="993366"/>
    </w:rPr>
  </w:style>
  <w:style w:type="paragraph" w:styleId="ListNumber">
    <w:name w:val="List Number"/>
    <w:aliases w:val="l,n1"/>
    <w:basedOn w:val="Normal"/>
    <w:autoRedefine/>
    <w:rsid w:val="00B83C0B"/>
    <w:pPr>
      <w:numPr>
        <w:numId w:val="5"/>
      </w:numPr>
      <w:adjustRightInd w:val="0"/>
    </w:pPr>
  </w:style>
  <w:style w:type="paragraph" w:customStyle="1" w:styleId="ListNumbr3">
    <w:name w:val="List Numbr 3"/>
    <w:aliases w:val="l_3,n3"/>
    <w:basedOn w:val="Normal"/>
    <w:autoRedefine/>
    <w:qFormat/>
    <w:rsid w:val="00B83C0B"/>
    <w:pPr>
      <w:numPr>
        <w:numId w:val="7"/>
      </w:numPr>
    </w:pPr>
  </w:style>
  <w:style w:type="character" w:styleId="PageNumber">
    <w:name w:val="page number"/>
    <w:aliases w:val="Digital_d,Digital"/>
    <w:basedOn w:val="DefaultParagraphFont"/>
    <w:rsid w:val="00F932AA"/>
  </w:style>
  <w:style w:type="paragraph" w:customStyle="1" w:styleId="SpeechParagraph">
    <w:name w:val="Speech Paragraph"/>
    <w:basedOn w:val="Normal"/>
    <w:autoRedefine/>
    <w:rsid w:val="0059638C"/>
  </w:style>
  <w:style w:type="paragraph" w:customStyle="1" w:styleId="SpeechParagraphNested">
    <w:name w:val="Speech Paragraph Nested"/>
    <w:basedOn w:val="SpeechParagraph"/>
    <w:autoRedefine/>
    <w:rsid w:val="00524FE8"/>
    <w:pPr>
      <w:spacing w:before="240"/>
      <w:ind w:left="864" w:right="864" w:firstLine="1152"/>
    </w:pPr>
    <w:rPr>
      <w:rFonts w:eastAsia="Tibetan Machine Uni"/>
    </w:rPr>
  </w:style>
  <w:style w:type="character" w:customStyle="1" w:styleId="TitleinCitingOtherTexts">
    <w:name w:val="Title in Citing Other Texts"/>
    <w:aliases w:val="t_2,tc"/>
    <w:rsid w:val="00686FE9"/>
    <w:rPr>
      <w:rFonts w:ascii="Times New Roman" w:hAnsi="Times New Roman" w:cs="Jomolhari-ID"/>
      <w:b w:val="0"/>
      <w:i w:val="0"/>
      <w:color w:val="ED7D31" w:themeColor="accent2"/>
      <w:sz w:val="24"/>
      <w:szCs w:val="24"/>
      <w:u w:val="none"/>
      <w:lang w:val="en-US"/>
    </w:rPr>
  </w:style>
  <w:style w:type="character" w:customStyle="1" w:styleId="TitleOwnNon-TibetanLanguage">
    <w:name w:val="Title (Own) Non-Tibetan Language"/>
    <w:aliases w:val="ton"/>
    <w:basedOn w:val="DefaultParagraphFont"/>
    <w:rsid w:val="000C1845"/>
    <w:rPr>
      <w:rFonts w:ascii="Times New Roman" w:hAnsi="Times New Roman" w:cs="Jomolhari-ID"/>
      <w:b w:val="0"/>
      <w:i/>
      <w:color w:val="A5A5A5" w:themeColor="accent3"/>
      <w:sz w:val="24"/>
      <w:szCs w:val="24"/>
      <w:u w:val="single"/>
      <w:lang w:val="en-US"/>
    </w:rPr>
  </w:style>
  <w:style w:type="character" w:customStyle="1" w:styleId="X-Dates">
    <w:name w:val="X-Dates"/>
    <w:aliases w:val="Dates,dt"/>
    <w:rsid w:val="00E32274"/>
    <w:rPr>
      <w:color w:val="993366"/>
    </w:rPr>
  </w:style>
  <w:style w:type="character" w:customStyle="1" w:styleId="TitleOwnTibetan">
    <w:name w:val="Title (Own) Tibetan"/>
    <w:aliases w:val="t_4,tot"/>
    <w:basedOn w:val="DefaultParagraphFont"/>
    <w:qFormat/>
    <w:rsid w:val="00524FE8"/>
    <w:rPr>
      <w:rFonts w:ascii="Times New Roman" w:hAnsi="Times New Roman" w:cs="Jomolhari-ID"/>
      <w:b w:val="0"/>
      <w:i/>
      <w:color w:val="0070C0"/>
      <w:sz w:val="24"/>
      <w:szCs w:val="24"/>
      <w:u w:val="none"/>
      <w:lang w:val="en-US"/>
    </w:rPr>
  </w:style>
  <w:style w:type="paragraph" w:styleId="DocumentMap">
    <w:name w:val="Document Map"/>
    <w:basedOn w:val="Normal"/>
    <w:link w:val="DocumentMapChar"/>
    <w:autoRedefine/>
    <w:rsid w:val="00133752"/>
    <w:pPr>
      <w:widowControl w:val="0"/>
      <w:spacing w:line="360" w:lineRule="auto"/>
      <w:ind w:left="720"/>
    </w:pPr>
    <w:rPr>
      <w:rFonts w:eastAsia="Microsoft Himalaya"/>
      <w:color w:val="0070C0"/>
      <w:sz w:val="40"/>
    </w:rPr>
  </w:style>
  <w:style w:type="character" w:customStyle="1" w:styleId="DocumentMapChar">
    <w:name w:val="Document Map Char"/>
    <w:basedOn w:val="DefaultParagraphFont"/>
    <w:link w:val="DocumentMap"/>
    <w:rsid w:val="00133752"/>
    <w:rPr>
      <w:rFonts w:ascii="Times New Roman" w:eastAsia="Microsoft Himalaya" w:hAnsi="Times New Roman" w:cs="Jomolhari-ID"/>
      <w:color w:val="0070C0"/>
      <w:sz w:val="40"/>
    </w:rPr>
  </w:style>
  <w:style w:type="character" w:customStyle="1" w:styleId="TitleofChapter">
    <w:name w:val="Title of Chapter"/>
    <w:aliases w:val="t_3,tch"/>
    <w:basedOn w:val="DefaultParagraphFont"/>
    <w:rsid w:val="000C1845"/>
    <w:rPr>
      <w:rFonts w:ascii="Times New Roman" w:hAnsi="Times New Roman" w:cs="Jomolhari-ID"/>
      <w:sz w:val="24"/>
      <w:szCs w:val="24"/>
      <w:u w:val="single"/>
    </w:rPr>
  </w:style>
  <w:style w:type="character" w:customStyle="1" w:styleId="X-Doxo-BiblioCategory">
    <w:name w:val="X-Doxo-Biblio Category"/>
    <w:aliases w:val="Doxographical-Bibliographical Category,dbc"/>
    <w:basedOn w:val="DefaultParagraphFont"/>
    <w:rsid w:val="00E32274"/>
    <w:rPr>
      <w:i/>
      <w:color w:val="FF0000"/>
      <w:u w:val="single"/>
      <w:lang w:val="en-US"/>
    </w:rPr>
  </w:style>
  <w:style w:type="paragraph" w:styleId="Title">
    <w:name w:val="Title"/>
    <w:aliases w:val="t,ti"/>
    <w:basedOn w:val="Normal"/>
    <w:next w:val="Normal"/>
    <w:link w:val="TitleChar"/>
    <w:uiPriority w:val="10"/>
    <w:qFormat/>
    <w:rsid w:val="008C742C"/>
    <w:pPr>
      <w:pBdr>
        <w:bottom w:val="single" w:sz="8" w:space="4" w:color="4472C4"/>
      </w:pBdr>
      <w:spacing w:after="300"/>
      <w:jc w:val="center"/>
    </w:pPr>
    <w:rPr>
      <w:b/>
      <w:color w:val="323E4F"/>
      <w:sz w:val="32"/>
      <w:szCs w:val="32"/>
    </w:rPr>
  </w:style>
  <w:style w:type="character" w:customStyle="1" w:styleId="X-EmphasisStrong">
    <w:name w:val="X-Emphasis Strong"/>
    <w:aliases w:val="e,Emphasis Strong,es"/>
    <w:rsid w:val="00015DEC"/>
    <w:rPr>
      <w:b/>
    </w:rPr>
  </w:style>
  <w:style w:type="character" w:customStyle="1" w:styleId="X-EmphasisWeak">
    <w:name w:val="X-Emphasis Weak"/>
    <w:aliases w:val="i,Emphasis Weak,ew"/>
    <w:rsid w:val="00015DEC"/>
    <w:rPr>
      <w:i/>
    </w:rPr>
  </w:style>
  <w:style w:type="character" w:styleId="EndnoteReference">
    <w:name w:val="endnote reference"/>
    <w:aliases w:val="e_2,er"/>
    <w:basedOn w:val="DefaultParagraphFont"/>
    <w:rsid w:val="000B5109"/>
    <w:rPr>
      <w:vertAlign w:val="superscript"/>
    </w:rPr>
  </w:style>
  <w:style w:type="paragraph" w:styleId="EndnoteText">
    <w:name w:val="endnote text"/>
    <w:aliases w:val="e_3,et"/>
    <w:basedOn w:val="Normal"/>
    <w:link w:val="EndnoteTextChar"/>
    <w:autoRedefine/>
    <w:rsid w:val="000B5109"/>
    <w:pPr>
      <w:spacing w:before="240"/>
    </w:pPr>
    <w:rPr>
      <w:sz w:val="20"/>
    </w:rPr>
  </w:style>
  <w:style w:type="character" w:customStyle="1" w:styleId="EndnoteTextChar">
    <w:name w:val="Endnote Text Char"/>
    <w:aliases w:val="e_3 Char,et Char"/>
    <w:basedOn w:val="DefaultParagraphFont"/>
    <w:link w:val="EndnoteText"/>
    <w:rsid w:val="000B5109"/>
    <w:rPr>
      <w:rFonts w:ascii="Times New Roman" w:hAnsi="Times New Roman" w:cs="Jomolhari-ID"/>
      <w:sz w:val="20"/>
    </w:rPr>
  </w:style>
  <w:style w:type="character" w:customStyle="1" w:styleId="TitleChar">
    <w:name w:val="Title Char"/>
    <w:aliases w:val="t Char,ti Char"/>
    <w:basedOn w:val="DefaultParagraphFont"/>
    <w:link w:val="Title"/>
    <w:uiPriority w:val="10"/>
    <w:rsid w:val="00CE466F"/>
    <w:rPr>
      <w:rFonts w:eastAsia="Times New Roman" w:cs="Times New Roman"/>
      <w:b/>
      <w:color w:val="323E4F"/>
      <w:sz w:val="32"/>
      <w:szCs w:val="32"/>
      <w:lang w:bidi="hi-IN"/>
    </w:rPr>
  </w:style>
  <w:style w:type="character" w:customStyle="1" w:styleId="X-Monuments">
    <w:name w:val="X-Monuments"/>
    <w:aliases w:val="mm,Monuments"/>
    <w:rsid w:val="0081448B"/>
    <w:rPr>
      <w:b/>
      <w:color w:val="C0C0C0"/>
    </w:rPr>
  </w:style>
  <w:style w:type="character" w:styleId="FootnoteReference">
    <w:name w:val="footnote reference"/>
    <w:aliases w:val="f_3,fr"/>
    <w:basedOn w:val="DefaultParagraphFont"/>
    <w:rsid w:val="0083711D"/>
    <w:rPr>
      <w:position w:val="6"/>
      <w:sz w:val="18"/>
    </w:rPr>
  </w:style>
  <w:style w:type="paragraph" w:styleId="FootnoteText">
    <w:name w:val="footnote text"/>
    <w:aliases w:val="f_2,ft"/>
    <w:basedOn w:val="Normal"/>
    <w:link w:val="FootnoteTextChar"/>
    <w:autoRedefine/>
    <w:rsid w:val="00CD336A"/>
    <w:pPr>
      <w:spacing w:before="240"/>
      <w:ind w:firstLine="180"/>
    </w:pPr>
  </w:style>
  <w:style w:type="character" w:customStyle="1" w:styleId="FootnoteTextChar">
    <w:name w:val="Footnote Text Char"/>
    <w:aliases w:val="f_2 Char,ft Char"/>
    <w:basedOn w:val="DefaultParagraphFont"/>
    <w:link w:val="FootnoteText"/>
    <w:rsid w:val="00CD336A"/>
    <w:rPr>
      <w:rFonts w:ascii="Times New Roman" w:hAnsi="Times New Roman" w:cs="Jomolhari-ID"/>
    </w:rPr>
  </w:style>
  <w:style w:type="character" w:customStyle="1" w:styleId="X-NamePersonalHuman">
    <w:name w:val="X-Name Personal Human"/>
    <w:aliases w:val="x_2,Name Personal Human,nph"/>
    <w:rsid w:val="00E32274"/>
    <w:rPr>
      <w:color w:val="0000FF"/>
    </w:rPr>
  </w:style>
  <w:style w:type="character" w:customStyle="1" w:styleId="X-NamePersonalOther">
    <w:name w:val="X-Name Personal Other"/>
    <w:aliases w:val="Name Personal other,npo"/>
    <w:rsid w:val="00015DEC"/>
    <w:rPr>
      <w:color w:val="0000FF"/>
    </w:rPr>
  </w:style>
  <w:style w:type="character" w:customStyle="1" w:styleId="Heading1Char">
    <w:name w:val="Heading 1 Char"/>
    <w:aliases w:val="1 Char"/>
    <w:basedOn w:val="DefaultParagraphFont"/>
    <w:link w:val="Heading1"/>
    <w:uiPriority w:val="9"/>
    <w:rsid w:val="002919BE"/>
    <w:rPr>
      <w:rFonts w:eastAsia="Times New Roman" w:cs="Times New Roman"/>
      <w:b/>
      <w:color w:val="000000"/>
      <w:sz w:val="28"/>
      <w:szCs w:val="28"/>
      <w:shd w:val="clear" w:color="auto" w:fill="ED7D31"/>
      <w:lang w:bidi="hi-IN"/>
    </w:rPr>
  </w:style>
  <w:style w:type="character" w:customStyle="1" w:styleId="Heading9Char">
    <w:name w:val="Heading 9 Char"/>
    <w:aliases w:val="9 Char"/>
    <w:basedOn w:val="DefaultParagraphFont"/>
    <w:link w:val="Heading9"/>
    <w:rsid w:val="00D708CF"/>
    <w:rPr>
      <w:rFonts w:ascii="Times New Roman" w:eastAsia="Arial Unicode MS" w:hAnsi="Times New Roman" w:cs="Jomolhari-ID"/>
      <w:i/>
      <w:shd w:val="clear" w:color="auto" w:fill="F2F2F2" w:themeFill="background1" w:themeFillShade="F2"/>
    </w:rPr>
  </w:style>
  <w:style w:type="paragraph" w:customStyle="1" w:styleId="Heading10">
    <w:name w:val="Heading 10"/>
    <w:aliases w:val="0,10"/>
    <w:basedOn w:val="Heading9"/>
    <w:next w:val="Paragraph"/>
    <w:autoRedefine/>
    <w:qFormat/>
    <w:rsid w:val="00591115"/>
  </w:style>
  <w:style w:type="paragraph" w:customStyle="1" w:styleId="Heading11">
    <w:name w:val="Heading 11"/>
    <w:aliases w:val="1_2,11"/>
    <w:basedOn w:val="Heading9"/>
    <w:next w:val="Normal"/>
    <w:autoRedefine/>
    <w:rsid w:val="005B1DBF"/>
  </w:style>
  <w:style w:type="paragraph" w:customStyle="1" w:styleId="Heading12">
    <w:name w:val="Heading 12"/>
    <w:aliases w:val="2_2,12"/>
    <w:basedOn w:val="Heading9"/>
    <w:next w:val="Normal"/>
    <w:autoRedefine/>
    <w:rsid w:val="00591115"/>
  </w:style>
  <w:style w:type="paragraph" w:customStyle="1" w:styleId="Heading13">
    <w:name w:val="Heading 13"/>
    <w:aliases w:val="3_2,13"/>
    <w:basedOn w:val="Heading9"/>
    <w:next w:val="Normal"/>
    <w:autoRedefine/>
    <w:rsid w:val="00591115"/>
  </w:style>
  <w:style w:type="paragraph" w:customStyle="1" w:styleId="Heading14">
    <w:name w:val="Heading 14"/>
    <w:aliases w:val="4_2,14"/>
    <w:basedOn w:val="Heading9"/>
    <w:next w:val="Normal"/>
    <w:link w:val="Heading14Char"/>
    <w:autoRedefine/>
    <w:rsid w:val="00591115"/>
  </w:style>
  <w:style w:type="paragraph" w:customStyle="1" w:styleId="Heading15">
    <w:name w:val="Heading 15"/>
    <w:aliases w:val="5_2,15"/>
    <w:basedOn w:val="Heading9"/>
    <w:next w:val="Normal"/>
    <w:autoRedefine/>
    <w:rsid w:val="00591115"/>
  </w:style>
  <w:style w:type="paragraph" w:customStyle="1" w:styleId="Heading16">
    <w:name w:val="Heading 16"/>
    <w:aliases w:val="6_2,16"/>
    <w:basedOn w:val="Heading9"/>
    <w:next w:val="Normal"/>
    <w:autoRedefine/>
    <w:rsid w:val="00591115"/>
  </w:style>
  <w:style w:type="paragraph" w:customStyle="1" w:styleId="Heading17">
    <w:name w:val="Heading 17"/>
    <w:aliases w:val="7_2,17"/>
    <w:basedOn w:val="Heading9"/>
    <w:next w:val="Normal"/>
    <w:autoRedefine/>
    <w:rsid w:val="00591115"/>
  </w:style>
  <w:style w:type="paragraph" w:customStyle="1" w:styleId="Heading18">
    <w:name w:val="Heading 18"/>
    <w:aliases w:val="8_2,18"/>
    <w:basedOn w:val="Heading9"/>
    <w:next w:val="Normal"/>
    <w:autoRedefine/>
    <w:rsid w:val="00591115"/>
  </w:style>
  <w:style w:type="paragraph" w:customStyle="1" w:styleId="Heading19">
    <w:name w:val="Heading 19"/>
    <w:aliases w:val="9_2,19"/>
    <w:basedOn w:val="Heading9"/>
    <w:next w:val="Normal"/>
    <w:autoRedefine/>
    <w:rsid w:val="00591115"/>
  </w:style>
  <w:style w:type="character" w:customStyle="1" w:styleId="Heading2Char">
    <w:name w:val="Heading 2 Char"/>
    <w:aliases w:val="2 Char"/>
    <w:basedOn w:val="DefaultParagraphFont"/>
    <w:link w:val="Heading2"/>
    <w:uiPriority w:val="9"/>
    <w:rsid w:val="002919BE"/>
    <w:rPr>
      <w:rFonts w:eastAsia="Times New Roman" w:cs="Times New Roman"/>
      <w:b/>
      <w:i/>
      <w:shd w:val="clear" w:color="auto" w:fill="F4B083"/>
      <w:lang w:bidi="hi-IN"/>
    </w:rPr>
  </w:style>
  <w:style w:type="paragraph" w:customStyle="1" w:styleId="Heading20">
    <w:name w:val="Heading 20"/>
    <w:aliases w:val="0_2,20"/>
    <w:basedOn w:val="Heading9"/>
    <w:next w:val="Normal"/>
    <w:autoRedefine/>
    <w:rsid w:val="00591115"/>
  </w:style>
  <w:style w:type="paragraph" w:customStyle="1" w:styleId="Heading21">
    <w:name w:val="Heading 21"/>
    <w:aliases w:val="1_3,21"/>
    <w:basedOn w:val="Heading9"/>
    <w:next w:val="Normal"/>
    <w:autoRedefine/>
    <w:rsid w:val="00591115"/>
  </w:style>
  <w:style w:type="paragraph" w:customStyle="1" w:styleId="Heading22">
    <w:name w:val="Heading 22"/>
    <w:aliases w:val="2_3,22"/>
    <w:basedOn w:val="Heading9"/>
    <w:next w:val="Normal"/>
    <w:autoRedefine/>
    <w:rsid w:val="00591115"/>
  </w:style>
  <w:style w:type="paragraph" w:customStyle="1" w:styleId="Heading23">
    <w:name w:val="Heading 23"/>
    <w:aliases w:val="3_3,23"/>
    <w:basedOn w:val="Heading9"/>
    <w:next w:val="Normal"/>
    <w:autoRedefine/>
    <w:rsid w:val="00591115"/>
  </w:style>
  <w:style w:type="paragraph" w:customStyle="1" w:styleId="Heading24">
    <w:name w:val="Heading 24"/>
    <w:aliases w:val="4_3,24"/>
    <w:basedOn w:val="Heading9"/>
    <w:next w:val="Normal"/>
    <w:autoRedefine/>
    <w:rsid w:val="00591115"/>
  </w:style>
  <w:style w:type="paragraph" w:customStyle="1" w:styleId="Heading25">
    <w:name w:val="Heading 25"/>
    <w:aliases w:val="5_3,25"/>
    <w:basedOn w:val="Heading9"/>
    <w:next w:val="Normal"/>
    <w:autoRedefine/>
    <w:rsid w:val="00591115"/>
  </w:style>
  <w:style w:type="character" w:customStyle="1" w:styleId="Heading3Char">
    <w:name w:val="Heading 3 Char"/>
    <w:aliases w:val="3 Char"/>
    <w:basedOn w:val="DefaultParagraphFont"/>
    <w:link w:val="Heading3"/>
    <w:uiPriority w:val="9"/>
    <w:rsid w:val="002919BE"/>
    <w:rPr>
      <w:rFonts w:eastAsia="Times New Roman" w:cs="Times New Roman"/>
      <w:b/>
      <w:i/>
      <w:shd w:val="clear" w:color="auto" w:fill="F7CBAC"/>
      <w:lang w:bidi="hi-IN"/>
    </w:rPr>
  </w:style>
  <w:style w:type="character" w:customStyle="1" w:styleId="Heading4Char">
    <w:name w:val="Heading 4 Char"/>
    <w:aliases w:val="4 Char"/>
    <w:basedOn w:val="DefaultParagraphFont"/>
    <w:link w:val="Heading4"/>
    <w:uiPriority w:val="9"/>
    <w:rsid w:val="002919BE"/>
    <w:rPr>
      <w:rFonts w:eastAsia="Times New Roman" w:cs="Times New Roman"/>
      <w:b/>
      <w:shd w:val="clear" w:color="auto" w:fill="FBE5D5"/>
      <w:lang w:bidi="hi-IN"/>
    </w:rPr>
  </w:style>
  <w:style w:type="character" w:customStyle="1" w:styleId="Heading5Char">
    <w:name w:val="Heading 5 Char"/>
    <w:aliases w:val="5 Char"/>
    <w:basedOn w:val="DefaultParagraphFont"/>
    <w:link w:val="Heading5"/>
    <w:uiPriority w:val="9"/>
    <w:rsid w:val="002919BE"/>
    <w:rPr>
      <w:rFonts w:eastAsia="Times New Roman" w:cs="Times New Roman"/>
      <w:b/>
      <w:i/>
      <w:shd w:val="clear" w:color="auto" w:fill="A5A5A5"/>
      <w:lang w:bidi="hi-IN"/>
    </w:rPr>
  </w:style>
  <w:style w:type="character" w:customStyle="1" w:styleId="Heading6Char">
    <w:name w:val="Heading 6 Char"/>
    <w:aliases w:val="6 Char"/>
    <w:basedOn w:val="DefaultParagraphFont"/>
    <w:link w:val="Heading6"/>
    <w:uiPriority w:val="9"/>
    <w:rsid w:val="002919BE"/>
    <w:rPr>
      <w:rFonts w:eastAsia="Times New Roman" w:cs="Times New Roman"/>
      <w:i/>
      <w:shd w:val="clear" w:color="auto" w:fill="C9C9C9"/>
      <w:lang w:bidi="hi-IN"/>
    </w:rPr>
  </w:style>
  <w:style w:type="character" w:customStyle="1" w:styleId="Heading7Char">
    <w:name w:val="Heading 7 Char"/>
    <w:aliases w:val="7 Char"/>
    <w:basedOn w:val="DefaultParagraphFont"/>
    <w:link w:val="Heading7"/>
    <w:rsid w:val="002919BE"/>
    <w:rPr>
      <w:rFonts w:ascii="Times New Roman" w:eastAsia="Arial Unicode MS" w:hAnsi="Times New Roman" w:cs="Jomolhari-ID"/>
      <w:b/>
      <w:u w:val="single"/>
      <w:shd w:val="clear" w:color="auto" w:fill="DBDBDB" w:themeFill="accent3" w:themeFillTint="66"/>
    </w:rPr>
  </w:style>
  <w:style w:type="character" w:customStyle="1" w:styleId="Heading8Char">
    <w:name w:val="Heading 8 Char"/>
    <w:aliases w:val="8 Char"/>
    <w:basedOn w:val="DefaultParagraphFont"/>
    <w:link w:val="Heading8"/>
    <w:rsid w:val="002919BE"/>
    <w:rPr>
      <w:rFonts w:ascii="Times New Roman" w:eastAsia="Arial Unicode MS" w:hAnsi="Times New Roman" w:cs="Jomolhari-ID"/>
      <w:b/>
      <w:i/>
      <w:iCs/>
      <w:shd w:val="clear" w:color="auto" w:fill="EDEDED" w:themeFill="accent3" w:themeFillTint="33"/>
    </w:rPr>
  </w:style>
  <w:style w:type="character" w:customStyle="1" w:styleId="X-NamePlace">
    <w:name w:val="X-Name Place"/>
    <w:aliases w:val="x_3,Name Place,np"/>
    <w:rsid w:val="00E32274"/>
    <w:rPr>
      <w:b/>
      <w:color w:val="008000"/>
    </w:rPr>
  </w:style>
  <w:style w:type="paragraph" w:customStyle="1" w:styleId="X-ReligiousPractice">
    <w:name w:val="X-Religious Practice"/>
    <w:aliases w:val="Religious practice,rp"/>
    <w:basedOn w:val="Normal"/>
    <w:autoRedefine/>
    <w:rsid w:val="00015DEC"/>
    <w:rPr>
      <w:rFonts w:eastAsia="Arial Unicode MS"/>
      <w:b/>
      <w:color w:val="993366"/>
    </w:rPr>
  </w:style>
  <w:style w:type="character" w:customStyle="1" w:styleId="X-SpeakerBuddhistDeity">
    <w:name w:val="X-Speaker Buddhist Deity"/>
    <w:aliases w:val="SpeakerBuddhistDeity,sb"/>
    <w:basedOn w:val="X-SpeakerUnknown"/>
    <w:rsid w:val="00015DEC"/>
    <w:rPr>
      <w:b/>
      <w:i/>
      <w:color w:val="993300"/>
    </w:rPr>
  </w:style>
  <w:style w:type="character" w:customStyle="1" w:styleId="X-SpeakerHuman">
    <w:name w:val="X-Speaker Human"/>
    <w:aliases w:val="SpeakerHuman,sh"/>
    <w:basedOn w:val="X-SpeakerUnknown"/>
    <w:rsid w:val="00015DEC"/>
    <w:rPr>
      <w:b/>
      <w:i/>
      <w:color w:val="993300"/>
    </w:rPr>
  </w:style>
  <w:style w:type="paragraph" w:customStyle="1" w:styleId="Heading0Back">
    <w:name w:val="Heading 0 Back"/>
    <w:aliases w:val="h_3,bk"/>
    <w:basedOn w:val="Heading1"/>
    <w:next w:val="Paragraph"/>
    <w:autoRedefine/>
    <w:rsid w:val="00F53CE6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</w:pPr>
    <w:rPr>
      <w:b w:val="0"/>
      <w:bCs/>
    </w:rPr>
  </w:style>
  <w:style w:type="paragraph" w:customStyle="1" w:styleId="Heading0Body">
    <w:name w:val="Heading 0 Body"/>
    <w:aliases w:val="h_2,bd"/>
    <w:basedOn w:val="Heading1"/>
    <w:next w:val="Paragraph"/>
    <w:autoRedefine/>
    <w:rsid w:val="00F53CE6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</w:pPr>
    <w:rPr>
      <w:b w:val="0"/>
      <w:bCs/>
    </w:rPr>
  </w:style>
  <w:style w:type="paragraph" w:customStyle="1" w:styleId="Heading0Front">
    <w:name w:val="Heading 0 Front"/>
    <w:aliases w:val="h_1,fn"/>
    <w:basedOn w:val="Heading1"/>
    <w:next w:val="Paragraph"/>
    <w:autoRedefine/>
    <w:rsid w:val="00F53CE6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</w:pPr>
    <w:rPr>
      <w:b w:val="0"/>
      <w:bCs/>
    </w:rPr>
  </w:style>
  <w:style w:type="character" w:styleId="Hyperlink">
    <w:name w:val="Hyperlink"/>
    <w:aliases w:val="hl"/>
    <w:basedOn w:val="DefaultParagraphFont"/>
    <w:rsid w:val="00722E9D"/>
    <w:rPr>
      <w:b/>
      <w:color w:val="0000FF"/>
      <w:u w:val="single"/>
    </w:rPr>
  </w:style>
  <w:style w:type="character" w:customStyle="1" w:styleId="Illegible">
    <w:name w:val="Illegible"/>
    <w:aliases w:val="i_2,il"/>
    <w:rsid w:val="00557317"/>
    <w:rPr>
      <w:b/>
      <w:color w:val="FF0000"/>
    </w:rPr>
  </w:style>
  <w:style w:type="character" w:customStyle="1" w:styleId="X-SpeakerOther">
    <w:name w:val="X-Speaker Other"/>
    <w:aliases w:val="SpeakerOther,so"/>
    <w:basedOn w:val="X-SpeakerUnknown"/>
    <w:rsid w:val="00015DEC"/>
    <w:rPr>
      <w:b/>
      <w:i/>
      <w:color w:val="993300"/>
    </w:rPr>
  </w:style>
  <w:style w:type="character" w:customStyle="1" w:styleId="X-NameGeneric">
    <w:name w:val="X-Name Generic"/>
    <w:aliases w:val="Name generic,ng"/>
    <w:rsid w:val="00015DEC"/>
    <w:rPr>
      <w:color w:val="FFCC00"/>
    </w:rPr>
  </w:style>
  <w:style w:type="character" w:customStyle="1" w:styleId="Verse2Char">
    <w:name w:val="Verse 2 Char"/>
    <w:aliases w:val="v_2 Char,v2 Char"/>
    <w:basedOn w:val="Verse1Char"/>
    <w:link w:val="Verse2"/>
    <w:rsid w:val="00591115"/>
    <w:rPr>
      <w:rFonts w:ascii="Times New Roman" w:eastAsia="Arial Unicode MS" w:hAnsi="Times New Roman" w:cs="Jomolhari-ID"/>
    </w:rPr>
  </w:style>
  <w:style w:type="character" w:customStyle="1" w:styleId="LineNumberPrint">
    <w:name w:val="Line Number Print"/>
    <w:aliases w:val="/_2, lnp"/>
    <w:semiHidden/>
    <w:qFormat/>
    <w:rsid w:val="00E17A9C"/>
    <w:rPr>
      <w:b/>
      <w:i/>
      <w:color w:val="FF6600"/>
    </w:rPr>
  </w:style>
  <w:style w:type="character" w:styleId="LineNumber">
    <w:name w:val="line number"/>
    <w:aliases w:val="digital_d_2,digital"/>
    <w:basedOn w:val="DefaultParagraphFont"/>
    <w:rsid w:val="009969AE"/>
  </w:style>
  <w:style w:type="paragraph" w:styleId="ListBullet2">
    <w:name w:val="List Bullet 2"/>
    <w:aliases w:val="b_2,b2"/>
    <w:basedOn w:val="Normal"/>
    <w:autoRedefine/>
    <w:qFormat/>
    <w:rsid w:val="002160BF"/>
    <w:pPr>
      <w:numPr>
        <w:numId w:val="8"/>
      </w:numPr>
    </w:pPr>
    <w:rPr>
      <w:rFonts w:eastAsia="Arial Unicode MS"/>
    </w:rPr>
  </w:style>
  <w:style w:type="paragraph" w:styleId="ListBullet3">
    <w:name w:val="List Bullet 3"/>
    <w:aliases w:val="b_3,b3"/>
    <w:basedOn w:val="Normal"/>
    <w:autoRedefine/>
    <w:qFormat/>
    <w:rsid w:val="000C50A2"/>
    <w:pPr>
      <w:numPr>
        <w:numId w:val="2"/>
      </w:numPr>
    </w:pPr>
    <w:rPr>
      <w:rFonts w:eastAsia="Arial Unicode MS"/>
      <w:lang w:bidi="bo-CN"/>
    </w:rPr>
  </w:style>
  <w:style w:type="paragraph" w:styleId="ListBullet4">
    <w:name w:val="List Bullet 4"/>
    <w:aliases w:val="b_4,b4"/>
    <w:basedOn w:val="Normal"/>
    <w:autoRedefine/>
    <w:qFormat/>
    <w:rsid w:val="000C50A2"/>
    <w:pPr>
      <w:numPr>
        <w:numId w:val="3"/>
      </w:numPr>
    </w:pPr>
    <w:rPr>
      <w:rFonts w:eastAsia="Arial Unicode MS"/>
    </w:rPr>
  </w:style>
  <w:style w:type="paragraph" w:styleId="ListBullet5">
    <w:name w:val="List Bullet 5"/>
    <w:aliases w:val="5_4,b5"/>
    <w:basedOn w:val="Normal"/>
    <w:autoRedefine/>
    <w:rsid w:val="005A4FED"/>
    <w:pPr>
      <w:numPr>
        <w:numId w:val="4"/>
      </w:numPr>
    </w:pPr>
    <w:rPr>
      <w:rFonts w:eastAsia="Arial Unicode MS"/>
    </w:rPr>
  </w:style>
  <w:style w:type="paragraph" w:customStyle="1" w:styleId="ListBulletCitation">
    <w:name w:val="List Bullet Citation"/>
    <w:aliases w:val="c_2,bc"/>
    <w:basedOn w:val="Normal"/>
    <w:autoRedefine/>
    <w:rsid w:val="005A4FED"/>
    <w:pPr>
      <w:tabs>
        <w:tab w:val="num" w:pos="360"/>
      </w:tabs>
      <w:ind w:left="1080" w:right="720"/>
    </w:pPr>
    <w:rPr>
      <w:rFonts w:eastAsia="MS Mincho"/>
    </w:rPr>
  </w:style>
  <w:style w:type="paragraph" w:styleId="ListBullet">
    <w:name w:val="List Bullet"/>
    <w:aliases w:val="b,b1"/>
    <w:basedOn w:val="Normal"/>
    <w:link w:val="ListBulletChar"/>
    <w:autoRedefine/>
    <w:qFormat/>
    <w:rsid w:val="004D5F35"/>
    <w:pPr>
      <w:numPr>
        <w:numId w:val="1"/>
      </w:numPr>
    </w:pPr>
    <w:rPr>
      <w:rFonts w:eastAsia="PMingLiU"/>
      <w:lang w:eastAsia="zh-TW"/>
    </w:rPr>
  </w:style>
  <w:style w:type="character" w:customStyle="1" w:styleId="ListBulletChar">
    <w:name w:val="List Bullet Char"/>
    <w:aliases w:val="b Char,b1 Char"/>
    <w:basedOn w:val="DefaultParagraphFont"/>
    <w:link w:val="ListBullet"/>
    <w:rsid w:val="004D5F35"/>
    <w:rPr>
      <w:rFonts w:ascii="Jomolhari-ID" w:eastAsia="PMingLiU" w:hAnsi="Jomolhari-ID"/>
      <w:sz w:val="36"/>
      <w:szCs w:val="36"/>
      <w:lang w:eastAsia="zh-TW"/>
    </w:rPr>
  </w:style>
  <w:style w:type="paragraph" w:styleId="MacroText">
    <w:name w:val="macro"/>
    <w:link w:val="MacroTextChar"/>
    <w:semiHidden/>
    <w:rsid w:val="001337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40" w:lineRule="exact"/>
      <w:jc w:val="both"/>
    </w:pPr>
    <w:rPr>
      <w:rFonts w:ascii="Courier New" w:hAnsi="Courier New" w:cs="Courier New"/>
      <w:sz w:val="20"/>
      <w:szCs w:val="20"/>
      <w:lang w:eastAsia="ja-JP"/>
    </w:rPr>
  </w:style>
  <w:style w:type="character" w:customStyle="1" w:styleId="MacroTextChar">
    <w:name w:val="Macro Text Char"/>
    <w:basedOn w:val="DefaultParagraphFont"/>
    <w:link w:val="MacroText"/>
    <w:semiHidden/>
    <w:rsid w:val="00133752"/>
    <w:rPr>
      <w:rFonts w:ascii="Courier New" w:hAnsi="Courier New" w:cs="Courier New"/>
      <w:sz w:val="20"/>
      <w:szCs w:val="20"/>
      <w:lang w:eastAsia="ja-JP"/>
    </w:rPr>
  </w:style>
  <w:style w:type="paragraph" w:customStyle="1" w:styleId="ParagraphCitationContinued">
    <w:name w:val="Paragraph Citation Continued"/>
    <w:aliases w:val="p_4,pcc"/>
    <w:basedOn w:val="ParagraphCitation"/>
    <w:autoRedefine/>
    <w:rsid w:val="001C46B2"/>
    <w:pPr>
      <w:ind w:firstLine="0"/>
    </w:pPr>
  </w:style>
  <w:style w:type="paragraph" w:customStyle="1" w:styleId="ParagraphCitationNested">
    <w:name w:val="Paragraph Citation Nested"/>
    <w:aliases w:val="n_2,pcn"/>
    <w:basedOn w:val="Normal"/>
    <w:autoRedefine/>
    <w:rsid w:val="00AD000C"/>
    <w:pPr>
      <w:ind w:left="1440"/>
    </w:pPr>
  </w:style>
  <w:style w:type="paragraph" w:customStyle="1" w:styleId="Verse1">
    <w:name w:val="Verse 1"/>
    <w:aliases w:val="v,v1"/>
    <w:basedOn w:val="Normal"/>
    <w:next w:val="Verse2"/>
    <w:link w:val="Verse1Char"/>
    <w:autoRedefine/>
    <w:qFormat/>
    <w:rsid w:val="00591115"/>
    <w:pPr>
      <w:spacing w:before="240"/>
      <w:ind w:left="1080" w:right="720" w:hanging="360"/>
    </w:pPr>
  </w:style>
  <w:style w:type="character" w:customStyle="1" w:styleId="Verse1Char">
    <w:name w:val="Verse 1 Char"/>
    <w:aliases w:val="v Char,v1 Char"/>
    <w:link w:val="Verse1"/>
    <w:rsid w:val="00591115"/>
    <w:rPr>
      <w:rFonts w:ascii="Times New Roman" w:hAnsi="Times New Roman" w:cs="Jomolhari-ID"/>
    </w:rPr>
  </w:style>
  <w:style w:type="paragraph" w:customStyle="1" w:styleId="VerseCitation1">
    <w:name w:val="Verse Citation 1"/>
    <w:aliases w:val="v_3,vc1"/>
    <w:basedOn w:val="Verse1"/>
    <w:next w:val="VerseCitation2"/>
    <w:autoRedefine/>
    <w:qFormat/>
    <w:rsid w:val="00591115"/>
    <w:rPr>
      <w:color w:val="0000FF"/>
    </w:rPr>
  </w:style>
  <w:style w:type="paragraph" w:customStyle="1" w:styleId="ParagraphCitation">
    <w:name w:val="Paragraph Citation"/>
    <w:aliases w:val="p_3,pc1"/>
    <w:basedOn w:val="VerseCitation1"/>
    <w:autoRedefine/>
    <w:qFormat/>
    <w:rsid w:val="00476AC7"/>
    <w:pPr>
      <w:ind w:left="720" w:firstLine="288"/>
    </w:pPr>
    <w:rPr>
      <w:lang w:val="is-IS"/>
    </w:rPr>
  </w:style>
  <w:style w:type="paragraph" w:customStyle="1" w:styleId="Paragraph">
    <w:name w:val="Paragraph"/>
    <w:aliases w:val="p"/>
    <w:basedOn w:val="Normal"/>
    <w:link w:val="ParagraphChar"/>
    <w:autoRedefine/>
    <w:qFormat/>
    <w:rsid w:val="0021381A"/>
    <w:pPr>
      <w:widowControl w:val="0"/>
      <w:autoSpaceDE w:val="0"/>
      <w:autoSpaceDN w:val="0"/>
      <w:adjustRightInd w:val="0"/>
      <w:spacing w:before="240"/>
      <w:ind w:firstLine="187"/>
    </w:pPr>
    <w:rPr>
      <w:sz w:val="32"/>
    </w:rPr>
  </w:style>
  <w:style w:type="character" w:customStyle="1" w:styleId="ParagraphChar">
    <w:name w:val="Paragraph Char"/>
    <w:aliases w:val="p Char"/>
    <w:basedOn w:val="DefaultParagraphFont"/>
    <w:link w:val="Paragraph"/>
    <w:rsid w:val="0021381A"/>
    <w:rPr>
      <w:rFonts w:eastAsia="Times New Roman" w:cs="Jomolhari"/>
      <w:sz w:val="32"/>
      <w:szCs w:val="28"/>
      <w:lang w:bidi="hi-IN"/>
    </w:rPr>
  </w:style>
  <w:style w:type="paragraph" w:customStyle="1" w:styleId="ParagraphContinued">
    <w:name w:val="Paragraph Continued"/>
    <w:aliases w:val="p_2,pc"/>
    <w:basedOn w:val="Paragraph"/>
    <w:next w:val="Paragraph"/>
    <w:link w:val="ParagraphContinuedChar"/>
    <w:autoRedefine/>
    <w:qFormat/>
    <w:rsid w:val="00282AA8"/>
    <w:pPr>
      <w:ind w:firstLine="0"/>
    </w:pPr>
  </w:style>
  <w:style w:type="character" w:customStyle="1" w:styleId="Roottext">
    <w:name w:val="Root text"/>
    <w:aliases w:val="r"/>
    <w:qFormat/>
    <w:rsid w:val="001A7DB4"/>
    <w:rPr>
      <w:color w:val="FF6600"/>
      <w:u w:val="none"/>
    </w:rPr>
  </w:style>
  <w:style w:type="character" w:customStyle="1" w:styleId="Sabcad">
    <w:name w:val="Sa bcad"/>
    <w:aliases w:val="s_2,sc"/>
    <w:rsid w:val="00B4611F"/>
    <w:rPr>
      <w:b/>
      <w:color w:val="FF0000"/>
    </w:rPr>
  </w:style>
  <w:style w:type="paragraph" w:customStyle="1" w:styleId="Section1TopLevel">
    <w:name w:val="Section 1 Top Level"/>
    <w:aliases w:val="[,s1"/>
    <w:basedOn w:val="Normal"/>
    <w:autoRedefine/>
    <w:rsid w:val="0059638C"/>
    <w:rPr>
      <w:rFonts w:eastAsia="Arial Unicode MS"/>
      <w:sz w:val="28"/>
    </w:rPr>
  </w:style>
  <w:style w:type="paragraph" w:customStyle="1" w:styleId="Section3ThirdLevel">
    <w:name w:val="Section 3 Third Level"/>
    <w:aliases w:val="[_3"/>
    <w:basedOn w:val="Normal"/>
    <w:autoRedefine/>
    <w:rsid w:val="00BF62F5"/>
    <w:rPr>
      <w:rFonts w:eastAsia="Arial Unicode MS"/>
      <w:b/>
      <w:u w:val="single"/>
    </w:rPr>
  </w:style>
  <w:style w:type="paragraph" w:customStyle="1" w:styleId="Section2SecondLevel">
    <w:name w:val="Section 2 Second Level"/>
    <w:aliases w:val="[_2"/>
    <w:basedOn w:val="Section3ThirdLevel"/>
    <w:autoRedefine/>
    <w:rsid w:val="00BF62F5"/>
    <w:pPr>
      <w:outlineLvl w:val="0"/>
    </w:pPr>
    <w:rPr>
      <w:rFonts w:eastAsia="MS Mincho"/>
    </w:rPr>
  </w:style>
  <w:style w:type="paragraph" w:customStyle="1" w:styleId="Section4FourthLevel">
    <w:name w:val="Section 4 Fourth Level"/>
    <w:aliases w:val="]"/>
    <w:basedOn w:val="Section3ThirdLevel"/>
    <w:autoRedefine/>
    <w:rsid w:val="00B83290"/>
    <w:pPr>
      <w:outlineLvl w:val="0"/>
    </w:pPr>
    <w:rPr>
      <w:rFonts w:eastAsia="MS Mincho"/>
    </w:rPr>
  </w:style>
  <w:style w:type="paragraph" w:customStyle="1" w:styleId="SectionX-ChapterElement">
    <w:name w:val="Section X-Chapter Element"/>
    <w:aliases w:val="]_2,sce"/>
    <w:basedOn w:val="Normal"/>
    <w:autoRedefine/>
    <w:rsid w:val="0059638C"/>
    <w:pPr>
      <w:tabs>
        <w:tab w:val="left" w:pos="720"/>
        <w:tab w:val="left" w:pos="1440"/>
        <w:tab w:val="left" w:pos="2160"/>
        <w:tab w:val="left" w:pos="2880"/>
      </w:tabs>
      <w:spacing w:line="0" w:lineRule="atLeast"/>
      <w:outlineLvl w:val="0"/>
    </w:pPr>
    <w:rPr>
      <w:rFonts w:ascii="Tibetan Machine Uni" w:eastAsia="MS Mincho" w:hAnsi="Tibetan Machine Uni" w:cs="Tibetan Machine Uni"/>
      <w:b/>
      <w:u w:val="single"/>
      <w:lang w:eastAsia="zh-TW"/>
    </w:rPr>
  </w:style>
  <w:style w:type="paragraph" w:customStyle="1" w:styleId="SectionX-InterstitialSection">
    <w:name w:val="Section X-Interstitial Section"/>
    <w:aliases w:val="]_3,sis"/>
    <w:basedOn w:val="Section3ThirdLevel"/>
    <w:autoRedefine/>
    <w:rsid w:val="0059638C"/>
    <w:pPr>
      <w:outlineLvl w:val="0"/>
    </w:pPr>
    <w:rPr>
      <w:rFonts w:eastAsia="MS Mincho"/>
    </w:rPr>
  </w:style>
  <w:style w:type="character" w:customStyle="1" w:styleId="SpeechInline">
    <w:name w:val="Speech Inline"/>
    <w:basedOn w:val="DefaultParagraphFont"/>
    <w:uiPriority w:val="1"/>
    <w:rsid w:val="00015DEC"/>
    <w:rPr>
      <w:rFonts w:ascii="Jomolhari-ID" w:eastAsia="Jomolhari-ID" w:hAnsi="Jomolhari-ID" w:cs="Jomolhari-ID"/>
      <w:color w:val="0000FF"/>
    </w:rPr>
  </w:style>
  <w:style w:type="paragraph" w:customStyle="1" w:styleId="SpeechVerse1">
    <w:name w:val="Speech Verse 1"/>
    <w:aliases w:val="sv1"/>
    <w:basedOn w:val="Normal"/>
    <w:next w:val="Normal"/>
    <w:link w:val="SpeechVerse1Char"/>
    <w:autoRedefine/>
    <w:rsid w:val="00524FE8"/>
    <w:pPr>
      <w:spacing w:before="240"/>
      <w:ind w:left="1080" w:right="720" w:hanging="360"/>
    </w:pPr>
    <w:rPr>
      <w:rFonts w:eastAsia="Arial Unicode MS"/>
      <w:color w:val="0000FF"/>
    </w:rPr>
  </w:style>
  <w:style w:type="character" w:customStyle="1" w:styleId="SpeechVerse1Char">
    <w:name w:val="Speech Verse 1 Char"/>
    <w:aliases w:val="sv1 Char"/>
    <w:link w:val="SpeechVerse1"/>
    <w:rsid w:val="00524FE8"/>
    <w:rPr>
      <w:rFonts w:ascii="Times New Roman" w:eastAsia="Arial Unicode MS" w:hAnsi="Times New Roman" w:cs="Jomolhari-ID"/>
      <w:color w:val="0000FF"/>
      <w:szCs w:val="28"/>
    </w:rPr>
  </w:style>
  <w:style w:type="paragraph" w:customStyle="1" w:styleId="SpeechVerse1Nested">
    <w:name w:val="Speech Verse 1 Nested"/>
    <w:aliases w:val="sv1n"/>
    <w:basedOn w:val="SpeechVerse1"/>
    <w:next w:val="Normal"/>
    <w:autoRedefine/>
    <w:rsid w:val="00524FE8"/>
    <w:pPr>
      <w:ind w:left="1008" w:right="1008" w:firstLine="0"/>
    </w:pPr>
    <w:rPr>
      <w:szCs w:val="36"/>
    </w:rPr>
  </w:style>
  <w:style w:type="paragraph" w:customStyle="1" w:styleId="SpeechVerse2">
    <w:name w:val="Speech Verse 2"/>
    <w:aliases w:val="sv2"/>
    <w:basedOn w:val="Normal"/>
    <w:link w:val="SpeechVerse2Char"/>
    <w:autoRedefine/>
    <w:rsid w:val="00524FE8"/>
    <w:pPr>
      <w:ind w:left="1080" w:right="720" w:hanging="360"/>
    </w:pPr>
    <w:rPr>
      <w:rFonts w:eastAsia="Arial Unicode MS"/>
      <w:color w:val="0000FF"/>
    </w:rPr>
  </w:style>
  <w:style w:type="character" w:customStyle="1" w:styleId="SpeechVerse2Char">
    <w:name w:val="Speech Verse 2 Char"/>
    <w:aliases w:val="sv2 Char"/>
    <w:link w:val="SpeechVerse2"/>
    <w:rsid w:val="00524FE8"/>
    <w:rPr>
      <w:rFonts w:ascii="Times New Roman" w:eastAsia="Arial Unicode MS" w:hAnsi="Times New Roman" w:cs="Jomolhari-ID"/>
      <w:color w:val="0000FF"/>
      <w:szCs w:val="28"/>
    </w:rPr>
  </w:style>
  <w:style w:type="paragraph" w:customStyle="1" w:styleId="SpeechVerse2Nested">
    <w:name w:val="Speech Verse 2 Nested"/>
    <w:aliases w:val="Speech Verse 2 nested,sv2n"/>
    <w:basedOn w:val="SpeechVerse2"/>
    <w:autoRedefine/>
    <w:rsid w:val="00524FE8"/>
    <w:pPr>
      <w:ind w:left="1008" w:right="1008" w:firstLine="0"/>
    </w:pPr>
    <w:rPr>
      <w:szCs w:val="36"/>
    </w:rPr>
  </w:style>
  <w:style w:type="table" w:styleId="TableGrid">
    <w:name w:val="Table Grid"/>
    <w:basedOn w:val="TableNormal"/>
    <w:rsid w:val="00133752"/>
    <w:pPr>
      <w:tabs>
        <w:tab w:val="left" w:pos="720"/>
        <w:tab w:val="left" w:pos="1440"/>
        <w:tab w:val="left" w:pos="2160"/>
        <w:tab w:val="left" w:pos="2880"/>
      </w:tabs>
      <w:spacing w:line="0" w:lineRule="atLeast"/>
      <w:jc w:val="both"/>
    </w:pPr>
    <w:rPr>
      <w:rFonts w:cs="Times New Roman"/>
      <w:sz w:val="36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clear">
    <w:name w:val="Unclear"/>
    <w:aliases w:val="u_2,uc,z-DeprecatedUnclear"/>
    <w:basedOn w:val="DefaultParagraphFont"/>
    <w:rsid w:val="006005DD"/>
    <w:rPr>
      <w:rFonts w:ascii="Times New Roman" w:hAnsi="Times New Roman" w:cs="Jomolhari-ID"/>
      <w:color w:val="FF0000"/>
      <w:sz w:val="24"/>
      <w:szCs w:val="24"/>
    </w:rPr>
  </w:style>
  <w:style w:type="paragraph" w:customStyle="1" w:styleId="Verse2">
    <w:name w:val="Verse 2"/>
    <w:aliases w:val="v_2,v2"/>
    <w:basedOn w:val="Verse1"/>
    <w:link w:val="Verse2Char"/>
    <w:autoRedefine/>
    <w:qFormat/>
    <w:rsid w:val="00591115"/>
    <w:pPr>
      <w:spacing w:before="0"/>
    </w:pPr>
    <w:rPr>
      <w:rFonts w:eastAsia="Arial Unicode MS"/>
    </w:rPr>
  </w:style>
  <w:style w:type="paragraph" w:customStyle="1" w:styleId="VerseCitation2">
    <w:name w:val="Verse Citation 2"/>
    <w:aliases w:val="v_4,vc2"/>
    <w:basedOn w:val="Verse2"/>
    <w:autoRedefine/>
    <w:qFormat/>
    <w:rsid w:val="00591115"/>
    <w:rPr>
      <w:color w:val="0000FF"/>
    </w:rPr>
  </w:style>
  <w:style w:type="paragraph" w:customStyle="1" w:styleId="VerseCitationNested1">
    <w:name w:val="Verse Citation Nested 1"/>
    <w:aliases w:val="n_3,vcn1"/>
    <w:basedOn w:val="VerseCitationNested2"/>
    <w:next w:val="Normal"/>
    <w:autoRedefine/>
    <w:rsid w:val="00AD000C"/>
  </w:style>
  <w:style w:type="paragraph" w:customStyle="1" w:styleId="VerseCitationNested2">
    <w:name w:val="Verse Citation Nested 2"/>
    <w:aliases w:val="n_4,vcn2"/>
    <w:basedOn w:val="VerseCitation2"/>
    <w:autoRedefine/>
    <w:rsid w:val="00AD000C"/>
    <w:pPr>
      <w:ind w:left="1440" w:right="1440" w:firstLine="0"/>
    </w:pPr>
  </w:style>
  <w:style w:type="character" w:customStyle="1" w:styleId="X-AuthorGeneric">
    <w:name w:val="X-Author Generic"/>
    <w:aliases w:val="ag"/>
    <w:basedOn w:val="DefaultParagraphFont"/>
    <w:rsid w:val="00E32274"/>
    <w:rPr>
      <w:color w:val="993366"/>
    </w:rPr>
  </w:style>
  <w:style w:type="character" w:customStyle="1" w:styleId="X-AuthorIndian">
    <w:name w:val="X-Author Indian"/>
    <w:aliases w:val="ai"/>
    <w:basedOn w:val="X-AuthorGeneric"/>
    <w:rsid w:val="00E32274"/>
    <w:rPr>
      <w:color w:val="993366"/>
    </w:rPr>
  </w:style>
  <w:style w:type="character" w:customStyle="1" w:styleId="X-Mantra">
    <w:name w:val="X-Mantra"/>
    <w:aliases w:val="mn"/>
    <w:basedOn w:val="Roottext"/>
    <w:uiPriority w:val="1"/>
    <w:rsid w:val="00015DEC"/>
    <w:rPr>
      <w:color w:val="222ED0"/>
      <w:u w:val="none"/>
    </w:rPr>
  </w:style>
  <w:style w:type="character" w:customStyle="1" w:styleId="X-NameBuddhistDeity">
    <w:name w:val="X-Name Buddhist  Deity"/>
    <w:aliases w:val="nb"/>
    <w:basedOn w:val="DefaultParagraphFont"/>
    <w:rsid w:val="00E32274"/>
    <w:rPr>
      <w:color w:val="0000FF"/>
    </w:rPr>
  </w:style>
  <w:style w:type="character" w:customStyle="1" w:styleId="X-NameBuddhistDeityCollective">
    <w:name w:val="X-Name Buddhist Deity Collective"/>
    <w:rsid w:val="00133752"/>
    <w:rPr>
      <w:color w:val="0000FF"/>
      <w:u w:val="single"/>
    </w:rPr>
  </w:style>
  <w:style w:type="character" w:customStyle="1" w:styleId="X-NameOrganization">
    <w:name w:val="X-Name Organization"/>
    <w:aliases w:val="no"/>
    <w:rsid w:val="00015DEC"/>
    <w:rPr>
      <w:color w:val="0000FF"/>
    </w:rPr>
  </w:style>
  <w:style w:type="character" w:customStyle="1" w:styleId="X-NameClan">
    <w:name w:val="X-Name Clan"/>
    <w:aliases w:val="nc1"/>
    <w:basedOn w:val="X-NameOrganization"/>
    <w:rsid w:val="00015DEC"/>
    <w:rPr>
      <w:color w:val="0000FF"/>
    </w:rPr>
  </w:style>
  <w:style w:type="character" w:customStyle="1" w:styleId="X-NameEthnicity">
    <w:name w:val="X-Name Ethnicity"/>
    <w:aliases w:val="ne"/>
    <w:basedOn w:val="X-NameOrganization"/>
    <w:rsid w:val="00015DEC"/>
    <w:rPr>
      <w:color w:val="0000FF"/>
    </w:rPr>
  </w:style>
  <w:style w:type="character" w:customStyle="1" w:styleId="X-NameFestival">
    <w:name w:val="X-Name Festival"/>
    <w:aliases w:val="nf"/>
    <w:basedOn w:val="DefaultParagraphFont"/>
    <w:rsid w:val="00015DEC"/>
    <w:rPr>
      <w:color w:val="00FF00"/>
      <w:lang w:val="is-IS"/>
    </w:rPr>
  </w:style>
  <w:style w:type="character" w:customStyle="1" w:styleId="X-NameLineage">
    <w:name w:val="X-Name Lineage"/>
    <w:aliases w:val="nl"/>
    <w:basedOn w:val="X-NameOrganization"/>
    <w:rsid w:val="00015DEC"/>
    <w:rPr>
      <w:color w:val="0000FF"/>
    </w:rPr>
  </w:style>
  <w:style w:type="character" w:customStyle="1" w:styleId="X-NameMonastery">
    <w:name w:val="X-Name Monastery"/>
    <w:aliases w:val="nm"/>
    <w:basedOn w:val="X-NameOrganization"/>
    <w:rsid w:val="00015DEC"/>
    <w:rPr>
      <w:color w:val="0000FF"/>
    </w:rPr>
  </w:style>
  <w:style w:type="character" w:customStyle="1" w:styleId="X-SpeakerUnknown">
    <w:name w:val="X-Speaker Unknown"/>
    <w:aliases w:val="su"/>
    <w:rsid w:val="00015DEC"/>
    <w:rPr>
      <w:b/>
      <w:i/>
      <w:color w:val="993300"/>
    </w:rPr>
  </w:style>
  <w:style w:type="character" w:customStyle="1" w:styleId="X-TermChinese">
    <w:name w:val="X-Term Chinese"/>
    <w:aliases w:val="term Chinese,tchi"/>
    <w:basedOn w:val="DefaultParagraphFont"/>
    <w:rsid w:val="00015DEC"/>
    <w:rPr>
      <w:color w:val="FF00FF"/>
    </w:rPr>
  </w:style>
  <w:style w:type="character" w:customStyle="1" w:styleId="X-TermEnglish">
    <w:name w:val="X-Term English"/>
    <w:aliases w:val="term English,teng"/>
    <w:basedOn w:val="DefaultParagraphFont"/>
    <w:rsid w:val="00015DEC"/>
    <w:rPr>
      <w:color w:val="FF00FF"/>
    </w:rPr>
  </w:style>
  <w:style w:type="character" w:customStyle="1" w:styleId="X-TermMongolian">
    <w:name w:val="X-Term Mongolian"/>
    <w:aliases w:val="term Mongolian,tmon"/>
    <w:basedOn w:val="DefaultParagraphFont"/>
    <w:rsid w:val="00015DEC"/>
    <w:rPr>
      <w:color w:val="FF00FF"/>
      <w:lang w:val="is-IS"/>
    </w:rPr>
  </w:style>
  <w:style w:type="character" w:customStyle="1" w:styleId="X-TermPali">
    <w:name w:val="X-Term Pali"/>
    <w:aliases w:val="term Pali,tpal"/>
    <w:basedOn w:val="DefaultParagraphFont"/>
    <w:rsid w:val="00015DEC"/>
    <w:rPr>
      <w:color w:val="FF00FF"/>
      <w:lang w:val="is-IS"/>
    </w:rPr>
  </w:style>
  <w:style w:type="character" w:customStyle="1" w:styleId="X-TermSanskrit">
    <w:name w:val="X-Term Sanskrit"/>
    <w:aliases w:val="term Sanskrit,tsan"/>
    <w:basedOn w:val="DefaultParagraphFont"/>
    <w:rsid w:val="00015DEC"/>
    <w:rPr>
      <w:color w:val="FF00FF"/>
      <w:lang w:val="is-IS"/>
    </w:rPr>
  </w:style>
  <w:style w:type="character" w:customStyle="1" w:styleId="X-TermTechnical">
    <w:name w:val="X-Term Technical"/>
    <w:aliases w:val="ttech"/>
    <w:basedOn w:val="SpeechInline"/>
    <w:uiPriority w:val="1"/>
    <w:rsid w:val="00015DEC"/>
    <w:rPr>
      <w:rFonts w:ascii="Times New Roman" w:eastAsia="Jomolhari-ID" w:hAnsi="Times New Roman" w:cs="Jomolhari-ID"/>
      <w:color w:val="4472C4" w:themeColor="accent1"/>
      <w:sz w:val="24"/>
      <w:szCs w:val="24"/>
    </w:rPr>
  </w:style>
  <w:style w:type="character" w:customStyle="1" w:styleId="X-TermTibetan">
    <w:name w:val="X-Term Tibetan"/>
    <w:aliases w:val="term Tibetan,ttib"/>
    <w:basedOn w:val="DefaultParagraphFont"/>
    <w:rsid w:val="00015DEC"/>
    <w:rPr>
      <w:rFonts w:ascii="Times New Roman" w:hAnsi="Times New Roman" w:cs="Jomolhari-ID"/>
      <w:color w:val="FF00FF"/>
      <w:sz w:val="24"/>
      <w:szCs w:val="24"/>
      <w:lang w:val="is-IS"/>
    </w:rPr>
  </w:style>
  <w:style w:type="character" w:customStyle="1" w:styleId="X-TextGroup">
    <w:name w:val="X-Text Group"/>
    <w:aliases w:val="TextGroup,tg"/>
    <w:basedOn w:val="DefaultParagraphFont"/>
    <w:rsid w:val="00015DEC"/>
    <w:rPr>
      <w:rFonts w:ascii="Times New Roman" w:hAnsi="Times New Roman" w:cs="Jomolhari-ID"/>
      <w:i/>
      <w:color w:val="auto"/>
      <w:u w:val="single"/>
      <w:lang w:val="en-US"/>
    </w:rPr>
  </w:style>
  <w:style w:type="paragraph" w:customStyle="1" w:styleId="Outline">
    <w:name w:val="Outline"/>
    <w:aliases w:val="o"/>
    <w:basedOn w:val="Normal"/>
    <w:next w:val="Paragraph"/>
    <w:link w:val="OutlineChar"/>
    <w:autoRedefine/>
    <w:qFormat/>
    <w:rsid w:val="005A4FED"/>
    <w:pPr>
      <w:widowControl w:val="0"/>
      <w:shd w:val="clear" w:color="auto" w:fill="FFFF00"/>
      <w:autoSpaceDE w:val="0"/>
      <w:autoSpaceDN w:val="0"/>
      <w:adjustRightInd w:val="0"/>
      <w:spacing w:before="240"/>
    </w:pPr>
    <w:rPr>
      <w:rFonts w:eastAsia="Arial Unicode MS"/>
      <w:b/>
      <w:smallCaps/>
    </w:rPr>
  </w:style>
  <w:style w:type="character" w:customStyle="1" w:styleId="OutlineChar">
    <w:name w:val="Outline Char"/>
    <w:aliases w:val="o Char"/>
    <w:basedOn w:val="Heading4Char"/>
    <w:link w:val="Outline"/>
    <w:rsid w:val="005A4FED"/>
    <w:rPr>
      <w:rFonts w:ascii="Times New Roman" w:eastAsia="Arial Unicode MS" w:hAnsi="Times New Roman" w:cs="Jomolhari-ID"/>
      <w:b/>
      <w:smallCaps/>
      <w:shd w:val="clear" w:color="auto" w:fill="FFFF00"/>
      <w:lang w:bidi="hi-IN"/>
    </w:rPr>
  </w:style>
  <w:style w:type="character" w:customStyle="1" w:styleId="Abbreviation">
    <w:name w:val="Abbreviation"/>
    <w:aliases w:val="a_4"/>
    <w:basedOn w:val="DefaultParagraphFont"/>
    <w:uiPriority w:val="1"/>
    <w:qFormat/>
    <w:rsid w:val="007B4E21"/>
    <w:rPr>
      <w:rFonts w:ascii="Times New Roman" w:hAnsi="Times New Roman" w:cs="Jomolhari-ID"/>
      <w:sz w:val="24"/>
      <w:szCs w:val="24"/>
    </w:rPr>
  </w:style>
  <w:style w:type="paragraph" w:styleId="BodyTextIndent">
    <w:name w:val="Body Text Indent"/>
    <w:basedOn w:val="Normal"/>
    <w:link w:val="BodyTextIndentChar"/>
    <w:rsid w:val="00061A6E"/>
    <w:pPr>
      <w:spacing w:line="360" w:lineRule="auto"/>
      <w:ind w:left="720"/>
    </w:pPr>
    <w:rPr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061A6E"/>
    <w:rPr>
      <w:rFonts w:ascii="Jomolhari-ID" w:eastAsia="SimSun" w:hAnsi="Jomolhari-ID"/>
      <w:sz w:val="36"/>
      <w:szCs w:val="36"/>
      <w:lang w:val="en-GB"/>
    </w:rPr>
  </w:style>
  <w:style w:type="paragraph" w:customStyle="1" w:styleId="Chapter">
    <w:name w:val="Chapter"/>
    <w:aliases w:val="ch"/>
    <w:basedOn w:val="Normal"/>
    <w:rsid w:val="00061A6E"/>
    <w:rPr>
      <w:rFonts w:eastAsia="Arial Unicode MS"/>
      <w:b/>
      <w:u w:val="single"/>
    </w:rPr>
  </w:style>
  <w:style w:type="paragraph" w:customStyle="1" w:styleId="ChapterElement">
    <w:name w:val="Chapter Element"/>
    <w:aliases w:val="che"/>
    <w:basedOn w:val="Chapter"/>
    <w:rsid w:val="00061A6E"/>
    <w:pPr>
      <w:outlineLvl w:val="0"/>
    </w:pPr>
    <w:rPr>
      <w:rFonts w:eastAsia="MS Mincho"/>
    </w:rPr>
  </w:style>
  <w:style w:type="paragraph" w:customStyle="1" w:styleId="CitationListBullet">
    <w:name w:val="Citation List Bullet"/>
    <w:aliases w:val="clb"/>
    <w:basedOn w:val="Normal"/>
    <w:rsid w:val="00061A6E"/>
    <w:pPr>
      <w:tabs>
        <w:tab w:val="num" w:pos="360"/>
      </w:tabs>
      <w:ind w:left="1080" w:right="720"/>
    </w:pPr>
    <w:rPr>
      <w:rFonts w:eastAsia="MS Mincho" w:cs="Microsoft Himalaya"/>
    </w:rPr>
  </w:style>
  <w:style w:type="paragraph" w:customStyle="1" w:styleId="CitationListNumber">
    <w:name w:val="Citation List Number"/>
    <w:aliases w:val="cln"/>
    <w:basedOn w:val="Normal"/>
    <w:rsid w:val="00061A6E"/>
    <w:pPr>
      <w:tabs>
        <w:tab w:val="num" w:pos="360"/>
      </w:tabs>
      <w:ind w:left="1080" w:right="720"/>
    </w:pPr>
    <w:rPr>
      <w:rFonts w:eastAsia="MS Mincho" w:cs="Microsoft Himalaya"/>
    </w:rPr>
  </w:style>
  <w:style w:type="paragraph" w:customStyle="1" w:styleId="CitationVerse1">
    <w:name w:val="Citation Verse 1"/>
    <w:aliases w:val="cv1"/>
    <w:basedOn w:val="Verse1"/>
    <w:next w:val="Normal"/>
    <w:link w:val="CitationVerse1Char"/>
    <w:autoRedefine/>
    <w:qFormat/>
    <w:rsid w:val="00061A6E"/>
    <w:pPr>
      <w:spacing w:before="360"/>
    </w:pPr>
    <w:rPr>
      <w:rFonts w:eastAsia="Jomolhari-ID"/>
      <w:color w:val="0000FF"/>
    </w:rPr>
  </w:style>
  <w:style w:type="character" w:customStyle="1" w:styleId="CitationVerse1Char">
    <w:name w:val="Citation Verse 1 Char"/>
    <w:aliases w:val="cv1 Char"/>
    <w:link w:val="CitationVerse1"/>
    <w:rsid w:val="00061A6E"/>
    <w:rPr>
      <w:rFonts w:ascii="Jomolhari-ID" w:eastAsia="Jomolhari-ID" w:hAnsi="Jomolhari-ID"/>
      <w:color w:val="0000FF"/>
      <w:sz w:val="36"/>
      <w:szCs w:val="36"/>
    </w:rPr>
  </w:style>
  <w:style w:type="paragraph" w:customStyle="1" w:styleId="CitationProse1">
    <w:name w:val="Citation Prose 1"/>
    <w:aliases w:val="cp1,Z-Depracated Paragraph Citation"/>
    <w:basedOn w:val="VerseCitation1"/>
    <w:next w:val="Normal"/>
    <w:link w:val="CitationProse1Char"/>
    <w:autoRedefine/>
    <w:rsid w:val="00061A6E"/>
    <w:pPr>
      <w:spacing w:before="360"/>
      <w:ind w:left="720" w:firstLine="432"/>
    </w:pPr>
    <w:rPr>
      <w:rFonts w:eastAsia="Jomolhari-ID" w:cs="Tibetan Machine Uni"/>
      <w:szCs w:val="40"/>
      <w:lang w:bidi="bo-CN"/>
    </w:rPr>
  </w:style>
  <w:style w:type="character" w:customStyle="1" w:styleId="CitationProse1Char">
    <w:name w:val="Citation Prose 1 Char"/>
    <w:aliases w:val="cp1 Char"/>
    <w:link w:val="CitationProse1"/>
    <w:rsid w:val="00061A6E"/>
    <w:rPr>
      <w:rFonts w:ascii="Jomolhari-ID" w:eastAsia="Jomolhari-ID" w:hAnsi="Jomolhari-ID" w:cs="Tibetan Machine Uni"/>
      <w:color w:val="0000FF"/>
      <w:sz w:val="36"/>
      <w:szCs w:val="40"/>
      <w:lang w:bidi="bo-CN"/>
    </w:rPr>
  </w:style>
  <w:style w:type="paragraph" w:customStyle="1" w:styleId="CitationProse2">
    <w:name w:val="Citation Prose 2"/>
    <w:aliases w:val="cp2"/>
    <w:basedOn w:val="CitationProse1"/>
    <w:rsid w:val="00061A6E"/>
    <w:pPr>
      <w:spacing w:before="0"/>
    </w:pPr>
  </w:style>
  <w:style w:type="paragraph" w:customStyle="1" w:styleId="CitationVerse2">
    <w:name w:val="Citation Verse 2"/>
    <w:aliases w:val="cv2"/>
    <w:basedOn w:val="Verse2"/>
    <w:link w:val="cv2Char"/>
    <w:autoRedefine/>
    <w:qFormat/>
    <w:rsid w:val="00061A6E"/>
    <w:rPr>
      <w:rFonts w:eastAsia="Jomolhari-ID"/>
      <w:color w:val="0000FF"/>
    </w:rPr>
  </w:style>
  <w:style w:type="character" w:customStyle="1" w:styleId="cv2Char">
    <w:name w:val="cv2 Char"/>
    <w:link w:val="CitationVerse2"/>
    <w:rsid w:val="00061A6E"/>
    <w:rPr>
      <w:rFonts w:ascii="Jomolhari-ID" w:eastAsia="Jomolhari-ID" w:hAnsi="Jomolhari-ID"/>
      <w:color w:val="0000FF"/>
      <w:sz w:val="36"/>
      <w:szCs w:val="36"/>
    </w:rPr>
  </w:style>
  <w:style w:type="paragraph" w:customStyle="1" w:styleId="CitationVerseNested1">
    <w:name w:val="Citation Verse Nested 1"/>
    <w:aliases w:val="cvn1"/>
    <w:basedOn w:val="CitationVerse1"/>
    <w:next w:val="Normal"/>
    <w:autoRedefine/>
    <w:rsid w:val="00061A6E"/>
    <w:pPr>
      <w:ind w:left="1440" w:right="1440" w:firstLine="0"/>
    </w:pPr>
  </w:style>
  <w:style w:type="paragraph" w:customStyle="1" w:styleId="CitationVerseNested2">
    <w:name w:val="Citation Verse Nested 2"/>
    <w:aliases w:val="cvn2"/>
    <w:basedOn w:val="CitationVerse2"/>
    <w:autoRedefine/>
    <w:rsid w:val="00061A6E"/>
    <w:pPr>
      <w:ind w:left="1440" w:right="1440" w:firstLine="0"/>
    </w:pPr>
  </w:style>
  <w:style w:type="character" w:customStyle="1" w:styleId="Code">
    <w:name w:val="Code"/>
    <w:aliases w:val="cd"/>
    <w:rsid w:val="00061A6E"/>
    <w:rPr>
      <w:rFonts w:ascii="Courier" w:hAnsi="Courier"/>
    </w:rPr>
  </w:style>
  <w:style w:type="character" w:customStyle="1" w:styleId="ColophonChapterTitle">
    <w:name w:val="Colophon Chapter Title"/>
    <w:aliases w:val="cct"/>
    <w:rsid w:val="00061A6E"/>
    <w:rPr>
      <w:u w:val="single"/>
    </w:rPr>
  </w:style>
  <w:style w:type="character" w:customStyle="1" w:styleId="ColophonTextTitlle">
    <w:name w:val="Colophon Text Titlle"/>
    <w:aliases w:val="ctt"/>
    <w:rsid w:val="00061A6E"/>
    <w:rPr>
      <w:u w:val="single"/>
    </w:rPr>
  </w:style>
  <w:style w:type="character" w:customStyle="1" w:styleId="DateRange">
    <w:name w:val="Date Range"/>
    <w:aliases w:val="dr"/>
    <w:rsid w:val="00061A6E"/>
    <w:rPr>
      <w:b/>
      <w:i/>
      <w:color w:val="993366"/>
    </w:rPr>
  </w:style>
  <w:style w:type="character" w:customStyle="1" w:styleId="TextTitle">
    <w:name w:val="Text Title"/>
    <w:aliases w:val="tt,Text Title Cited"/>
    <w:rsid w:val="00061A6E"/>
    <w:rPr>
      <w:rFonts w:ascii="Jomolhari-ID" w:hAnsi="Jomolhari-ID" w:cs="Jomolhari-ID"/>
      <w:b w:val="0"/>
      <w:i w:val="0"/>
      <w:color w:val="9B2D1F"/>
      <w:sz w:val="36"/>
      <w:szCs w:val="36"/>
      <w:u w:val="none"/>
      <w:lang w:val="en-US"/>
    </w:rPr>
  </w:style>
  <w:style w:type="character" w:styleId="FollowedHyperlink">
    <w:name w:val="FollowedHyperlink"/>
    <w:rsid w:val="00061A6E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rsid w:val="00061A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1A6E"/>
    <w:rPr>
      <w:rFonts w:ascii="Jomolhari-ID" w:eastAsia="SimSun" w:hAnsi="Jomolhari-ID"/>
      <w:sz w:val="36"/>
      <w:szCs w:val="36"/>
    </w:rPr>
  </w:style>
  <w:style w:type="paragraph" w:styleId="Header">
    <w:name w:val="header"/>
    <w:basedOn w:val="Normal"/>
    <w:link w:val="HeaderChar"/>
    <w:rsid w:val="0021381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1381A"/>
    <w:rPr>
      <w:rFonts w:eastAsia="Times New Roman" w:cs="Jomolhari"/>
      <w:szCs w:val="28"/>
      <w:lang w:bidi="hi-IN"/>
    </w:rPr>
  </w:style>
  <w:style w:type="character" w:customStyle="1" w:styleId="Heading14Char">
    <w:name w:val="Heading 14 Char"/>
    <w:aliases w:val="h14 Char"/>
    <w:link w:val="Heading14"/>
    <w:rsid w:val="00061A6E"/>
    <w:rPr>
      <w:rFonts w:eastAsia="Arial Unicode MS"/>
      <w:i/>
      <w:shd w:val="clear" w:color="auto" w:fill="F2F2F2" w:themeFill="background1" w:themeFillShade="F2"/>
    </w:rPr>
  </w:style>
  <w:style w:type="paragraph" w:customStyle="1" w:styleId="HeadingTibetan1">
    <w:name w:val="Heading Tibetan1"/>
    <w:aliases w:val="1t"/>
    <w:basedOn w:val="Heading1"/>
    <w:rsid w:val="00061A6E"/>
    <w:pPr>
      <w:widowControl w:val="0"/>
      <w:shd w:val="clear" w:color="auto" w:fill="D9D9D9"/>
      <w:tabs>
        <w:tab w:val="left" w:pos="1980"/>
      </w:tabs>
      <w:autoSpaceDE w:val="0"/>
      <w:autoSpaceDN w:val="0"/>
      <w:adjustRightInd w:val="0"/>
      <w:spacing w:line="240" w:lineRule="atLeast"/>
    </w:pPr>
    <w:rPr>
      <w:rFonts w:ascii="TibetanMachineWeb" w:eastAsia="Jomolhari-ID" w:hAnsi="TibetanMachineWeb"/>
      <w:sz w:val="72"/>
    </w:rPr>
  </w:style>
  <w:style w:type="paragraph" w:customStyle="1" w:styleId="HeadingTibetan2">
    <w:name w:val="Heading Tibetan2"/>
    <w:aliases w:val="2t"/>
    <w:basedOn w:val="HeadingTibetan1"/>
    <w:rsid w:val="00061A6E"/>
    <w:rPr>
      <w:sz w:val="56"/>
    </w:rPr>
  </w:style>
  <w:style w:type="paragraph" w:customStyle="1" w:styleId="HeadingTibetan3">
    <w:name w:val="Heading Tibetan3"/>
    <w:aliases w:val="3t"/>
    <w:basedOn w:val="HeadingTibetan1"/>
    <w:rsid w:val="00061A6E"/>
    <w:rPr>
      <w:sz w:val="56"/>
    </w:rPr>
  </w:style>
  <w:style w:type="paragraph" w:customStyle="1" w:styleId="HeadingTibetan4">
    <w:name w:val="Heading Tibetan4"/>
    <w:aliases w:val="4t"/>
    <w:basedOn w:val="HeadingTibetan1"/>
    <w:rsid w:val="00061A6E"/>
    <w:rPr>
      <w:sz w:val="52"/>
    </w:rPr>
  </w:style>
  <w:style w:type="paragraph" w:customStyle="1" w:styleId="Interstitialsection">
    <w:name w:val="Interstitial section"/>
    <w:aliases w:val="isan"/>
    <w:basedOn w:val="Chapter"/>
    <w:rsid w:val="00061A6E"/>
    <w:pPr>
      <w:outlineLvl w:val="0"/>
    </w:pPr>
    <w:rPr>
      <w:rFonts w:eastAsia="MS Mincho"/>
    </w:rPr>
  </w:style>
  <w:style w:type="character" w:customStyle="1" w:styleId="LangChinese">
    <w:name w:val="Lang Chinese"/>
    <w:aliases w:val="chi"/>
    <w:rsid w:val="00061A6E"/>
    <w:rPr>
      <w:color w:val="FF00FF"/>
    </w:rPr>
  </w:style>
  <w:style w:type="character" w:customStyle="1" w:styleId="LangTibetan">
    <w:name w:val="Lang Tibetan"/>
    <w:aliases w:val="tib"/>
    <w:rsid w:val="00061A6E"/>
    <w:rPr>
      <w:color w:val="FF00FF"/>
    </w:rPr>
  </w:style>
  <w:style w:type="character" w:customStyle="1" w:styleId="LangEnglish">
    <w:name w:val="Lang English"/>
    <w:aliases w:val="eng"/>
    <w:rsid w:val="00061A6E"/>
  </w:style>
  <w:style w:type="character" w:customStyle="1" w:styleId="LangFrench">
    <w:name w:val="Lang French"/>
    <w:aliases w:val="fre"/>
    <w:rsid w:val="00061A6E"/>
  </w:style>
  <w:style w:type="character" w:customStyle="1" w:styleId="LangGerman">
    <w:name w:val="Lang German"/>
    <w:aliases w:val="ger"/>
    <w:rsid w:val="00061A6E"/>
  </w:style>
  <w:style w:type="character" w:customStyle="1" w:styleId="LangJapanese">
    <w:name w:val="Lang Japanese"/>
    <w:aliases w:val="jap"/>
    <w:rsid w:val="00061A6E"/>
    <w:rPr>
      <w:color w:val="FF00FF"/>
    </w:rPr>
  </w:style>
  <w:style w:type="character" w:customStyle="1" w:styleId="LangKorean">
    <w:name w:val="Lang Korean"/>
    <w:aliases w:val="kor"/>
    <w:rsid w:val="00061A6E"/>
    <w:rPr>
      <w:color w:val="FF00FF"/>
    </w:rPr>
  </w:style>
  <w:style w:type="character" w:customStyle="1" w:styleId="LangNepali">
    <w:name w:val="Lang Nepali"/>
    <w:aliases w:val="nep"/>
    <w:rsid w:val="00061A6E"/>
    <w:rPr>
      <w:color w:val="FF00FF"/>
    </w:rPr>
  </w:style>
  <w:style w:type="character" w:customStyle="1" w:styleId="LangPali">
    <w:name w:val="Lang Pali"/>
    <w:aliases w:val="pal"/>
    <w:rsid w:val="00061A6E"/>
    <w:rPr>
      <w:color w:val="FF00FF"/>
    </w:rPr>
  </w:style>
  <w:style w:type="character" w:customStyle="1" w:styleId="LangSanskrit">
    <w:name w:val="Lang Sanskrit"/>
    <w:aliases w:val="san"/>
    <w:rsid w:val="00061A6E"/>
    <w:rPr>
      <w:color w:val="FF00FF"/>
    </w:rPr>
  </w:style>
  <w:style w:type="character" w:customStyle="1" w:styleId="LangSpanish">
    <w:name w:val="Lang Spanish"/>
    <w:aliases w:val="Spa,spa"/>
    <w:rsid w:val="00061A6E"/>
  </w:style>
  <w:style w:type="paragraph" w:styleId="List2">
    <w:name w:val="List 2"/>
    <w:aliases w:val="l2"/>
    <w:basedOn w:val="Normal"/>
    <w:rsid w:val="00061A6E"/>
    <w:pPr>
      <w:ind w:left="360"/>
    </w:pPr>
  </w:style>
  <w:style w:type="paragraph" w:styleId="List3">
    <w:name w:val="List 3"/>
    <w:aliases w:val="l3"/>
    <w:basedOn w:val="Normal"/>
    <w:rsid w:val="00061A6E"/>
    <w:pPr>
      <w:ind w:left="720"/>
    </w:pPr>
  </w:style>
  <w:style w:type="paragraph" w:styleId="List4">
    <w:name w:val="List 4"/>
    <w:aliases w:val="l4"/>
    <w:basedOn w:val="Normal"/>
    <w:rsid w:val="00061A6E"/>
    <w:pPr>
      <w:ind w:left="1080"/>
    </w:pPr>
  </w:style>
  <w:style w:type="paragraph" w:styleId="List5">
    <w:name w:val="List 5"/>
    <w:aliases w:val="l5"/>
    <w:basedOn w:val="Normal"/>
    <w:rsid w:val="00061A6E"/>
    <w:pPr>
      <w:ind w:left="1440"/>
    </w:pPr>
  </w:style>
  <w:style w:type="paragraph" w:customStyle="1" w:styleId="ListBulletTibetan">
    <w:name w:val="List Bullet Tibetan"/>
    <w:aliases w:val="lbt,Z-Depracated List Bullet Tibetan"/>
    <w:basedOn w:val="Normal"/>
    <w:rsid w:val="00061A6E"/>
    <w:pPr>
      <w:tabs>
        <w:tab w:val="num" w:pos="720"/>
      </w:tabs>
      <w:spacing w:before="100" w:beforeAutospacing="1" w:line="240" w:lineRule="atLeast"/>
      <w:ind w:left="720" w:hanging="360"/>
    </w:pPr>
    <w:rPr>
      <w:rFonts w:ascii="Tibetan Machine Uni" w:hAnsi="Tibetan Machine Uni"/>
      <w:b/>
      <w:bCs/>
      <w:position w:val="-12"/>
      <w:sz w:val="40"/>
    </w:rPr>
  </w:style>
  <w:style w:type="paragraph" w:styleId="List">
    <w:name w:val="List"/>
    <w:basedOn w:val="Normal"/>
    <w:rsid w:val="00061A6E"/>
    <w:pPr>
      <w:ind w:left="360" w:hanging="360"/>
    </w:pPr>
  </w:style>
  <w:style w:type="character" w:customStyle="1" w:styleId="NameBuddhistDeity">
    <w:name w:val="Name Buddhist  Deity"/>
    <w:aliases w:val="npb,Name Buddhist Deity"/>
    <w:rsid w:val="00061A6E"/>
  </w:style>
  <w:style w:type="character" w:customStyle="1" w:styleId="Nameorganization">
    <w:name w:val="Name organization"/>
    <w:aliases w:val="nor"/>
    <w:rsid w:val="00061A6E"/>
    <w:rPr>
      <w:color w:val="0000FF"/>
    </w:rPr>
  </w:style>
  <w:style w:type="character" w:customStyle="1" w:styleId="Nameofethnicity">
    <w:name w:val="Name of ethnicity"/>
    <w:aliases w:val="noe"/>
    <w:rsid w:val="00061A6E"/>
  </w:style>
  <w:style w:type="character" w:customStyle="1" w:styleId="Nameorgclan">
    <w:name w:val="Name org clan"/>
    <w:aliases w:val="noc"/>
    <w:rsid w:val="00061A6E"/>
  </w:style>
  <w:style w:type="character" w:customStyle="1" w:styleId="Nameorglineage">
    <w:name w:val="Name org lineage"/>
    <w:aliases w:val="nol"/>
    <w:rsid w:val="00061A6E"/>
  </w:style>
  <w:style w:type="character" w:customStyle="1" w:styleId="Nameorganizationmonastery">
    <w:name w:val="Name organization monastery"/>
    <w:aliases w:val="norm"/>
    <w:rsid w:val="00061A6E"/>
  </w:style>
  <w:style w:type="paragraph" w:customStyle="1" w:styleId="LightShading-Accent21">
    <w:name w:val="Light Shading - Accent 21"/>
    <w:basedOn w:val="Normal"/>
    <w:next w:val="Normal"/>
    <w:link w:val="LightShading-Accent2Char"/>
    <w:uiPriority w:val="60"/>
    <w:qFormat/>
    <w:rsid w:val="00061A6E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/>
    </w:rPr>
  </w:style>
  <w:style w:type="character" w:customStyle="1" w:styleId="Pages">
    <w:name w:val="Pages"/>
    <w:aliases w:val="pg"/>
    <w:rsid w:val="00061A6E"/>
    <w:rPr>
      <w:b/>
      <w:color w:val="800080"/>
    </w:rPr>
  </w:style>
  <w:style w:type="character" w:customStyle="1" w:styleId="PageNumber0">
    <w:name w:val="PageNumber"/>
    <w:aliases w:val="pgn"/>
    <w:rsid w:val="00061A6E"/>
    <w:rPr>
      <w:b/>
      <w:i/>
      <w:color w:val="800080"/>
    </w:rPr>
  </w:style>
  <w:style w:type="character" w:customStyle="1" w:styleId="ParagraphContinuedChar">
    <w:name w:val="ParagraphContinued Char"/>
    <w:aliases w:val="pc Char"/>
    <w:link w:val="ParagraphContinued"/>
    <w:rsid w:val="00061A6E"/>
  </w:style>
  <w:style w:type="character" w:customStyle="1" w:styleId="RootText0">
    <w:name w:val="Root Text"/>
    <w:aliases w:val="rt"/>
    <w:rsid w:val="00061A6E"/>
    <w:rPr>
      <w:color w:val="FF6600"/>
      <w:u w:val="none"/>
    </w:rPr>
  </w:style>
  <w:style w:type="paragraph" w:customStyle="1" w:styleId="SectionDivision">
    <w:name w:val="Section Division"/>
    <w:aliases w:val="sd"/>
    <w:basedOn w:val="Chapter"/>
    <w:rsid w:val="00061A6E"/>
    <w:pPr>
      <w:outlineLvl w:val="0"/>
    </w:pPr>
    <w:rPr>
      <w:rFonts w:eastAsia="MS Mincho"/>
    </w:rPr>
  </w:style>
  <w:style w:type="paragraph" w:customStyle="1" w:styleId="Section">
    <w:name w:val="Section"/>
    <w:aliases w:val="st"/>
    <w:basedOn w:val="Normal"/>
    <w:rsid w:val="00061A6E"/>
    <w:pPr>
      <w:jc w:val="center"/>
    </w:pPr>
    <w:rPr>
      <w:rFonts w:eastAsia="Arial Unicode MS"/>
      <w:sz w:val="28"/>
    </w:rPr>
  </w:style>
  <w:style w:type="character" w:customStyle="1" w:styleId="Speakergeneric">
    <w:name w:val="Speaker generic"/>
    <w:aliases w:val="sg"/>
    <w:rsid w:val="00061A6E"/>
    <w:rPr>
      <w:b/>
      <w:i/>
      <w:color w:val="993300"/>
    </w:rPr>
  </w:style>
  <w:style w:type="paragraph" w:customStyle="1" w:styleId="si">
    <w:name w:val="si"/>
    <w:basedOn w:val="Paragraph"/>
    <w:rsid w:val="00061A6E"/>
    <w:pPr>
      <w:tabs>
        <w:tab w:val="left" w:pos="1980"/>
      </w:tabs>
      <w:spacing w:line="240" w:lineRule="atLeast"/>
      <w:ind w:firstLine="0"/>
    </w:pPr>
    <w:rPr>
      <w:rFonts w:eastAsia="Jomolhari-ID"/>
      <w:color w:val="0000FF"/>
    </w:rPr>
  </w:style>
  <w:style w:type="paragraph" w:customStyle="1" w:styleId="Speechprose">
    <w:name w:val="Speech prose"/>
    <w:aliases w:val="sp,Speech Prose"/>
    <w:basedOn w:val="Normal"/>
    <w:rsid w:val="00061A6E"/>
  </w:style>
  <w:style w:type="character" w:styleId="Strong">
    <w:name w:val="Strong"/>
    <w:uiPriority w:val="22"/>
    <w:qFormat/>
    <w:rsid w:val="00061A6E"/>
    <w:rPr>
      <w:b/>
      <w:bCs/>
    </w:rPr>
  </w:style>
  <w:style w:type="character" w:customStyle="1" w:styleId="TextTitleSanksrit">
    <w:name w:val="Text Title Sanksrit"/>
    <w:aliases w:val="tts,Text Title Opening Sanksrit"/>
    <w:rsid w:val="00061A6E"/>
    <w:rPr>
      <w:rFonts w:ascii="Jomolhari-ID" w:hAnsi="Jomolhari-ID" w:cs="Jomolhari-ID"/>
      <w:b w:val="0"/>
      <w:i/>
      <w:color w:val="A28E6A"/>
      <w:sz w:val="36"/>
      <w:szCs w:val="36"/>
      <w:u w:val="single"/>
      <w:lang w:val="en-US"/>
    </w:rPr>
  </w:style>
  <w:style w:type="character" w:customStyle="1" w:styleId="TextTitleTibetan">
    <w:name w:val="Text Title Tibetan"/>
    <w:aliases w:val="ttt,Text Title Opening Tibetan"/>
    <w:qFormat/>
    <w:rsid w:val="00061A6E"/>
    <w:rPr>
      <w:rFonts w:ascii="Jomolhari-ID" w:hAnsi="Jomolhari-ID" w:cs="Jomolhari-ID"/>
      <w:b w:val="0"/>
      <w:i/>
      <w:color w:val="0070C0"/>
      <w:sz w:val="36"/>
      <w:szCs w:val="36"/>
      <w:u w:val="none"/>
      <w:lang w:val="en-US"/>
    </w:rPr>
  </w:style>
  <w:style w:type="character" w:customStyle="1" w:styleId="Z-Depracated-TopicalOutline">
    <w:name w:val="Z-Depracated-Topical Outline"/>
    <w:rsid w:val="00061A6E"/>
    <w:rPr>
      <w:b/>
      <w:color w:val="FF0000"/>
    </w:rPr>
  </w:style>
  <w:style w:type="character" w:customStyle="1" w:styleId="authorEnglish">
    <w:name w:val="author English"/>
    <w:aliases w:val="ae"/>
    <w:rsid w:val="00061A6E"/>
    <w:rPr>
      <w:color w:val="993366"/>
    </w:rPr>
  </w:style>
  <w:style w:type="character" w:customStyle="1" w:styleId="authorChinese">
    <w:name w:val="author Chinese"/>
    <w:aliases w:val="ac"/>
    <w:basedOn w:val="X-AuthorTibetan"/>
    <w:semiHidden/>
    <w:rsid w:val="00061A6E"/>
    <w:rPr>
      <w:color w:val="993366"/>
    </w:rPr>
  </w:style>
  <w:style w:type="character" w:customStyle="1" w:styleId="authorSanskrit">
    <w:name w:val="author Sanskrit"/>
    <w:aliases w:val="as"/>
    <w:rsid w:val="00061A6E"/>
  </w:style>
  <w:style w:type="character" w:customStyle="1" w:styleId="author">
    <w:name w:val="author"/>
    <w:aliases w:val="au"/>
    <w:rsid w:val="00061A6E"/>
    <w:rPr>
      <w:color w:val="993366"/>
    </w:rPr>
  </w:style>
  <w:style w:type="paragraph" w:customStyle="1" w:styleId="BibliographicEntry">
    <w:name w:val="Bibliographic Entry"/>
    <w:aliases w:val="be"/>
    <w:basedOn w:val="Normal"/>
    <w:semiHidden/>
    <w:rsid w:val="00061A6E"/>
    <w:pPr>
      <w:ind w:left="360" w:hanging="360"/>
    </w:pPr>
  </w:style>
  <w:style w:type="character" w:customStyle="1" w:styleId="FootnoteBibliography">
    <w:name w:val="Footnote Bibliography"/>
    <w:aliases w:val="fb"/>
    <w:semiHidden/>
    <w:rsid w:val="00061A6E"/>
    <w:rPr>
      <w:rFonts w:ascii="Tibetan Machine Uni" w:hAnsi="Tibetan Machine Uni"/>
      <w:sz w:val="24"/>
    </w:rPr>
  </w:style>
  <w:style w:type="paragraph" w:customStyle="1" w:styleId="Speechprose2">
    <w:name w:val="Speech prose 2"/>
    <w:aliases w:val="sp2"/>
    <w:basedOn w:val="Speechprose1"/>
    <w:rsid w:val="00061A6E"/>
    <w:pPr>
      <w:spacing w:before="0"/>
      <w:ind w:firstLine="432"/>
    </w:pPr>
  </w:style>
  <w:style w:type="paragraph" w:customStyle="1" w:styleId="Speechprose1">
    <w:name w:val="Speech prose 1"/>
    <w:aliases w:val="sp1"/>
    <w:rsid w:val="00061A6E"/>
    <w:pPr>
      <w:spacing w:before="240"/>
      <w:ind w:left="720" w:right="720"/>
    </w:pPr>
    <w:rPr>
      <w:rFonts w:ascii="Tibetan Machine Uni" w:eastAsia="Arial Unicode MS" w:hAnsi="Tibetan Machine Uni" w:cs="Tibetan Machine Uni"/>
      <w:color w:val="6699FF"/>
      <w:sz w:val="36"/>
      <w:szCs w:val="36"/>
      <w:lang w:eastAsia="zh-TW" w:bidi="bo-CN"/>
    </w:rPr>
  </w:style>
  <w:style w:type="character" w:customStyle="1" w:styleId="FootnoteCharacters">
    <w:name w:val="Footnote Characters"/>
    <w:rsid w:val="00061A6E"/>
    <w:rPr>
      <w:rFonts w:ascii="Tibetan Machine Uni" w:hAnsi="Tibetan Machine Uni" w:cs="Tibetan Machine Uni"/>
      <w:color w:val="FF0000"/>
      <w:position w:val="20"/>
      <w:sz w:val="18"/>
      <w:szCs w:val="18"/>
    </w:rPr>
  </w:style>
  <w:style w:type="paragraph" w:styleId="BodyText">
    <w:name w:val="Body Text"/>
    <w:basedOn w:val="Normal"/>
    <w:link w:val="BodyTextChar"/>
    <w:rsid w:val="00061A6E"/>
    <w:pPr>
      <w:spacing w:after="120"/>
    </w:pPr>
    <w:rPr>
      <w:rFonts w:ascii="Times Ext Roman" w:hAnsi="Times Ext Roman"/>
    </w:rPr>
  </w:style>
  <w:style w:type="character" w:customStyle="1" w:styleId="BodyTextChar">
    <w:name w:val="Body Text Char"/>
    <w:basedOn w:val="DefaultParagraphFont"/>
    <w:link w:val="BodyText"/>
    <w:rsid w:val="00061A6E"/>
    <w:rPr>
      <w:rFonts w:ascii="Times Ext Roman" w:eastAsia="SimSun" w:hAnsi="Times Ext Roman"/>
      <w:sz w:val="36"/>
      <w:szCs w:val="36"/>
    </w:rPr>
  </w:style>
  <w:style w:type="paragraph" w:customStyle="1" w:styleId="BulletedList">
    <w:name w:val="BulletedList"/>
    <w:basedOn w:val="Normal"/>
    <w:rsid w:val="00061A6E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  <w:suppressAutoHyphens/>
      <w:spacing w:line="240" w:lineRule="exact"/>
      <w:ind w:left="360" w:hanging="360"/>
    </w:pPr>
    <w:rPr>
      <w:rFonts w:ascii="Arial Unicode MS" w:eastAsia="Arial Unicode MS" w:hAnsi="Arial Unicode MS" w:cs="Arial Unicode MS"/>
      <w:sz w:val="22"/>
      <w:szCs w:val="20"/>
      <w:lang w:eastAsia="ar-SA"/>
    </w:rPr>
  </w:style>
  <w:style w:type="paragraph" w:styleId="Caption">
    <w:name w:val="caption"/>
    <w:basedOn w:val="Normal"/>
    <w:qFormat/>
    <w:rsid w:val="00061A6E"/>
    <w:pPr>
      <w:suppressLineNumbers/>
      <w:suppressAutoHyphens/>
      <w:spacing w:before="120" w:after="120"/>
    </w:pPr>
    <w:rPr>
      <w:rFonts w:ascii="Times" w:hAnsi="Times"/>
      <w:i/>
      <w:iCs/>
      <w:lang w:eastAsia="ar-SA"/>
    </w:rPr>
  </w:style>
  <w:style w:type="paragraph" w:customStyle="1" w:styleId="CitationProse">
    <w:name w:val="Citation Prose"/>
    <w:aliases w:val="cp"/>
    <w:basedOn w:val="CitationVerse1"/>
    <w:link w:val="CitationProseChar"/>
    <w:autoRedefine/>
    <w:qFormat/>
    <w:rsid w:val="00061A6E"/>
    <w:pPr>
      <w:ind w:left="720" w:firstLine="288"/>
    </w:pPr>
    <w:rPr>
      <w:lang w:val="is-IS"/>
    </w:rPr>
  </w:style>
  <w:style w:type="character" w:customStyle="1" w:styleId="CitationProseChar">
    <w:name w:val="Citation Prose Char"/>
    <w:link w:val="CitationProse"/>
    <w:rsid w:val="00061A6E"/>
    <w:rPr>
      <w:rFonts w:ascii="Jomolhari-ID" w:eastAsia="Jomolhari-ID" w:hAnsi="Jomolhari-ID"/>
      <w:color w:val="0000FF"/>
      <w:sz w:val="36"/>
      <w:szCs w:val="36"/>
      <w:lang w:val="is-IS"/>
    </w:rPr>
  </w:style>
  <w:style w:type="paragraph" w:customStyle="1" w:styleId="CitationVerse1CharChar">
    <w:name w:val="Citation Verse 1 Char Char"/>
    <w:basedOn w:val="Normal"/>
    <w:next w:val="Normal"/>
    <w:semiHidden/>
    <w:rsid w:val="00061A6E"/>
    <w:pPr>
      <w:suppressAutoHyphens/>
      <w:spacing w:before="240" w:line="540" w:lineRule="exact"/>
      <w:ind w:left="1080" w:right="720" w:hanging="360"/>
    </w:pPr>
    <w:rPr>
      <w:rFonts w:eastAsia="Arial Unicode MS"/>
      <w:color w:val="0000FF"/>
      <w:szCs w:val="40"/>
      <w:lang w:eastAsia="bo-CN" w:bidi="bo-CN"/>
    </w:rPr>
  </w:style>
  <w:style w:type="character" w:customStyle="1" w:styleId="CitationVerse1CharCharChar">
    <w:name w:val="Citation Verse 1 Char Char Char"/>
    <w:semiHidden/>
    <w:rsid w:val="00061A6E"/>
    <w:rPr>
      <w:rFonts w:ascii="Tibetan Machine Uni" w:eastAsia="Arial Unicode MS" w:hAnsi="Tibetan Machine Uni" w:cs="Tibetan Machine Uni"/>
      <w:color w:val="0000FF"/>
      <w:sz w:val="36"/>
      <w:szCs w:val="40"/>
      <w:lang w:val="en-US" w:eastAsia="bo-CN" w:bidi="bo-CN"/>
    </w:rPr>
  </w:style>
  <w:style w:type="character" w:customStyle="1" w:styleId="CitationVerse1CharCharChar1">
    <w:name w:val="Citation Verse 1 Char Char Char1"/>
    <w:semiHidden/>
    <w:rsid w:val="00061A6E"/>
    <w:rPr>
      <w:rFonts w:ascii="Tibetan Machine Uni" w:eastAsia="Arial Unicode MS" w:hAnsi="Tibetan Machine Uni" w:cs="Tibetan Machine Uni"/>
      <w:color w:val="0000FF"/>
      <w:sz w:val="36"/>
      <w:szCs w:val="40"/>
      <w:lang w:val="en-US" w:eastAsia="bo-CN" w:bidi="bo-CN"/>
    </w:rPr>
  </w:style>
  <w:style w:type="paragraph" w:customStyle="1" w:styleId="CitationVerse2Char">
    <w:name w:val="Citation Verse 2 Char"/>
    <w:basedOn w:val="Normal"/>
    <w:semiHidden/>
    <w:rsid w:val="00061A6E"/>
    <w:pPr>
      <w:suppressAutoHyphens/>
      <w:spacing w:line="540" w:lineRule="exact"/>
      <w:ind w:left="1080" w:right="720" w:hanging="360"/>
    </w:pPr>
    <w:rPr>
      <w:rFonts w:eastAsia="Arial Unicode MS"/>
      <w:color w:val="0000FF"/>
      <w:szCs w:val="40"/>
      <w:lang w:eastAsia="bo-CN" w:bidi="bo-CN"/>
    </w:rPr>
  </w:style>
  <w:style w:type="paragraph" w:customStyle="1" w:styleId="CitationVerse2CharChar">
    <w:name w:val="Citation Verse 2 Char Char"/>
    <w:basedOn w:val="Normal"/>
    <w:semiHidden/>
    <w:rsid w:val="00061A6E"/>
    <w:pPr>
      <w:suppressAutoHyphens/>
      <w:spacing w:line="540" w:lineRule="exact"/>
      <w:ind w:left="1080" w:right="720" w:hanging="360"/>
    </w:pPr>
    <w:rPr>
      <w:rFonts w:eastAsia="Arial Unicode MS"/>
      <w:color w:val="0000FF"/>
      <w:szCs w:val="40"/>
      <w:lang w:eastAsia="bo-CN" w:bidi="bo-CN"/>
    </w:rPr>
  </w:style>
  <w:style w:type="character" w:customStyle="1" w:styleId="CitationVerse2CharCharChar">
    <w:name w:val="Citation Verse 2 Char Char Char"/>
    <w:semiHidden/>
    <w:rsid w:val="00061A6E"/>
    <w:rPr>
      <w:rFonts w:ascii="Tibetan Machine Uni" w:eastAsia="Arial Unicode MS" w:hAnsi="Tibetan Machine Uni" w:cs="Tibetan Machine Uni"/>
      <w:color w:val="0000FF"/>
      <w:sz w:val="36"/>
      <w:szCs w:val="40"/>
      <w:lang w:val="en-US" w:eastAsia="bo-CN" w:bidi="bo-CN"/>
    </w:rPr>
  </w:style>
  <w:style w:type="character" w:customStyle="1" w:styleId="CitationVerse2CharCharChar1">
    <w:name w:val="Citation Verse 2 Char Char Char1"/>
    <w:semiHidden/>
    <w:rsid w:val="00061A6E"/>
    <w:rPr>
      <w:rFonts w:ascii="Tibetan Machine Uni" w:eastAsia="Arial Unicode MS" w:hAnsi="Tibetan Machine Uni" w:cs="Tibetan Machine Uni"/>
      <w:color w:val="0000FF"/>
      <w:sz w:val="36"/>
      <w:szCs w:val="40"/>
      <w:lang w:val="en-US" w:eastAsia="bo-CN" w:bidi="bo-CN"/>
    </w:rPr>
  </w:style>
  <w:style w:type="paragraph" w:styleId="Date">
    <w:name w:val="Date"/>
    <w:basedOn w:val="Normal"/>
    <w:next w:val="Normal"/>
    <w:link w:val="DateChar"/>
    <w:semiHidden/>
    <w:rsid w:val="00061A6E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  <w:suppressAutoHyphens/>
      <w:spacing w:line="240" w:lineRule="exact"/>
    </w:pPr>
    <w:rPr>
      <w:rFonts w:ascii="Arial Unicode MS" w:eastAsia="Arial Unicode MS" w:hAnsi="Arial Unicode MS"/>
      <w:b/>
      <w:color w:val="00FFFF"/>
      <w:sz w:val="22"/>
      <w:szCs w:val="20"/>
      <w:lang w:eastAsia="ar-SA"/>
    </w:rPr>
  </w:style>
  <w:style w:type="character" w:customStyle="1" w:styleId="DateChar">
    <w:name w:val="Date Char"/>
    <w:basedOn w:val="DefaultParagraphFont"/>
    <w:link w:val="Date"/>
    <w:semiHidden/>
    <w:rsid w:val="00061A6E"/>
    <w:rPr>
      <w:rFonts w:ascii="Arial Unicode MS" w:eastAsia="Arial Unicode MS" w:hAnsi="Arial Unicode MS" w:cs="Times New Roman"/>
      <w:b/>
      <w:color w:val="00FFFF"/>
      <w:sz w:val="22"/>
      <w:szCs w:val="20"/>
      <w:lang w:eastAsia="ar-SA"/>
    </w:rPr>
  </w:style>
  <w:style w:type="character" w:customStyle="1" w:styleId="EndnoteCharacters">
    <w:name w:val="Endnote Characters"/>
    <w:rsid w:val="00061A6E"/>
    <w:rPr>
      <w:vertAlign w:val="superscript"/>
    </w:rPr>
  </w:style>
  <w:style w:type="character" w:customStyle="1" w:styleId="h1CharChar">
    <w:name w:val="h1 Char Char"/>
    <w:semiHidden/>
    <w:rsid w:val="00061A6E"/>
    <w:rPr>
      <w:rFonts w:ascii="Tibetan Machine Uni" w:eastAsia="Arial Unicode MS" w:hAnsi="Tibetan Machine Uni" w:cs="Tibetan Machine Uni"/>
      <w:b/>
      <w:sz w:val="32"/>
      <w:szCs w:val="32"/>
      <w:u w:val="thick"/>
      <w:lang w:val="en-US" w:eastAsia="ar-SA" w:bidi="ar-SA"/>
    </w:rPr>
  </w:style>
  <w:style w:type="character" w:customStyle="1" w:styleId="h4CharChar">
    <w:name w:val="h4 Char Char"/>
    <w:semiHidden/>
    <w:rsid w:val="00061A6E"/>
    <w:rPr>
      <w:rFonts w:ascii="Tibetan Machine Uni" w:eastAsia="Arial Unicode MS" w:hAnsi="Tibetan Machine Uni" w:cs="Tibetan Machine Uni"/>
      <w:b/>
      <w:i/>
      <w:sz w:val="28"/>
      <w:szCs w:val="28"/>
      <w:lang w:val="en-US" w:eastAsia="ar-SA" w:bidi="ar-SA"/>
    </w:rPr>
  </w:style>
  <w:style w:type="character" w:customStyle="1" w:styleId="Heading3CharChar1">
    <w:name w:val="Heading 3 Char Char1"/>
    <w:semiHidden/>
    <w:rsid w:val="00061A6E"/>
    <w:rPr>
      <w:rFonts w:ascii="Tibetan Machine Uni" w:eastAsia="Arial Unicode MS" w:hAnsi="Tibetan Machine Uni" w:cs="Tibetan Machine Uni"/>
      <w:b/>
      <w:i/>
      <w:sz w:val="32"/>
      <w:szCs w:val="32"/>
      <w:lang w:val="en-US" w:eastAsia="ar-SA" w:bidi="ar-SA"/>
    </w:rPr>
  </w:style>
  <w:style w:type="character" w:customStyle="1" w:styleId="h5CharChar">
    <w:name w:val="h5 Char Char"/>
    <w:semiHidden/>
    <w:rsid w:val="00061A6E"/>
    <w:rPr>
      <w:rFonts w:ascii="Tibetan Machine Uni" w:eastAsia="Arial Unicode MS" w:hAnsi="Tibetan Machine Uni" w:cs="Tibetan Machine Uni"/>
      <w:b/>
      <w:i/>
      <w:sz w:val="28"/>
      <w:szCs w:val="28"/>
      <w:lang w:val="en-US" w:eastAsia="ar-SA" w:bidi="ar-SA"/>
    </w:rPr>
  </w:style>
  <w:style w:type="character" w:customStyle="1" w:styleId="h6CharChar">
    <w:name w:val="h6 Char Char"/>
    <w:semiHidden/>
    <w:rsid w:val="00061A6E"/>
    <w:rPr>
      <w:rFonts w:ascii="Tibetan Machine Uni" w:eastAsia="Arial Unicode MS" w:hAnsi="Tibetan Machine Uni" w:cs="Tibetan Machine Uni"/>
      <w:b/>
      <w:i/>
      <w:sz w:val="28"/>
      <w:szCs w:val="28"/>
      <w:lang w:val="en-US" w:eastAsia="ar-SA" w:bidi="ar-SA"/>
    </w:rPr>
  </w:style>
  <w:style w:type="character" w:customStyle="1" w:styleId="h7CharChar">
    <w:name w:val="h7 Char Char"/>
    <w:semiHidden/>
    <w:rsid w:val="00061A6E"/>
    <w:rPr>
      <w:rFonts w:ascii="Tibetan Machine Uni" w:eastAsia="Arial Unicode MS" w:hAnsi="Tibetan Machine Uni" w:cs="Tibetan Machine Uni"/>
      <w:b/>
      <w:i/>
      <w:sz w:val="36"/>
      <w:szCs w:val="36"/>
      <w:lang w:val="en-US" w:eastAsia="ar-SA" w:bidi="ar-SA"/>
    </w:rPr>
  </w:style>
  <w:style w:type="character" w:customStyle="1" w:styleId="h8CharChar">
    <w:name w:val="h8 Char Char"/>
    <w:semiHidden/>
    <w:rsid w:val="00061A6E"/>
    <w:rPr>
      <w:rFonts w:ascii="Tibetan Machine Uni" w:eastAsia="Arial Unicode MS" w:hAnsi="Tibetan Machine Uni" w:cs="Tibetan Machine Uni"/>
      <w:b/>
      <w:i/>
      <w:iCs/>
      <w:sz w:val="36"/>
      <w:szCs w:val="36"/>
      <w:lang w:val="en-US" w:eastAsia="ar-SA" w:bidi="ar-SA"/>
    </w:rPr>
  </w:style>
  <w:style w:type="character" w:customStyle="1" w:styleId="h9CharChar">
    <w:name w:val="h9 Char Char"/>
    <w:semiHidden/>
    <w:rsid w:val="00061A6E"/>
    <w:rPr>
      <w:rFonts w:ascii="Tibetan Machine Uni" w:eastAsia="Arial Unicode MS" w:hAnsi="Tibetan Machine Uni" w:cs="Arial"/>
      <w:b/>
      <w:i/>
      <w:sz w:val="36"/>
      <w:szCs w:val="36"/>
      <w:lang w:val="en-US" w:eastAsia="ar-SA" w:bidi="ar-SA"/>
    </w:rPr>
  </w:style>
  <w:style w:type="paragraph" w:customStyle="1" w:styleId="Heading">
    <w:name w:val="Heading"/>
    <w:basedOn w:val="Normal"/>
    <w:next w:val="BodyText"/>
    <w:semiHidden/>
    <w:rsid w:val="00061A6E"/>
    <w:pPr>
      <w:keepNext/>
      <w:suppressAutoHyphens/>
      <w:spacing w:before="240" w:after="120"/>
    </w:pPr>
    <w:rPr>
      <w:rFonts w:ascii="Helvetica" w:eastAsia="DejaVu Sans" w:hAnsi="Helvetica" w:cs="DejaVu Sans"/>
      <w:sz w:val="28"/>
      <w:lang w:eastAsia="ar-SA"/>
    </w:rPr>
  </w:style>
  <w:style w:type="paragraph" w:customStyle="1" w:styleId="Index">
    <w:name w:val="Index"/>
    <w:basedOn w:val="Normal"/>
    <w:rsid w:val="00061A6E"/>
    <w:pPr>
      <w:suppressLineNumbers/>
      <w:suppressAutoHyphens/>
    </w:pPr>
    <w:rPr>
      <w:rFonts w:ascii="Times" w:hAnsi="Times"/>
      <w:lang w:eastAsia="ar-SA"/>
    </w:rPr>
  </w:style>
  <w:style w:type="character" w:customStyle="1" w:styleId="LineNumber0">
    <w:name w:val="LineNumber"/>
    <w:semiHidden/>
    <w:rsid w:val="00061A6E"/>
    <w:rPr>
      <w:b/>
      <w:i/>
      <w:color w:val="FF6600"/>
    </w:rPr>
  </w:style>
  <w:style w:type="character" w:customStyle="1" w:styleId="LightShading-Accent2Char">
    <w:name w:val="Light Shading - Accent 2 Char"/>
    <w:link w:val="LightShading-Accent21"/>
    <w:uiPriority w:val="60"/>
    <w:rsid w:val="00061A6E"/>
    <w:rPr>
      <w:rFonts w:ascii="Jomolhari-ID" w:eastAsia="SimSun" w:hAnsi="Jomolhari-ID"/>
      <w:i/>
      <w:iCs/>
      <w:color w:val="4472C4"/>
      <w:sz w:val="36"/>
      <w:szCs w:val="36"/>
    </w:rPr>
  </w:style>
  <w:style w:type="paragraph" w:customStyle="1" w:styleId="OutlineHeading">
    <w:name w:val="Outline Heading"/>
    <w:basedOn w:val="Normal"/>
    <w:rsid w:val="00061A6E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  <w:suppressAutoHyphens/>
      <w:spacing w:before="240" w:line="280" w:lineRule="exact"/>
    </w:pPr>
    <w:rPr>
      <w:rFonts w:ascii="Arial Unicode MS" w:hAnsi="Arial Unicode MS"/>
      <w:b/>
      <w:sz w:val="22"/>
      <w:szCs w:val="20"/>
      <w:u w:val="single"/>
      <w:lang w:eastAsia="ar-SA"/>
    </w:rPr>
  </w:style>
  <w:style w:type="paragraph" w:styleId="PlainText">
    <w:name w:val="Plain Text"/>
    <w:basedOn w:val="Normal"/>
    <w:link w:val="PlainTextChar"/>
    <w:rsid w:val="00061A6E"/>
    <w:pPr>
      <w:suppressAutoHyphens/>
      <w:spacing w:line="540" w:lineRule="exact"/>
    </w:pPr>
    <w:rPr>
      <w:rFonts w:ascii="Courier New" w:hAnsi="Courier New" w:cs="Courier New"/>
      <w:sz w:val="20"/>
      <w:szCs w:val="20"/>
      <w:lang w:eastAsia="bo-CN" w:bidi="bo-CN"/>
    </w:rPr>
  </w:style>
  <w:style w:type="character" w:customStyle="1" w:styleId="PlainTextChar">
    <w:name w:val="Plain Text Char"/>
    <w:basedOn w:val="DefaultParagraphFont"/>
    <w:link w:val="PlainText"/>
    <w:rsid w:val="00061A6E"/>
    <w:rPr>
      <w:rFonts w:ascii="Courier New" w:eastAsia="SimSun" w:hAnsi="Courier New" w:cs="Courier New"/>
      <w:sz w:val="20"/>
      <w:szCs w:val="20"/>
      <w:lang w:val="en-US" w:eastAsia="bo-CN" w:bidi="bo-CN"/>
    </w:rPr>
  </w:style>
  <w:style w:type="paragraph" w:customStyle="1" w:styleId="Speechprosenested">
    <w:name w:val="Speech prose nested"/>
    <w:aliases w:val="spn,Speech Prose Nested"/>
    <w:basedOn w:val="Speechprose"/>
    <w:rsid w:val="00061A6E"/>
    <w:pPr>
      <w:spacing w:before="240"/>
      <w:ind w:left="864" w:right="864" w:firstLine="1152"/>
    </w:pPr>
    <w:rPr>
      <w:rFonts w:eastAsia="Tibetan Machine Uni" w:cs="Tibetan Machine Uni"/>
    </w:rPr>
  </w:style>
  <w:style w:type="paragraph" w:customStyle="1" w:styleId="Speechprosenested1">
    <w:name w:val="Speech prose nested 1"/>
    <w:aliases w:val="spn1"/>
    <w:basedOn w:val="Normal"/>
    <w:rsid w:val="00061A6E"/>
    <w:pPr>
      <w:suppressAutoHyphens/>
      <w:spacing w:before="360"/>
      <w:ind w:left="1728" w:right="1008"/>
    </w:pPr>
    <w:rPr>
      <w:rFonts w:eastAsia="Arial Unicode MS"/>
      <w:color w:val="CCFFCC"/>
      <w:lang w:eastAsia="ar-SA"/>
    </w:rPr>
  </w:style>
  <w:style w:type="paragraph" w:customStyle="1" w:styleId="TableContents">
    <w:name w:val="Table Contents"/>
    <w:basedOn w:val="Normal"/>
    <w:rsid w:val="00061A6E"/>
    <w:pPr>
      <w:suppressLineNumbers/>
      <w:suppressAutoHyphens/>
    </w:pPr>
    <w:rPr>
      <w:lang w:eastAsia="ar-SA"/>
    </w:rPr>
  </w:style>
  <w:style w:type="paragraph" w:customStyle="1" w:styleId="TableHeading">
    <w:name w:val="Table Heading"/>
    <w:basedOn w:val="TableContents"/>
    <w:rsid w:val="00061A6E"/>
    <w:pPr>
      <w:jc w:val="center"/>
    </w:pPr>
    <w:rPr>
      <w:b/>
      <w:bCs/>
    </w:rPr>
  </w:style>
  <w:style w:type="paragraph" w:customStyle="1" w:styleId="Tibetanparagraph">
    <w:name w:val="Tibetan paragraph"/>
    <w:basedOn w:val="Normal"/>
    <w:semiHidden/>
    <w:rsid w:val="00061A6E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  <w:suppressAutoHyphens/>
      <w:spacing w:before="240" w:line="240" w:lineRule="atLeast"/>
      <w:ind w:right="14"/>
    </w:pPr>
    <w:rPr>
      <w:rFonts w:ascii="TibetanMachineWeb" w:hAnsi="TibetanMachineWeb"/>
      <w:color w:val="000000"/>
      <w:position w:val="48"/>
      <w:sz w:val="48"/>
      <w:szCs w:val="20"/>
      <w:lang w:val="is-IS" w:eastAsia="ar-SA"/>
    </w:rPr>
  </w:style>
  <w:style w:type="paragraph" w:customStyle="1" w:styleId="Tibetanverse">
    <w:name w:val="Tibetan verse"/>
    <w:basedOn w:val="Tibetanparagraph"/>
    <w:semiHidden/>
    <w:rsid w:val="00061A6E"/>
    <w:pPr>
      <w:spacing w:before="0"/>
    </w:pPr>
  </w:style>
  <w:style w:type="character" w:customStyle="1" w:styleId="TibLineNumber">
    <w:name w:val="TibLineNumber"/>
    <w:aliases w:val="tln"/>
    <w:rsid w:val="00061A6E"/>
    <w:rPr>
      <w:b/>
      <w:i/>
      <w:color w:val="FF6600"/>
    </w:rPr>
  </w:style>
  <w:style w:type="paragraph" w:customStyle="1" w:styleId="VerseQuotation">
    <w:name w:val="Verse Quotation"/>
    <w:basedOn w:val="Normal"/>
    <w:semiHidden/>
    <w:rsid w:val="00061A6E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  <w:tab w:val="left" w:pos="10800"/>
        <w:tab w:val="left" w:pos="11160"/>
        <w:tab w:val="left" w:pos="11600"/>
      </w:tabs>
      <w:suppressAutoHyphens/>
      <w:spacing w:line="280" w:lineRule="exact"/>
      <w:ind w:left="806" w:hanging="259"/>
    </w:pPr>
    <w:rPr>
      <w:rFonts w:ascii="Arial Unicode MS" w:eastAsia="Arial Unicode MS" w:hAnsi="Arial Unicode MS"/>
      <w:sz w:val="22"/>
      <w:szCs w:val="20"/>
      <w:lang w:eastAsia="ar-SA"/>
    </w:rPr>
  </w:style>
  <w:style w:type="character" w:customStyle="1" w:styleId="WW8Num10z0">
    <w:name w:val="WW8Num10z0"/>
    <w:semiHidden/>
    <w:rsid w:val="00061A6E"/>
    <w:rPr>
      <w:rFonts w:ascii="Symbol" w:hAnsi="Symbol"/>
    </w:rPr>
  </w:style>
  <w:style w:type="character" w:customStyle="1" w:styleId="WW8Num11z1">
    <w:name w:val="WW8Num11z1"/>
    <w:semiHidden/>
    <w:rsid w:val="00061A6E"/>
    <w:rPr>
      <w:rFonts w:ascii="Courier New" w:hAnsi="Courier New"/>
    </w:rPr>
  </w:style>
  <w:style w:type="character" w:customStyle="1" w:styleId="WW8Num11z2">
    <w:name w:val="WW8Num11z2"/>
    <w:semiHidden/>
    <w:rsid w:val="00061A6E"/>
    <w:rPr>
      <w:rFonts w:ascii="Wingdings" w:hAnsi="Wingdings"/>
    </w:rPr>
  </w:style>
  <w:style w:type="character" w:customStyle="1" w:styleId="WW8Num11z3">
    <w:name w:val="WW8Num11z3"/>
    <w:semiHidden/>
    <w:rsid w:val="00061A6E"/>
    <w:rPr>
      <w:rFonts w:ascii="Symbol" w:hAnsi="Symbol"/>
    </w:rPr>
  </w:style>
  <w:style w:type="character" w:customStyle="1" w:styleId="WW8Num12z0">
    <w:name w:val="WW8Num12z0"/>
    <w:semiHidden/>
    <w:rsid w:val="00061A6E"/>
    <w:rPr>
      <w:rFonts w:ascii="Wingdings" w:hAnsi="Wingdings"/>
    </w:rPr>
  </w:style>
  <w:style w:type="character" w:customStyle="1" w:styleId="WW8Num12z1">
    <w:name w:val="WW8Num12z1"/>
    <w:semiHidden/>
    <w:rsid w:val="00061A6E"/>
    <w:rPr>
      <w:rFonts w:ascii="Courier New" w:hAnsi="Courier New"/>
    </w:rPr>
  </w:style>
  <w:style w:type="character" w:customStyle="1" w:styleId="WW8Num12z3">
    <w:name w:val="WW8Num12z3"/>
    <w:semiHidden/>
    <w:rsid w:val="00061A6E"/>
    <w:rPr>
      <w:rFonts w:ascii="Symbol" w:hAnsi="Symbol"/>
    </w:rPr>
  </w:style>
  <w:style w:type="character" w:customStyle="1" w:styleId="WW8Num13z0">
    <w:name w:val="WW8Num13z0"/>
    <w:semiHidden/>
    <w:rsid w:val="00061A6E"/>
    <w:rPr>
      <w:rFonts w:ascii="Wingdings" w:hAnsi="Wingdings"/>
    </w:rPr>
  </w:style>
  <w:style w:type="character" w:customStyle="1" w:styleId="WW8Num13z1">
    <w:name w:val="WW8Num13z1"/>
    <w:semiHidden/>
    <w:rsid w:val="00061A6E"/>
    <w:rPr>
      <w:rFonts w:ascii="Courier New" w:hAnsi="Courier New"/>
    </w:rPr>
  </w:style>
  <w:style w:type="character" w:customStyle="1" w:styleId="WW8Num13z3">
    <w:name w:val="WW8Num13z3"/>
    <w:semiHidden/>
    <w:rsid w:val="00061A6E"/>
    <w:rPr>
      <w:rFonts w:ascii="Symbol" w:hAnsi="Symbol"/>
    </w:rPr>
  </w:style>
  <w:style w:type="character" w:customStyle="1" w:styleId="WW8Num14z0">
    <w:name w:val="WW8Num14z0"/>
    <w:semiHidden/>
    <w:rsid w:val="00061A6E"/>
    <w:rPr>
      <w:rFonts w:ascii="Symbol" w:eastAsia="Times New Roman" w:hAnsi="Symbol"/>
    </w:rPr>
  </w:style>
  <w:style w:type="character" w:customStyle="1" w:styleId="WW8Num14z1">
    <w:name w:val="WW8Num14z1"/>
    <w:semiHidden/>
    <w:rsid w:val="00061A6E"/>
    <w:rPr>
      <w:rFonts w:ascii="Courier New" w:hAnsi="Courier New" w:cs="Courier New"/>
    </w:rPr>
  </w:style>
  <w:style w:type="character" w:customStyle="1" w:styleId="WW8Num14z2">
    <w:name w:val="WW8Num14z2"/>
    <w:semiHidden/>
    <w:rsid w:val="00061A6E"/>
    <w:rPr>
      <w:rFonts w:ascii="Wingdings" w:hAnsi="Wingdings" w:cs="Times New Roman"/>
    </w:rPr>
  </w:style>
  <w:style w:type="character" w:customStyle="1" w:styleId="WW8Num15z0">
    <w:name w:val="WW8Num15z0"/>
    <w:semiHidden/>
    <w:rsid w:val="00061A6E"/>
    <w:rPr>
      <w:rFonts w:ascii="Symbol" w:hAnsi="Symbol"/>
      <w:color w:val="auto"/>
    </w:rPr>
  </w:style>
  <w:style w:type="character" w:customStyle="1" w:styleId="WW8Num15z1">
    <w:name w:val="WW8Num15z1"/>
    <w:semiHidden/>
    <w:rsid w:val="00061A6E"/>
    <w:rPr>
      <w:rFonts w:ascii="Courier New" w:hAnsi="Courier New"/>
    </w:rPr>
  </w:style>
  <w:style w:type="character" w:customStyle="1" w:styleId="WW8Num15z2">
    <w:name w:val="WW8Num15z2"/>
    <w:semiHidden/>
    <w:rsid w:val="00061A6E"/>
    <w:rPr>
      <w:rFonts w:ascii="Wingdings" w:hAnsi="Wingdings"/>
    </w:rPr>
  </w:style>
  <w:style w:type="character" w:customStyle="1" w:styleId="WW8Num15z3">
    <w:name w:val="WW8Num15z3"/>
    <w:semiHidden/>
    <w:rsid w:val="00061A6E"/>
    <w:rPr>
      <w:rFonts w:ascii="Symbol" w:hAnsi="Symbol"/>
    </w:rPr>
  </w:style>
  <w:style w:type="character" w:customStyle="1" w:styleId="WW8Num16z0">
    <w:name w:val="WW8Num16z0"/>
    <w:semiHidden/>
    <w:rsid w:val="00061A6E"/>
    <w:rPr>
      <w:rFonts w:ascii="Wingdings" w:hAnsi="Wingdings"/>
    </w:rPr>
  </w:style>
  <w:style w:type="character" w:customStyle="1" w:styleId="WW8Num16z1">
    <w:name w:val="WW8Num16z1"/>
    <w:semiHidden/>
    <w:rsid w:val="00061A6E"/>
    <w:rPr>
      <w:rFonts w:ascii="Courier New" w:hAnsi="Courier New"/>
    </w:rPr>
  </w:style>
  <w:style w:type="character" w:customStyle="1" w:styleId="WW8Num16z3">
    <w:name w:val="WW8Num16z3"/>
    <w:semiHidden/>
    <w:rsid w:val="00061A6E"/>
    <w:rPr>
      <w:rFonts w:ascii="Symbol" w:hAnsi="Symbol"/>
    </w:rPr>
  </w:style>
  <w:style w:type="character" w:customStyle="1" w:styleId="WW8Num17z0">
    <w:name w:val="WW8Num17z0"/>
    <w:semiHidden/>
    <w:rsid w:val="00061A6E"/>
    <w:rPr>
      <w:rFonts w:ascii="Symbol" w:hAnsi="Symbol"/>
    </w:rPr>
  </w:style>
  <w:style w:type="character" w:customStyle="1" w:styleId="WW8Num17z1">
    <w:name w:val="WW8Num17z1"/>
    <w:semiHidden/>
    <w:rsid w:val="00061A6E"/>
    <w:rPr>
      <w:rFonts w:ascii="Courier New" w:hAnsi="Courier New"/>
    </w:rPr>
  </w:style>
  <w:style w:type="character" w:customStyle="1" w:styleId="WW8Num17z2">
    <w:name w:val="WW8Num17z2"/>
    <w:semiHidden/>
    <w:rsid w:val="00061A6E"/>
    <w:rPr>
      <w:rFonts w:ascii="Wingdings" w:hAnsi="Wingdings"/>
    </w:rPr>
  </w:style>
  <w:style w:type="character" w:customStyle="1" w:styleId="WW8Num18z0">
    <w:name w:val="WW8Num18z0"/>
    <w:semiHidden/>
    <w:rsid w:val="00061A6E"/>
    <w:rPr>
      <w:rFonts w:ascii="Symbol" w:hAnsi="Symbol"/>
    </w:rPr>
  </w:style>
  <w:style w:type="character" w:customStyle="1" w:styleId="WW8Num18z1">
    <w:name w:val="WW8Num18z1"/>
    <w:semiHidden/>
    <w:rsid w:val="00061A6E"/>
    <w:rPr>
      <w:rFonts w:ascii="Courier New" w:hAnsi="Courier New"/>
    </w:rPr>
  </w:style>
  <w:style w:type="character" w:customStyle="1" w:styleId="WW8Num18z2">
    <w:name w:val="WW8Num18z2"/>
    <w:semiHidden/>
    <w:rsid w:val="00061A6E"/>
    <w:rPr>
      <w:rFonts w:ascii="Wingdings" w:hAnsi="Wingdings"/>
    </w:rPr>
  </w:style>
  <w:style w:type="character" w:customStyle="1" w:styleId="WW8Num19z1">
    <w:name w:val="WW8Num19z1"/>
    <w:semiHidden/>
    <w:rsid w:val="00061A6E"/>
    <w:rPr>
      <w:rFonts w:ascii="Courier New" w:hAnsi="Courier New"/>
    </w:rPr>
  </w:style>
  <w:style w:type="character" w:customStyle="1" w:styleId="WW8Num19z2">
    <w:name w:val="WW8Num19z2"/>
    <w:semiHidden/>
    <w:rsid w:val="00061A6E"/>
    <w:rPr>
      <w:rFonts w:ascii="Wingdings" w:hAnsi="Wingdings"/>
    </w:rPr>
  </w:style>
  <w:style w:type="character" w:customStyle="1" w:styleId="WW8Num19z3">
    <w:name w:val="WW8Num19z3"/>
    <w:semiHidden/>
    <w:rsid w:val="00061A6E"/>
    <w:rPr>
      <w:rFonts w:ascii="Symbol" w:hAnsi="Symbol"/>
    </w:rPr>
  </w:style>
  <w:style w:type="character" w:customStyle="1" w:styleId="WW8Num20z0">
    <w:name w:val="WW8Num20z0"/>
    <w:semiHidden/>
    <w:rsid w:val="00061A6E"/>
    <w:rPr>
      <w:rFonts w:ascii="Wingdings" w:hAnsi="Wingdings"/>
    </w:rPr>
  </w:style>
  <w:style w:type="character" w:customStyle="1" w:styleId="WW8Num20z1">
    <w:name w:val="WW8Num20z1"/>
    <w:semiHidden/>
    <w:rsid w:val="00061A6E"/>
    <w:rPr>
      <w:rFonts w:ascii="Courier New" w:hAnsi="Courier New"/>
    </w:rPr>
  </w:style>
  <w:style w:type="character" w:customStyle="1" w:styleId="WW8Num20z3">
    <w:name w:val="WW8Num20z3"/>
    <w:semiHidden/>
    <w:rsid w:val="00061A6E"/>
    <w:rPr>
      <w:rFonts w:ascii="Symbol" w:hAnsi="Symbol"/>
    </w:rPr>
  </w:style>
  <w:style w:type="character" w:customStyle="1" w:styleId="WW8Num22z0">
    <w:name w:val="WW8Num22z0"/>
    <w:semiHidden/>
    <w:rsid w:val="00061A6E"/>
    <w:rPr>
      <w:rFonts w:ascii="Wingdings" w:hAnsi="Wingdings"/>
    </w:rPr>
  </w:style>
  <w:style w:type="character" w:customStyle="1" w:styleId="WW8Num22z3">
    <w:name w:val="WW8Num22z3"/>
    <w:semiHidden/>
    <w:rsid w:val="00061A6E"/>
    <w:rPr>
      <w:rFonts w:ascii="Symbol" w:hAnsi="Symbol"/>
    </w:rPr>
  </w:style>
  <w:style w:type="character" w:customStyle="1" w:styleId="WW8Num22z4">
    <w:name w:val="WW8Num22z4"/>
    <w:semiHidden/>
    <w:rsid w:val="00061A6E"/>
    <w:rPr>
      <w:rFonts w:ascii="Courier New" w:hAnsi="Courier New"/>
    </w:rPr>
  </w:style>
  <w:style w:type="character" w:customStyle="1" w:styleId="WW8Num23z1">
    <w:name w:val="WW8Num23z1"/>
    <w:semiHidden/>
    <w:rsid w:val="00061A6E"/>
    <w:rPr>
      <w:rFonts w:ascii="Courier New" w:hAnsi="Courier New"/>
    </w:rPr>
  </w:style>
  <w:style w:type="character" w:customStyle="1" w:styleId="WW8Num23z2">
    <w:name w:val="WW8Num23z2"/>
    <w:semiHidden/>
    <w:rsid w:val="00061A6E"/>
    <w:rPr>
      <w:rFonts w:ascii="Wingdings" w:hAnsi="Wingdings"/>
    </w:rPr>
  </w:style>
  <w:style w:type="character" w:customStyle="1" w:styleId="WW8Num23z3">
    <w:name w:val="WW8Num23z3"/>
    <w:semiHidden/>
    <w:rsid w:val="00061A6E"/>
    <w:rPr>
      <w:rFonts w:ascii="Symbol" w:hAnsi="Symbol"/>
    </w:rPr>
  </w:style>
  <w:style w:type="character" w:customStyle="1" w:styleId="WW8Num24z0">
    <w:name w:val="WW8Num24z0"/>
    <w:semiHidden/>
    <w:rsid w:val="00061A6E"/>
    <w:rPr>
      <w:rFonts w:ascii="Symbol" w:hAnsi="Symbol"/>
      <w:color w:val="auto"/>
    </w:rPr>
  </w:style>
  <w:style w:type="character" w:customStyle="1" w:styleId="WW8Num24z1">
    <w:name w:val="WW8Num24z1"/>
    <w:semiHidden/>
    <w:rsid w:val="00061A6E"/>
    <w:rPr>
      <w:rFonts w:ascii="Courier New" w:hAnsi="Courier New"/>
    </w:rPr>
  </w:style>
  <w:style w:type="character" w:customStyle="1" w:styleId="WW8Num24z2">
    <w:name w:val="WW8Num24z2"/>
    <w:semiHidden/>
    <w:rsid w:val="00061A6E"/>
    <w:rPr>
      <w:rFonts w:ascii="Wingdings" w:hAnsi="Wingdings"/>
    </w:rPr>
  </w:style>
  <w:style w:type="character" w:customStyle="1" w:styleId="WW8Num24z3">
    <w:name w:val="WW8Num24z3"/>
    <w:semiHidden/>
    <w:rsid w:val="00061A6E"/>
    <w:rPr>
      <w:rFonts w:ascii="Symbol" w:hAnsi="Symbol"/>
    </w:rPr>
  </w:style>
  <w:style w:type="character" w:customStyle="1" w:styleId="WW8Num5z0">
    <w:name w:val="WW8Num5z0"/>
    <w:semiHidden/>
    <w:rsid w:val="00061A6E"/>
    <w:rPr>
      <w:rFonts w:ascii="Symbol" w:hAnsi="Symbol"/>
    </w:rPr>
  </w:style>
  <w:style w:type="character" w:customStyle="1" w:styleId="WW8Num6z0">
    <w:name w:val="WW8Num6z0"/>
    <w:semiHidden/>
    <w:rsid w:val="00061A6E"/>
    <w:rPr>
      <w:rFonts w:ascii="Symbol" w:hAnsi="Symbol"/>
    </w:rPr>
  </w:style>
  <w:style w:type="character" w:customStyle="1" w:styleId="WW8Num7z0">
    <w:name w:val="WW8Num7z0"/>
    <w:semiHidden/>
    <w:rsid w:val="00061A6E"/>
    <w:rPr>
      <w:rFonts w:ascii="Symbol" w:hAnsi="Symbol"/>
    </w:rPr>
  </w:style>
  <w:style w:type="character" w:customStyle="1" w:styleId="WW8Num8z0">
    <w:name w:val="WW8Num8z0"/>
    <w:semiHidden/>
    <w:rsid w:val="00061A6E"/>
    <w:rPr>
      <w:rFonts w:ascii="Symbol" w:hAnsi="Symbol"/>
    </w:rPr>
  </w:style>
  <w:style w:type="character" w:customStyle="1" w:styleId="WW-Absatz-Standardschriftart">
    <w:name w:val="WW-Absatz-Standardschriftart"/>
    <w:semiHidden/>
    <w:rsid w:val="00061A6E"/>
  </w:style>
  <w:style w:type="character" w:customStyle="1" w:styleId="WW-Absatz-Standardschriftart1">
    <w:name w:val="WW-Absatz-Standardschriftart1"/>
    <w:semiHidden/>
    <w:rsid w:val="00061A6E"/>
  </w:style>
  <w:style w:type="character" w:customStyle="1" w:styleId="WW-Absatz-Standardschriftart11">
    <w:name w:val="WW-Absatz-Standardschriftart11"/>
    <w:semiHidden/>
    <w:rsid w:val="00061A6E"/>
  </w:style>
  <w:style w:type="character" w:customStyle="1" w:styleId="WW-Absatz-Standardschriftart111">
    <w:name w:val="WW-Absatz-Standardschriftart111"/>
    <w:semiHidden/>
    <w:rsid w:val="00061A6E"/>
  </w:style>
  <w:style w:type="paragraph" w:customStyle="1" w:styleId="WW-Heading10">
    <w:name w:val="WW-Heading 10"/>
    <w:basedOn w:val="Heading9"/>
    <w:next w:val="Normal"/>
    <w:semiHidden/>
    <w:rsid w:val="00061A6E"/>
    <w:pPr>
      <w:shd w:val="clear" w:color="auto" w:fill="E0E0E0"/>
      <w:suppressAutoHyphens/>
      <w:spacing w:after="280" w:afterAutospacing="0"/>
    </w:pPr>
    <w:rPr>
      <w:rFonts w:cs="Arial Unicode MS"/>
      <w:b/>
      <w:i w:val="0"/>
      <w:iCs/>
      <w:lang w:eastAsia="ar-SA"/>
    </w:rPr>
  </w:style>
  <w:style w:type="paragraph" w:customStyle="1" w:styleId="WW-List2">
    <w:name w:val="WW-List 2"/>
    <w:basedOn w:val="Normal"/>
    <w:semiHidden/>
    <w:rsid w:val="00061A6E"/>
    <w:pPr>
      <w:suppressAutoHyphens/>
      <w:ind w:left="360"/>
    </w:pPr>
    <w:rPr>
      <w:lang w:eastAsia="ar-SA"/>
    </w:rPr>
  </w:style>
  <w:style w:type="paragraph" w:customStyle="1" w:styleId="WW-List3">
    <w:name w:val="WW-List 3"/>
    <w:basedOn w:val="Normal"/>
    <w:semiHidden/>
    <w:rsid w:val="00061A6E"/>
    <w:pPr>
      <w:suppressAutoHyphens/>
      <w:ind w:left="720"/>
    </w:pPr>
    <w:rPr>
      <w:lang w:eastAsia="ar-SA"/>
    </w:rPr>
  </w:style>
  <w:style w:type="paragraph" w:customStyle="1" w:styleId="WW-List4">
    <w:name w:val="WW-List 4"/>
    <w:basedOn w:val="Normal"/>
    <w:semiHidden/>
    <w:rsid w:val="00061A6E"/>
    <w:pPr>
      <w:suppressAutoHyphens/>
      <w:ind w:left="1080"/>
    </w:pPr>
    <w:rPr>
      <w:lang w:eastAsia="ar-SA"/>
    </w:rPr>
  </w:style>
  <w:style w:type="paragraph" w:customStyle="1" w:styleId="WW-List5">
    <w:name w:val="WW-List 5"/>
    <w:basedOn w:val="Normal"/>
    <w:semiHidden/>
    <w:rsid w:val="00061A6E"/>
    <w:pPr>
      <w:suppressAutoHyphens/>
      <w:ind w:left="1440"/>
    </w:pPr>
    <w:rPr>
      <w:lang w:eastAsia="ar-SA"/>
    </w:rPr>
  </w:style>
  <w:style w:type="character" w:customStyle="1" w:styleId="Epithet">
    <w:name w:val="Epithet"/>
    <w:rsid w:val="00061A6E"/>
    <w:rPr>
      <w:u w:val="single"/>
      <w:lang w:eastAsia="bo-CN" w:bidi="bo-CN"/>
    </w:rPr>
  </w:style>
  <w:style w:type="character" w:customStyle="1" w:styleId="EpithetBuddhistDeity">
    <w:name w:val="Epithet Buddhist Deity"/>
    <w:rsid w:val="00061A6E"/>
    <w:rPr>
      <w:u w:val="single"/>
      <w:lang w:eastAsia="bo-CN" w:bidi="bo-CN"/>
    </w:rPr>
  </w:style>
  <w:style w:type="character" w:customStyle="1" w:styleId="SpeakerEpithetBuddhistDeity">
    <w:name w:val="Speaker Epithet Buddhist Deity"/>
    <w:basedOn w:val="Epithet"/>
    <w:rsid w:val="00061A6E"/>
    <w:rPr>
      <w:u w:val="single"/>
      <w:lang w:eastAsia="bo-CN" w:bidi="bo-CN"/>
    </w:rPr>
  </w:style>
  <w:style w:type="paragraph" w:customStyle="1" w:styleId="SpeechProseContinued">
    <w:name w:val="Speech Prose Continued"/>
    <w:basedOn w:val="Speechprose1"/>
    <w:rsid w:val="00061A6E"/>
  </w:style>
  <w:style w:type="paragraph" w:customStyle="1" w:styleId="Speechprosenestedcontinued">
    <w:name w:val="Speech prose nested continued"/>
    <w:basedOn w:val="Speechprosenested1"/>
    <w:rsid w:val="00061A6E"/>
  </w:style>
  <w:style w:type="paragraph" w:customStyle="1" w:styleId="SpeechVerseNested">
    <w:name w:val="Speech Verse Nested"/>
    <w:aliases w:val="svn1"/>
    <w:basedOn w:val="SpeechVerse1"/>
    <w:next w:val="Normal"/>
    <w:rsid w:val="00061A6E"/>
    <w:pPr>
      <w:suppressAutoHyphens/>
      <w:spacing w:before="360"/>
      <w:ind w:left="1728" w:right="1008" w:firstLine="0"/>
    </w:pPr>
    <w:rPr>
      <w:rFonts w:eastAsia="Jomolhari-ID"/>
      <w:color w:val="CCFFCC"/>
      <w:szCs w:val="36"/>
      <w:lang w:eastAsia="ar-SA"/>
    </w:rPr>
  </w:style>
  <w:style w:type="paragraph" w:customStyle="1" w:styleId="SpeechVersenested0">
    <w:name w:val="Speech Verse nested"/>
    <w:aliases w:val="svn2"/>
    <w:basedOn w:val="SpeechVerse2"/>
    <w:rsid w:val="00061A6E"/>
    <w:pPr>
      <w:suppressAutoHyphens/>
      <w:ind w:left="1728" w:right="1008" w:firstLine="0"/>
    </w:pPr>
    <w:rPr>
      <w:rFonts w:eastAsia="Jomolhari-ID"/>
      <w:color w:val="CCFFCC"/>
      <w:szCs w:val="36"/>
      <w:lang w:eastAsia="ar-SA"/>
    </w:rPr>
  </w:style>
  <w:style w:type="character" w:customStyle="1" w:styleId="SpeakerBuddhistDeityCollective">
    <w:name w:val="Speaker Buddhist Deity Collective"/>
    <w:basedOn w:val="X-SpeakerBuddhistDeity"/>
    <w:rsid w:val="00061A6E"/>
    <w:rPr>
      <w:b w:val="0"/>
      <w:i w:val="0"/>
      <w:color w:val="993300"/>
    </w:rPr>
  </w:style>
  <w:style w:type="character" w:customStyle="1" w:styleId="NameBuddhistDeityCollective">
    <w:name w:val="Name Buddhist Deity Collective"/>
    <w:basedOn w:val="NameBuddhistDeity"/>
    <w:rsid w:val="00061A6E"/>
  </w:style>
  <w:style w:type="paragraph" w:styleId="BalloonText">
    <w:name w:val="Balloon Text"/>
    <w:basedOn w:val="Normal"/>
    <w:link w:val="BalloonTextChar"/>
    <w:semiHidden/>
    <w:rsid w:val="00061A6E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61A6E"/>
    <w:rPr>
      <w:rFonts w:ascii="Tahoma" w:eastAsia="SimSun" w:hAnsi="Tahoma"/>
      <w:sz w:val="16"/>
      <w:szCs w:val="16"/>
    </w:rPr>
  </w:style>
  <w:style w:type="character" w:styleId="CommentReference">
    <w:name w:val="annotation reference"/>
    <w:semiHidden/>
    <w:rsid w:val="00061A6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061A6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61A6E"/>
    <w:rPr>
      <w:rFonts w:ascii="Jomolhari-ID" w:eastAsia="SimSun" w:hAnsi="Jomolhari-ID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061A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61A6E"/>
    <w:rPr>
      <w:rFonts w:ascii="Jomolhari-ID" w:eastAsia="SimSun" w:hAnsi="Jomolhari-ID"/>
      <w:b/>
      <w:bCs/>
      <w:sz w:val="20"/>
      <w:szCs w:val="20"/>
    </w:rPr>
  </w:style>
  <w:style w:type="character" w:customStyle="1" w:styleId="PageNumberSG">
    <w:name w:val="PageNumber SG"/>
    <w:rsid w:val="00061A6E"/>
    <w:rPr>
      <w:rFonts w:ascii="Times New Roman" w:hAnsi="Times New Roman"/>
      <w:color w:val="800080"/>
      <w:sz w:val="24"/>
    </w:rPr>
  </w:style>
  <w:style w:type="character" w:customStyle="1" w:styleId="LangMongolian">
    <w:name w:val="Lang Mongolian"/>
    <w:aliases w:val="mon"/>
    <w:rsid w:val="00061A6E"/>
    <w:rPr>
      <w:color w:val="FF00FF"/>
      <w:lang w:val="is-IS"/>
    </w:rPr>
  </w:style>
  <w:style w:type="paragraph" w:customStyle="1" w:styleId="ColorfulList-Accent11">
    <w:name w:val="Colorful List - Accent 11"/>
    <w:basedOn w:val="Normal"/>
    <w:uiPriority w:val="34"/>
    <w:rsid w:val="00061A6E"/>
    <w:pPr>
      <w:ind w:left="720"/>
      <w:contextualSpacing/>
    </w:pPr>
    <w:rPr>
      <w:rFonts w:eastAsia="Calibri"/>
    </w:rPr>
  </w:style>
  <w:style w:type="character" w:customStyle="1" w:styleId="Namefestival">
    <w:name w:val="Name festival"/>
    <w:aliases w:val="fest"/>
    <w:rsid w:val="00061A6E"/>
    <w:rPr>
      <w:color w:val="00FF00"/>
      <w:lang w:val="is-IS"/>
    </w:rPr>
  </w:style>
  <w:style w:type="character" w:customStyle="1" w:styleId="Nameritual">
    <w:name w:val="Name ritual"/>
    <w:aliases w:val="rit"/>
    <w:rsid w:val="00061A6E"/>
    <w:rPr>
      <w:color w:val="993366"/>
      <w:lang w:val="is-IS"/>
    </w:rPr>
  </w:style>
  <w:style w:type="paragraph" w:customStyle="1" w:styleId="MediumGrid21">
    <w:name w:val="Medium Grid 21"/>
    <w:basedOn w:val="Normal"/>
    <w:link w:val="MediumGrid2Char"/>
    <w:uiPriority w:val="1"/>
    <w:rsid w:val="00061A6E"/>
    <w:pPr>
      <w:contextualSpacing/>
    </w:pPr>
    <w:rPr>
      <w:rFonts w:ascii="Calibri" w:hAnsi="Calibri"/>
      <w:lang w:bidi="en-US"/>
    </w:rPr>
  </w:style>
  <w:style w:type="character" w:customStyle="1" w:styleId="MediumGrid2Char">
    <w:name w:val="Medium Grid 2 Char"/>
    <w:link w:val="MediumGrid21"/>
    <w:uiPriority w:val="1"/>
    <w:rsid w:val="00061A6E"/>
    <w:rPr>
      <w:rFonts w:ascii="Calibri" w:eastAsia="SimSun" w:hAnsi="Calibri"/>
      <w:sz w:val="36"/>
      <w:szCs w:val="36"/>
      <w:lang w:bidi="en-US"/>
    </w:rPr>
  </w:style>
  <w:style w:type="paragraph" w:customStyle="1" w:styleId="PlaceholderText1">
    <w:name w:val="Placeholder Text1"/>
    <w:basedOn w:val="Normal"/>
    <w:uiPriority w:val="99"/>
    <w:unhideWhenUsed/>
    <w:rsid w:val="00061A6E"/>
    <w:pPr>
      <w:keepNext/>
      <w:tabs>
        <w:tab w:val="num" w:pos="0"/>
      </w:tabs>
      <w:contextualSpacing/>
      <w:outlineLvl w:val="0"/>
    </w:pPr>
    <w:rPr>
      <w:rFonts w:ascii="Verdana" w:eastAsia="MS Gothic" w:hAnsi="Verdana"/>
    </w:rPr>
  </w:style>
  <w:style w:type="paragraph" w:customStyle="1" w:styleId="MediumGrid22">
    <w:name w:val="Medium Grid 22"/>
    <w:basedOn w:val="Normal"/>
    <w:uiPriority w:val="99"/>
    <w:qFormat/>
    <w:rsid w:val="00061A6E"/>
    <w:pPr>
      <w:keepNext/>
      <w:tabs>
        <w:tab w:val="num" w:pos="720"/>
      </w:tabs>
      <w:ind w:left="1080" w:hanging="360"/>
      <w:contextualSpacing/>
      <w:outlineLvl w:val="1"/>
    </w:pPr>
    <w:rPr>
      <w:rFonts w:ascii="Verdana" w:eastAsia="MS Gothic" w:hAnsi="Verdana"/>
    </w:rPr>
  </w:style>
  <w:style w:type="paragraph" w:customStyle="1" w:styleId="LightShading1">
    <w:name w:val="Light Shading1"/>
    <w:basedOn w:val="Normal"/>
    <w:uiPriority w:val="99"/>
    <w:unhideWhenUsed/>
    <w:rsid w:val="00061A6E"/>
    <w:pPr>
      <w:keepNext/>
      <w:tabs>
        <w:tab w:val="num" w:pos="1440"/>
      </w:tabs>
      <w:ind w:left="1800" w:hanging="360"/>
      <w:contextualSpacing/>
      <w:outlineLvl w:val="2"/>
    </w:pPr>
    <w:rPr>
      <w:rFonts w:ascii="Verdana" w:eastAsia="MS Gothic" w:hAnsi="Verdana"/>
    </w:rPr>
  </w:style>
  <w:style w:type="paragraph" w:customStyle="1" w:styleId="LightList1">
    <w:name w:val="Light List1"/>
    <w:basedOn w:val="Normal"/>
    <w:uiPriority w:val="99"/>
    <w:unhideWhenUsed/>
    <w:rsid w:val="00061A6E"/>
    <w:pPr>
      <w:keepNext/>
      <w:tabs>
        <w:tab w:val="num" w:pos="2160"/>
      </w:tabs>
      <w:ind w:left="2520" w:hanging="360"/>
      <w:contextualSpacing/>
      <w:outlineLvl w:val="3"/>
    </w:pPr>
    <w:rPr>
      <w:rFonts w:ascii="Verdana" w:eastAsia="MS Gothic" w:hAnsi="Verdana"/>
    </w:rPr>
  </w:style>
  <w:style w:type="paragraph" w:customStyle="1" w:styleId="LightGrid1">
    <w:name w:val="Light Grid1"/>
    <w:basedOn w:val="Normal"/>
    <w:uiPriority w:val="99"/>
    <w:unhideWhenUsed/>
    <w:rsid w:val="00061A6E"/>
    <w:pPr>
      <w:keepNext/>
      <w:tabs>
        <w:tab w:val="num" w:pos="2880"/>
      </w:tabs>
      <w:ind w:left="3240" w:hanging="360"/>
      <w:contextualSpacing/>
      <w:outlineLvl w:val="4"/>
    </w:pPr>
    <w:rPr>
      <w:rFonts w:ascii="Verdana" w:eastAsia="MS Gothic" w:hAnsi="Verdana"/>
    </w:rPr>
  </w:style>
  <w:style w:type="paragraph" w:customStyle="1" w:styleId="MediumShading11">
    <w:name w:val="Medium Shading 11"/>
    <w:basedOn w:val="Normal"/>
    <w:uiPriority w:val="99"/>
    <w:unhideWhenUsed/>
    <w:rsid w:val="00061A6E"/>
    <w:pPr>
      <w:keepNext/>
      <w:tabs>
        <w:tab w:val="num" w:pos="3600"/>
      </w:tabs>
      <w:ind w:left="3960" w:hanging="360"/>
      <w:contextualSpacing/>
      <w:outlineLvl w:val="5"/>
    </w:pPr>
    <w:rPr>
      <w:rFonts w:ascii="Verdana" w:eastAsia="MS Gothic" w:hAnsi="Verdana"/>
    </w:rPr>
  </w:style>
  <w:style w:type="paragraph" w:customStyle="1" w:styleId="MediumShading21">
    <w:name w:val="Medium Shading 21"/>
    <w:basedOn w:val="Normal"/>
    <w:uiPriority w:val="99"/>
    <w:unhideWhenUsed/>
    <w:rsid w:val="00061A6E"/>
    <w:pPr>
      <w:keepNext/>
      <w:tabs>
        <w:tab w:val="num" w:pos="4320"/>
      </w:tabs>
      <w:ind w:left="4680" w:hanging="360"/>
      <w:contextualSpacing/>
      <w:outlineLvl w:val="6"/>
    </w:pPr>
    <w:rPr>
      <w:rFonts w:ascii="Verdana" w:eastAsia="MS Gothic" w:hAnsi="Verdana"/>
    </w:rPr>
  </w:style>
  <w:style w:type="paragraph" w:customStyle="1" w:styleId="MediumList11">
    <w:name w:val="Medium List 11"/>
    <w:basedOn w:val="Normal"/>
    <w:uiPriority w:val="99"/>
    <w:unhideWhenUsed/>
    <w:rsid w:val="00061A6E"/>
    <w:pPr>
      <w:keepNext/>
      <w:tabs>
        <w:tab w:val="num" w:pos="5040"/>
      </w:tabs>
      <w:ind w:left="5400" w:hanging="360"/>
      <w:contextualSpacing/>
      <w:outlineLvl w:val="7"/>
    </w:pPr>
    <w:rPr>
      <w:rFonts w:ascii="Verdana" w:eastAsia="MS Gothic" w:hAnsi="Verdana"/>
    </w:rPr>
  </w:style>
  <w:style w:type="paragraph" w:customStyle="1" w:styleId="MediumList21">
    <w:name w:val="Medium List 21"/>
    <w:basedOn w:val="Normal"/>
    <w:uiPriority w:val="99"/>
    <w:unhideWhenUsed/>
    <w:rsid w:val="00061A6E"/>
    <w:pPr>
      <w:keepNext/>
      <w:tabs>
        <w:tab w:val="num" w:pos="5760"/>
      </w:tabs>
      <w:ind w:left="6120" w:hanging="360"/>
      <w:contextualSpacing/>
      <w:outlineLvl w:val="8"/>
    </w:pPr>
    <w:rPr>
      <w:rFonts w:ascii="Verdana" w:eastAsia="MS Gothic" w:hAnsi="Verdana"/>
    </w:rPr>
  </w:style>
  <w:style w:type="character" w:customStyle="1" w:styleId="publicationplace">
    <w:name w:val="publication place"/>
    <w:aliases w:val="pp"/>
    <w:rsid w:val="00061A6E"/>
  </w:style>
  <w:style w:type="character" w:customStyle="1" w:styleId="publisher">
    <w:name w:val="publisher"/>
    <w:aliases w:val="pu"/>
    <w:rsid w:val="00061A6E"/>
  </w:style>
  <w:style w:type="character" w:customStyle="1" w:styleId="termFrench">
    <w:name w:val="term French"/>
    <w:aliases w:val="tfre"/>
    <w:rsid w:val="00061A6E"/>
    <w:rPr>
      <w:color w:val="FF00FF"/>
      <w:lang w:val="is-IS"/>
    </w:rPr>
  </w:style>
  <w:style w:type="character" w:customStyle="1" w:styleId="termGerman">
    <w:name w:val="term German"/>
    <w:aliases w:val="tger"/>
    <w:rsid w:val="00061A6E"/>
    <w:rPr>
      <w:color w:val="FF00FF"/>
      <w:lang w:val="is-IS"/>
    </w:rPr>
  </w:style>
  <w:style w:type="character" w:customStyle="1" w:styleId="termJapanese">
    <w:name w:val="term Japanese"/>
    <w:aliases w:val="tjap"/>
    <w:rsid w:val="00061A6E"/>
    <w:rPr>
      <w:color w:val="FF00FF"/>
      <w:lang w:val="is-IS"/>
    </w:rPr>
  </w:style>
  <w:style w:type="character" w:customStyle="1" w:styleId="termKorean">
    <w:name w:val="term Korean"/>
    <w:aliases w:val="tkor"/>
    <w:rsid w:val="00061A6E"/>
    <w:rPr>
      <w:color w:val="FF00FF"/>
      <w:lang w:val="is-IS"/>
    </w:rPr>
  </w:style>
  <w:style w:type="character" w:customStyle="1" w:styleId="termNepali">
    <w:name w:val="term Nepali"/>
    <w:aliases w:val="tnep"/>
    <w:rsid w:val="00061A6E"/>
    <w:rPr>
      <w:color w:val="FF00FF"/>
      <w:lang w:val="is-IS"/>
    </w:rPr>
  </w:style>
  <w:style w:type="character" w:customStyle="1" w:styleId="termSpanish">
    <w:name w:val="term Spanish"/>
    <w:aliases w:val="tspa"/>
    <w:rsid w:val="00061A6E"/>
    <w:rPr>
      <w:color w:val="FF00FF"/>
      <w:lang w:val="is-IS"/>
    </w:rPr>
  </w:style>
  <w:style w:type="paragraph" w:customStyle="1" w:styleId="ListNumb3">
    <w:name w:val="List Numb 3"/>
    <w:aliases w:val="ln3"/>
    <w:basedOn w:val="Normal"/>
    <w:autoRedefine/>
    <w:qFormat/>
    <w:rsid w:val="00061A6E"/>
    <w:pPr>
      <w:ind w:firstLine="864"/>
    </w:pPr>
  </w:style>
  <w:style w:type="paragraph" w:customStyle="1" w:styleId="ParagraphCitationDeprecated">
    <w:name w:val="Paragraph Citation Deprecated"/>
    <w:aliases w:val=" cp1"/>
    <w:basedOn w:val="VerseCitation1"/>
    <w:next w:val="Normal"/>
    <w:rsid w:val="00061A6E"/>
    <w:pPr>
      <w:spacing w:before="360"/>
      <w:ind w:left="720" w:firstLine="432"/>
    </w:pPr>
    <w:rPr>
      <w:rFonts w:eastAsia="Jomolhari-ID" w:cs="Tibetan Machine Uni"/>
      <w:szCs w:val="40"/>
      <w:lang w:bidi="bo-CN"/>
    </w:rPr>
  </w:style>
  <w:style w:type="character" w:customStyle="1" w:styleId="TextTitleinChapterColophon">
    <w:name w:val="Text Title in Chapter Colophon"/>
    <w:aliases w:val="tcc"/>
    <w:rsid w:val="00061A6E"/>
    <w:rPr>
      <w:u w:val="single"/>
    </w:rPr>
  </w:style>
  <w:style w:type="character" w:customStyle="1" w:styleId="TextTitleinColophon">
    <w:name w:val="Text Title in Colophon"/>
    <w:aliases w:val="ttc"/>
    <w:rsid w:val="00061A6E"/>
    <w:rPr>
      <w:u w:val="single"/>
    </w:rPr>
  </w:style>
  <w:style w:type="character" w:customStyle="1" w:styleId="LineNumberTib">
    <w:name w:val="Line Number Tib"/>
    <w:rsid w:val="00061A6E"/>
    <w:rPr>
      <w:b/>
      <w:i/>
      <w:color w:val="FF6600"/>
    </w:rPr>
  </w:style>
  <w:style w:type="paragraph" w:customStyle="1" w:styleId="Z-Depracatedsmalltext">
    <w:name w:val="Z-Depracated small text"/>
    <w:basedOn w:val="Paragraph"/>
    <w:link w:val="Z-DepracatedsmalltextChar"/>
    <w:rsid w:val="00061A6E"/>
    <w:pPr>
      <w:tabs>
        <w:tab w:val="left" w:pos="1980"/>
      </w:tabs>
      <w:spacing w:line="240" w:lineRule="atLeast"/>
      <w:ind w:firstLine="0"/>
    </w:pPr>
    <w:rPr>
      <w:rFonts w:eastAsia="Jomolhari-ID"/>
      <w:sz w:val="28"/>
    </w:rPr>
  </w:style>
  <w:style w:type="character" w:customStyle="1" w:styleId="Z-DepracatedsmalltextChar">
    <w:name w:val="Z-Depracated small text Char"/>
    <w:link w:val="Z-Depracatedsmalltext"/>
    <w:rsid w:val="00061A6E"/>
    <w:rPr>
      <w:rFonts w:ascii="Jomolhari-ID" w:eastAsia="Jomolhari-ID" w:hAnsi="Jomolhari-ID"/>
      <w:sz w:val="28"/>
      <w:szCs w:val="36"/>
    </w:rPr>
  </w:style>
  <w:style w:type="paragraph" w:customStyle="1" w:styleId="Section3ThirdDivision">
    <w:name w:val="Section 3 Third Division"/>
    <w:aliases w:val="s3"/>
    <w:basedOn w:val="Normal"/>
    <w:rsid w:val="00061A6E"/>
    <w:rPr>
      <w:rFonts w:eastAsia="Arial Unicode MS"/>
      <w:b/>
      <w:u w:val="single"/>
    </w:rPr>
  </w:style>
  <w:style w:type="paragraph" w:customStyle="1" w:styleId="Section4FourthDivision">
    <w:name w:val="Section 4 Fourth Division"/>
    <w:aliases w:val="s4"/>
    <w:basedOn w:val="Section3ThirdDivision"/>
    <w:rsid w:val="00061A6E"/>
    <w:pPr>
      <w:outlineLvl w:val="0"/>
    </w:pPr>
    <w:rPr>
      <w:rFonts w:eastAsia="MS Mincho"/>
    </w:rPr>
  </w:style>
  <w:style w:type="paragraph" w:customStyle="1" w:styleId="Section2SecondDivision">
    <w:name w:val="Section 2 Second Division"/>
    <w:aliases w:val="s2"/>
    <w:basedOn w:val="Section3ThirdDivision"/>
    <w:rsid w:val="00061A6E"/>
    <w:pPr>
      <w:outlineLvl w:val="0"/>
    </w:pPr>
    <w:rPr>
      <w:rFonts w:eastAsia="MS Mincho"/>
    </w:rPr>
  </w:style>
  <w:style w:type="character" w:customStyle="1" w:styleId="SubtleEmphasis1">
    <w:name w:val="Subtle Emphasis1"/>
    <w:uiPriority w:val="65"/>
    <w:qFormat/>
    <w:rsid w:val="00061A6E"/>
    <w:rPr>
      <w:i/>
      <w:iCs/>
      <w:color w:val="4040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742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061A6E"/>
    <w:rPr>
      <w:rFonts w:ascii="Georgia" w:eastAsia="Georgia" w:hAnsi="Georgia" w:cs="Georgia"/>
      <w:i/>
      <w:color w:val="666666"/>
      <w:sz w:val="48"/>
      <w:szCs w:val="48"/>
      <w:lang w:bidi="hi-IN"/>
    </w:rPr>
  </w:style>
  <w:style w:type="paragraph" w:customStyle="1" w:styleId="ColorfulShading-Accent11">
    <w:name w:val="Colorful Shading - Accent 11"/>
    <w:hidden/>
    <w:uiPriority w:val="71"/>
    <w:unhideWhenUsed/>
    <w:rsid w:val="00061A6E"/>
    <w:rPr>
      <w:rFonts w:ascii="Jomolhari-ID" w:eastAsia="SimSun" w:hAnsi="Jomolhari-ID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ira.shanti.virginia.edu/jira/browse/THLLIT-4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hangrove/Library/Group%20Containers/UBF8T346G9.Office/User%20Content.localized/Templates.localized/Normal%20(Germano%20March%2015%202020)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 (Germano March 15 2020).dotm</Template>
  <TotalTime>4</TotalTime>
  <Pages>19</Pages>
  <Words>4653</Words>
  <Characters>26528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Grove, Than (ndg8f)</dc:creator>
  <cp:keywords/>
  <dc:description/>
  <cp:lastModifiedBy>Grove, Than (ndg8f)</cp:lastModifiedBy>
  <cp:revision>4</cp:revision>
  <dcterms:created xsi:type="dcterms:W3CDTF">2020-10-01T14:38:00Z</dcterms:created>
  <dcterms:modified xsi:type="dcterms:W3CDTF">2020-10-02T10:54:00Z</dcterms:modified>
</cp:coreProperties>
</file>